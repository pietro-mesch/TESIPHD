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EF" w:rsidRPr="00A75809" w:rsidRDefault="00F362EF" w:rsidP="000B036B">
      <w:pPr>
        <w:jc w:val="center"/>
        <w:rPr>
          <w:rFonts w:asciiTheme="minorHAnsi" w:hAnsiTheme="minorHAnsi"/>
        </w:rPr>
      </w:pPr>
    </w:p>
    <w:p w:rsidR="00B528A2" w:rsidRPr="00B528A2" w:rsidRDefault="00B528A2" w:rsidP="00B528A2">
      <w:pPr>
        <w:jc w:val="center"/>
        <w:rPr>
          <w:rFonts w:asciiTheme="minorHAnsi" w:hAnsiTheme="minorHAnsi"/>
        </w:rPr>
      </w:pPr>
      <w:r w:rsidRPr="00B528A2">
        <w:rPr>
          <w:rFonts w:asciiTheme="minorHAnsi" w:hAnsiTheme="minorHAnsi"/>
          <w:highlight w:val="yellow"/>
        </w:rPr>
        <w:t>[inserire qui logo committente]</w:t>
      </w:r>
    </w:p>
    <w:p w:rsidR="00B528A2" w:rsidRPr="00B528A2" w:rsidRDefault="00B528A2" w:rsidP="00B528A2">
      <w:pPr>
        <w:jc w:val="center"/>
        <w:rPr>
          <w:rFonts w:asciiTheme="minorHAnsi" w:hAnsiTheme="minorHAnsi"/>
          <w:b/>
          <w:sz w:val="28"/>
          <w:szCs w:val="28"/>
        </w:rPr>
      </w:pPr>
      <w:r w:rsidRPr="00B528A2">
        <w:rPr>
          <w:rFonts w:asciiTheme="minorHAnsi" w:hAnsiTheme="minorHAnsi"/>
          <w:b/>
          <w:sz w:val="28"/>
          <w:szCs w:val="28"/>
          <w:highlight w:val="yellow"/>
        </w:rPr>
        <w:t>Committente</w:t>
      </w:r>
    </w:p>
    <w:p w:rsidR="00B528A2" w:rsidRPr="00B528A2" w:rsidRDefault="00B528A2" w:rsidP="00B528A2">
      <w:pPr>
        <w:jc w:val="center"/>
        <w:rPr>
          <w:rFonts w:asciiTheme="minorHAnsi" w:hAnsiTheme="minorHAnsi"/>
        </w:rPr>
      </w:pPr>
    </w:p>
    <w:p w:rsidR="00B528A2" w:rsidRPr="00B528A2" w:rsidRDefault="00B528A2" w:rsidP="00B528A2">
      <w:pPr>
        <w:jc w:val="center"/>
        <w:rPr>
          <w:rFonts w:asciiTheme="minorHAnsi" w:hAnsiTheme="minorHAnsi"/>
        </w:rPr>
      </w:pPr>
    </w:p>
    <w:p w:rsidR="00B528A2" w:rsidRPr="00B528A2" w:rsidRDefault="00B528A2" w:rsidP="00B528A2">
      <w:pPr>
        <w:jc w:val="center"/>
        <w:rPr>
          <w:rFonts w:asciiTheme="minorHAnsi" w:hAnsiTheme="minorHAnsi"/>
        </w:rPr>
      </w:pPr>
    </w:p>
    <w:p w:rsidR="00B528A2" w:rsidRPr="00B528A2" w:rsidRDefault="00B528A2" w:rsidP="00B528A2">
      <w:pPr>
        <w:jc w:val="center"/>
        <w:rPr>
          <w:rFonts w:asciiTheme="minorHAnsi" w:hAnsiTheme="minorHAnsi"/>
          <w:b/>
          <w:sz w:val="28"/>
          <w:szCs w:val="28"/>
        </w:rPr>
      </w:pPr>
      <w:r w:rsidRPr="00B528A2">
        <w:rPr>
          <w:rFonts w:asciiTheme="minorHAnsi" w:hAnsiTheme="minorHAnsi"/>
          <w:b/>
          <w:sz w:val="28"/>
          <w:szCs w:val="28"/>
          <w:highlight w:val="yellow"/>
        </w:rPr>
        <w:t>Nome del Progetto/Commessa</w:t>
      </w:r>
    </w:p>
    <w:p w:rsidR="00B528A2" w:rsidRPr="00B528A2" w:rsidRDefault="00B528A2" w:rsidP="00B528A2">
      <w:pPr>
        <w:jc w:val="center"/>
        <w:rPr>
          <w:rFonts w:asciiTheme="minorHAnsi" w:hAnsiTheme="minorHAnsi"/>
        </w:rPr>
      </w:pPr>
    </w:p>
    <w:p w:rsidR="00B528A2" w:rsidRPr="00B528A2" w:rsidRDefault="00B528A2" w:rsidP="00B528A2">
      <w:pPr>
        <w:jc w:val="center"/>
        <w:rPr>
          <w:rFonts w:asciiTheme="minorHAnsi" w:hAnsiTheme="minorHAnsi"/>
        </w:rPr>
      </w:pPr>
    </w:p>
    <w:p w:rsidR="00B528A2" w:rsidRPr="00B528A2" w:rsidRDefault="00B528A2" w:rsidP="00B528A2">
      <w:pPr>
        <w:jc w:val="center"/>
        <w:rPr>
          <w:rFonts w:asciiTheme="minorHAnsi" w:hAnsiTheme="minorHAnsi"/>
          <w:b/>
          <w:sz w:val="28"/>
          <w:szCs w:val="28"/>
        </w:rPr>
      </w:pPr>
      <w:r w:rsidRPr="00B528A2">
        <w:rPr>
          <w:rFonts w:asciiTheme="minorHAnsi" w:hAnsiTheme="minorHAnsi"/>
          <w:b/>
          <w:sz w:val="28"/>
          <w:szCs w:val="28"/>
          <w:highlight w:val="yellow"/>
        </w:rPr>
        <w:t>Titolo del documento</w:t>
      </w:r>
    </w:p>
    <w:p w:rsidR="00B528A2" w:rsidRPr="00374F28" w:rsidRDefault="00B528A2" w:rsidP="00B528A2">
      <w:pPr>
        <w:jc w:val="center"/>
      </w:pPr>
    </w:p>
    <w:p w:rsidR="000F1E29" w:rsidRPr="00A75809" w:rsidRDefault="000F1E29" w:rsidP="000B036B">
      <w:pPr>
        <w:jc w:val="center"/>
        <w:rPr>
          <w:rFonts w:asciiTheme="minorHAnsi" w:hAnsiTheme="minorHAnsi"/>
        </w:rPr>
      </w:pPr>
    </w:p>
    <w:p w:rsidR="00B528A2" w:rsidRPr="00B528A2" w:rsidRDefault="00747691" w:rsidP="00B528A2">
      <w:pPr>
        <w:jc w:val="center"/>
        <w:rPr>
          <w:rFonts w:asciiTheme="minorHAnsi" w:hAnsiTheme="minorHAnsi"/>
          <w:b/>
          <w:sz w:val="28"/>
          <w:szCs w:val="28"/>
          <w:highlight w:val="yellow"/>
        </w:rPr>
      </w:pPr>
      <w:r w:rsidRPr="00A75809">
        <w:rPr>
          <w:rFonts w:asciiTheme="minorHAnsi" w:hAnsiTheme="minorHAnsi"/>
          <w:b/>
          <w:caps/>
          <w:sz w:val="28"/>
          <w:szCs w:val="28"/>
        </w:rPr>
        <w:br w:type="page"/>
      </w:r>
      <w:r w:rsidR="00B528A2" w:rsidRPr="00B528A2">
        <w:rPr>
          <w:rFonts w:asciiTheme="minorHAnsi" w:hAnsiTheme="minorHAnsi"/>
          <w:b/>
          <w:sz w:val="28"/>
          <w:szCs w:val="28"/>
          <w:highlight w:val="yellow"/>
        </w:rPr>
        <w:lastRenderedPageBreak/>
        <w:t>Indice</w:t>
      </w:r>
    </w:p>
    <w:p w:rsidR="00B528A2" w:rsidRPr="00B528A2" w:rsidRDefault="00B528A2" w:rsidP="00B528A2">
      <w:pPr>
        <w:rPr>
          <w:rFonts w:asciiTheme="minorHAnsi" w:hAnsiTheme="minorHAnsi"/>
          <w:highlight w:val="yellow"/>
        </w:rPr>
      </w:pPr>
    </w:p>
    <w:p w:rsidR="00B528A2" w:rsidRPr="00B528A2" w:rsidRDefault="00B528A2" w:rsidP="00B528A2">
      <w:pPr>
        <w:pStyle w:val="Sommario1"/>
        <w:tabs>
          <w:tab w:val="left" w:pos="480"/>
          <w:tab w:val="right" w:leader="dot" w:pos="9061"/>
        </w:tabs>
        <w:rPr>
          <w:rFonts w:asciiTheme="minorHAnsi" w:hAnsiTheme="minorHAnsi"/>
          <w:noProof/>
        </w:rPr>
      </w:pPr>
      <w:r w:rsidRPr="00B528A2">
        <w:rPr>
          <w:rFonts w:asciiTheme="minorHAnsi" w:hAnsiTheme="minorHAnsi"/>
        </w:rPr>
        <w:fldChar w:fldCharType="begin"/>
      </w:r>
      <w:r w:rsidRPr="00B528A2">
        <w:rPr>
          <w:rFonts w:asciiTheme="minorHAnsi" w:hAnsiTheme="minorHAnsi"/>
        </w:rPr>
        <w:instrText xml:space="preserve"> TOC \o "1-3" \h \z \u </w:instrText>
      </w:r>
      <w:r w:rsidRPr="00B528A2">
        <w:rPr>
          <w:rFonts w:asciiTheme="minorHAnsi" w:hAnsiTheme="minorHAnsi"/>
        </w:rPr>
        <w:fldChar w:fldCharType="separate"/>
      </w:r>
      <w:hyperlink w:anchor="_Toc252842747" w:history="1">
        <w:r w:rsidRPr="00B528A2">
          <w:rPr>
            <w:rFonts w:asciiTheme="minorHAnsi" w:hAnsiTheme="minorHAnsi"/>
            <w:noProof/>
          </w:rPr>
          <w:t>1</w:t>
        </w:r>
        <w:r w:rsidRPr="00B528A2">
          <w:rPr>
            <w:rFonts w:asciiTheme="minorHAnsi" w:hAnsiTheme="minorHAnsi"/>
            <w:noProof/>
          </w:rPr>
          <w:tab/>
          <w:t>Titolo 1</w:t>
        </w:r>
        <w:r w:rsidRPr="00B528A2">
          <w:rPr>
            <w:rFonts w:asciiTheme="minorHAnsi" w:hAnsiTheme="minorHAnsi"/>
            <w:noProof/>
            <w:webHidden/>
          </w:rPr>
          <w:tab/>
        </w:r>
        <w:r w:rsidRPr="00B528A2">
          <w:rPr>
            <w:rFonts w:asciiTheme="minorHAnsi" w:hAnsiTheme="minorHAnsi"/>
            <w:noProof/>
            <w:webHidden/>
          </w:rPr>
          <w:fldChar w:fldCharType="begin"/>
        </w:r>
        <w:r w:rsidRPr="00B528A2">
          <w:rPr>
            <w:rFonts w:asciiTheme="minorHAnsi" w:hAnsiTheme="minorHAnsi"/>
            <w:noProof/>
            <w:webHidden/>
          </w:rPr>
          <w:instrText xml:space="preserve"> PAGEREF _Toc252842747 \h </w:instrText>
        </w:r>
        <w:r w:rsidRPr="00B528A2">
          <w:rPr>
            <w:rFonts w:asciiTheme="minorHAnsi" w:hAnsiTheme="minorHAnsi"/>
            <w:noProof/>
            <w:webHidden/>
          </w:rPr>
        </w:r>
        <w:r w:rsidRPr="00B528A2">
          <w:rPr>
            <w:rFonts w:asciiTheme="minorHAnsi" w:hAnsiTheme="minorHAnsi"/>
            <w:noProof/>
            <w:webHidden/>
          </w:rPr>
          <w:fldChar w:fldCharType="separate"/>
        </w:r>
        <w:r w:rsidRPr="00B528A2">
          <w:rPr>
            <w:rFonts w:asciiTheme="minorHAnsi" w:hAnsiTheme="minorHAnsi"/>
            <w:noProof/>
            <w:webHidden/>
          </w:rPr>
          <w:t>2</w:t>
        </w:r>
        <w:r w:rsidRPr="00B528A2">
          <w:rPr>
            <w:rFonts w:asciiTheme="minorHAnsi" w:hAnsiTheme="minorHAnsi"/>
            <w:noProof/>
            <w:webHidden/>
          </w:rPr>
          <w:fldChar w:fldCharType="end"/>
        </w:r>
      </w:hyperlink>
    </w:p>
    <w:p w:rsidR="00B528A2" w:rsidRPr="00B528A2" w:rsidRDefault="00D96F7F" w:rsidP="00B528A2">
      <w:pPr>
        <w:pStyle w:val="Sommario2"/>
        <w:tabs>
          <w:tab w:val="left" w:pos="960"/>
          <w:tab w:val="right" w:leader="dot" w:pos="9061"/>
        </w:tabs>
        <w:rPr>
          <w:rFonts w:asciiTheme="minorHAnsi" w:hAnsiTheme="minorHAnsi"/>
          <w:noProof/>
        </w:rPr>
      </w:pPr>
      <w:hyperlink w:anchor="_Toc252842748" w:history="1">
        <w:r w:rsidR="00B528A2" w:rsidRPr="00B528A2">
          <w:rPr>
            <w:rFonts w:asciiTheme="minorHAnsi" w:hAnsiTheme="minorHAnsi"/>
            <w:noProof/>
          </w:rPr>
          <w:t>1.1</w:t>
        </w:r>
        <w:r w:rsidR="00B528A2" w:rsidRPr="00B528A2">
          <w:rPr>
            <w:rFonts w:asciiTheme="minorHAnsi" w:hAnsiTheme="minorHAnsi"/>
            <w:noProof/>
          </w:rPr>
          <w:tab/>
          <w:t>Titolo 2</w:t>
        </w:r>
        <w:r w:rsidR="00B528A2" w:rsidRPr="00B528A2">
          <w:rPr>
            <w:rFonts w:asciiTheme="minorHAnsi" w:hAnsiTheme="minorHAnsi"/>
            <w:noProof/>
            <w:webHidden/>
          </w:rPr>
          <w:tab/>
        </w:r>
        <w:r w:rsidR="00B528A2" w:rsidRPr="00B528A2">
          <w:rPr>
            <w:rFonts w:asciiTheme="minorHAnsi" w:hAnsiTheme="minorHAnsi"/>
            <w:noProof/>
            <w:webHidden/>
          </w:rPr>
          <w:fldChar w:fldCharType="begin"/>
        </w:r>
        <w:r w:rsidR="00B528A2" w:rsidRPr="00B528A2">
          <w:rPr>
            <w:rFonts w:asciiTheme="minorHAnsi" w:hAnsiTheme="minorHAnsi"/>
            <w:noProof/>
            <w:webHidden/>
          </w:rPr>
          <w:instrText xml:space="preserve"> PAGEREF _Toc252842748 \h </w:instrText>
        </w:r>
        <w:r w:rsidR="00B528A2" w:rsidRPr="00B528A2">
          <w:rPr>
            <w:rFonts w:asciiTheme="minorHAnsi" w:hAnsiTheme="minorHAnsi"/>
            <w:noProof/>
            <w:webHidden/>
          </w:rPr>
        </w:r>
        <w:r w:rsidR="00B528A2" w:rsidRPr="00B528A2">
          <w:rPr>
            <w:rFonts w:asciiTheme="minorHAnsi" w:hAnsiTheme="minorHAnsi"/>
            <w:noProof/>
            <w:webHidden/>
          </w:rPr>
          <w:fldChar w:fldCharType="separate"/>
        </w:r>
        <w:r w:rsidR="00B528A2" w:rsidRPr="00B528A2">
          <w:rPr>
            <w:rFonts w:asciiTheme="minorHAnsi" w:hAnsiTheme="minorHAnsi"/>
            <w:noProof/>
            <w:webHidden/>
          </w:rPr>
          <w:t>2</w:t>
        </w:r>
        <w:r w:rsidR="00B528A2" w:rsidRPr="00B528A2">
          <w:rPr>
            <w:rFonts w:asciiTheme="minorHAnsi" w:hAnsiTheme="minorHAnsi"/>
            <w:noProof/>
            <w:webHidden/>
          </w:rPr>
          <w:fldChar w:fldCharType="end"/>
        </w:r>
      </w:hyperlink>
    </w:p>
    <w:p w:rsidR="00B528A2" w:rsidRPr="00B528A2" w:rsidRDefault="00B528A2" w:rsidP="00B528A2">
      <w:pPr>
        <w:rPr>
          <w:rFonts w:asciiTheme="minorHAnsi" w:hAnsiTheme="minorHAnsi"/>
        </w:rPr>
      </w:pPr>
      <w:r w:rsidRPr="00B528A2">
        <w:rPr>
          <w:rFonts w:asciiTheme="minorHAnsi" w:hAnsiTheme="minorHAnsi"/>
        </w:rPr>
        <w:fldChar w:fldCharType="end"/>
      </w:r>
    </w:p>
    <w:tbl>
      <w:tblPr>
        <w:tblpPr w:leftFromText="142" w:rightFromText="142" w:tblpYSpec="bottom"/>
        <w:tblOverlap w:val="never"/>
        <w:tblW w:w="4970" w:type="pct"/>
        <w:tblBorders>
          <w:insideV w:val="single" w:sz="4" w:space="0" w:color="821E38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609"/>
        <w:gridCol w:w="1275"/>
        <w:gridCol w:w="1985"/>
        <w:gridCol w:w="3261"/>
      </w:tblGrid>
      <w:tr w:rsidR="00843070" w:rsidRPr="00D2786D" w:rsidTr="00EA7A58">
        <w:trPr>
          <w:trHeight w:val="22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b/>
                <w:szCs w:val="22"/>
              </w:rPr>
            </w:pPr>
            <w:r w:rsidRPr="00D2786D">
              <w:rPr>
                <w:rFonts w:asciiTheme="minorHAnsi" w:hAnsiTheme="minorHAnsi"/>
                <w:b/>
                <w:szCs w:val="22"/>
              </w:rPr>
              <w:t>Gruppo di lavoro</w:t>
            </w:r>
          </w:p>
        </w:tc>
      </w:tr>
      <w:tr w:rsidR="00843070" w:rsidRPr="00D2786D" w:rsidTr="00EA7A58">
        <w:trPr>
          <w:trHeight w:val="227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i/>
                <w:szCs w:val="22"/>
              </w:rPr>
            </w:pPr>
            <w:r w:rsidRPr="00D2786D">
              <w:rPr>
                <w:rFonts w:asciiTheme="minorHAnsi" w:hAnsiTheme="minorHAnsi"/>
                <w:i/>
                <w:szCs w:val="22"/>
              </w:rPr>
              <w:t>Nome</w:t>
            </w:r>
          </w:p>
        </w:tc>
        <w:tc>
          <w:tcPr>
            <w:tcW w:w="1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i/>
                <w:szCs w:val="22"/>
              </w:rPr>
            </w:pPr>
            <w:r w:rsidRPr="00D2786D">
              <w:rPr>
                <w:rFonts w:asciiTheme="minorHAnsi" w:hAnsiTheme="minorHAnsi"/>
                <w:i/>
                <w:szCs w:val="22"/>
              </w:rPr>
              <w:t>Ruolo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i/>
                <w:szCs w:val="22"/>
              </w:rPr>
            </w:pPr>
            <w:r w:rsidRPr="00D2786D">
              <w:rPr>
                <w:rFonts w:asciiTheme="minorHAnsi" w:hAnsiTheme="minorHAnsi"/>
                <w:i/>
                <w:szCs w:val="22"/>
              </w:rPr>
              <w:t>Azienda</w:t>
            </w:r>
          </w:p>
        </w:tc>
      </w:tr>
      <w:tr w:rsidR="00843070" w:rsidRPr="00D2786D" w:rsidTr="00EA7A58">
        <w:trPr>
          <w:trHeight w:val="227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szCs w:val="22"/>
              </w:rPr>
            </w:pPr>
          </w:p>
        </w:tc>
        <w:tc>
          <w:tcPr>
            <w:tcW w:w="1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070" w:rsidRPr="00D2786D" w:rsidRDefault="00843070" w:rsidP="00EA7A58">
            <w:pPr>
              <w:spacing w:after="0"/>
              <w:ind w:right="34"/>
              <w:rPr>
                <w:rFonts w:asciiTheme="minorHAnsi" w:hAnsiTheme="minorHAnsi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43070" w:rsidRPr="00D2786D" w:rsidRDefault="00843070" w:rsidP="00EA7A58">
            <w:pPr>
              <w:spacing w:after="0"/>
              <w:ind w:left="34" w:right="-77"/>
              <w:rPr>
                <w:rFonts w:asciiTheme="minorHAnsi" w:hAnsiTheme="minorHAnsi" w:cs="Tahoma"/>
                <w:spacing w:val="6"/>
                <w:szCs w:val="22"/>
              </w:rPr>
            </w:pPr>
          </w:p>
        </w:tc>
      </w:tr>
      <w:tr w:rsidR="00843070" w:rsidRPr="00D2786D" w:rsidTr="00EA7A58">
        <w:trPr>
          <w:trHeight w:val="227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szCs w:val="22"/>
              </w:rPr>
            </w:pPr>
          </w:p>
        </w:tc>
        <w:tc>
          <w:tcPr>
            <w:tcW w:w="1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070" w:rsidRPr="00D2786D" w:rsidRDefault="00843070" w:rsidP="00EA7A58">
            <w:pPr>
              <w:spacing w:after="0"/>
              <w:ind w:right="34"/>
              <w:rPr>
                <w:rFonts w:asciiTheme="minorHAnsi" w:hAnsiTheme="minorHAnsi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43070" w:rsidRPr="00D2786D" w:rsidRDefault="00843070" w:rsidP="00EA7A58">
            <w:pPr>
              <w:spacing w:after="0"/>
              <w:ind w:left="34" w:right="-77"/>
              <w:rPr>
                <w:rFonts w:asciiTheme="minorHAnsi" w:hAnsiTheme="minorHAnsi" w:cs="Tahoma"/>
                <w:spacing w:val="6"/>
                <w:szCs w:val="22"/>
              </w:rPr>
            </w:pPr>
          </w:p>
        </w:tc>
      </w:tr>
      <w:tr w:rsidR="00843070" w:rsidRPr="00D2786D" w:rsidTr="00EA7A58">
        <w:trPr>
          <w:trHeight w:val="22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843070" w:rsidRPr="00D2786D" w:rsidRDefault="00843070" w:rsidP="00EA7A58">
            <w:pPr>
              <w:spacing w:after="0"/>
              <w:ind w:left="34" w:right="-77"/>
              <w:rPr>
                <w:rFonts w:asciiTheme="minorHAnsi" w:hAnsiTheme="minorHAnsi" w:cs="Tahoma"/>
                <w:b/>
                <w:spacing w:val="6"/>
                <w:szCs w:val="22"/>
              </w:rPr>
            </w:pPr>
          </w:p>
        </w:tc>
      </w:tr>
      <w:tr w:rsidR="00843070" w:rsidRPr="00D2786D" w:rsidTr="00EA7A58">
        <w:trPr>
          <w:trHeight w:val="22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:rsidR="00843070" w:rsidRPr="00D2786D" w:rsidRDefault="00843070" w:rsidP="00EA7A58">
            <w:pPr>
              <w:spacing w:after="0"/>
              <w:ind w:left="34" w:right="-77"/>
              <w:rPr>
                <w:rFonts w:asciiTheme="minorHAnsi" w:hAnsiTheme="minorHAnsi" w:cs="Tahoma"/>
                <w:b/>
                <w:spacing w:val="6"/>
                <w:szCs w:val="22"/>
              </w:rPr>
            </w:pPr>
            <w:r w:rsidRPr="00D2786D">
              <w:rPr>
                <w:rFonts w:asciiTheme="minorHAnsi" w:hAnsiTheme="minorHAnsi"/>
                <w:b/>
                <w:szCs w:val="22"/>
              </w:rPr>
              <w:t>Revisioni</w:t>
            </w:r>
          </w:p>
        </w:tc>
      </w:tr>
      <w:tr w:rsidR="00843070" w:rsidRPr="00D2786D" w:rsidTr="00EA7A58">
        <w:trPr>
          <w:trHeight w:val="227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i/>
                <w:szCs w:val="22"/>
              </w:rPr>
            </w:pPr>
            <w:r w:rsidRPr="00D2786D">
              <w:rPr>
                <w:rFonts w:asciiTheme="minorHAnsi" w:hAnsiTheme="minorHAnsi"/>
                <w:i/>
                <w:szCs w:val="22"/>
              </w:rPr>
              <w:t>Nome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i/>
                <w:szCs w:val="22"/>
              </w:rPr>
            </w:pPr>
            <w:r w:rsidRPr="00D2786D">
              <w:rPr>
                <w:rFonts w:asciiTheme="minorHAnsi" w:hAnsiTheme="minorHAnsi"/>
                <w:i/>
                <w:szCs w:val="22"/>
              </w:rPr>
              <w:t>Data</w:t>
            </w:r>
          </w:p>
        </w:tc>
        <w:tc>
          <w:tcPr>
            <w:tcW w:w="28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i/>
                <w:szCs w:val="22"/>
              </w:rPr>
            </w:pPr>
            <w:r w:rsidRPr="00D2786D">
              <w:rPr>
                <w:rFonts w:asciiTheme="minorHAnsi" w:hAnsiTheme="minorHAnsi"/>
                <w:i/>
                <w:szCs w:val="22"/>
              </w:rPr>
              <w:t>Revisione</w:t>
            </w:r>
          </w:p>
        </w:tc>
      </w:tr>
      <w:tr w:rsidR="00843070" w:rsidRPr="00D2786D" w:rsidTr="00EA7A58">
        <w:trPr>
          <w:trHeight w:val="227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szCs w:val="22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szCs w:val="22"/>
              </w:rPr>
            </w:pPr>
          </w:p>
        </w:tc>
        <w:tc>
          <w:tcPr>
            <w:tcW w:w="28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843070" w:rsidRPr="00D2786D" w:rsidTr="00EA7A58">
        <w:trPr>
          <w:trHeight w:val="227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szCs w:val="22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szCs w:val="22"/>
              </w:rPr>
            </w:pPr>
          </w:p>
        </w:tc>
        <w:tc>
          <w:tcPr>
            <w:tcW w:w="28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843070" w:rsidRPr="00D2786D" w:rsidRDefault="00843070" w:rsidP="00EA7A58">
            <w:pPr>
              <w:spacing w:after="0"/>
              <w:ind w:right="34"/>
              <w:jc w:val="left"/>
              <w:rPr>
                <w:rFonts w:asciiTheme="minorHAnsi" w:hAnsiTheme="minorHAnsi"/>
                <w:szCs w:val="22"/>
              </w:rPr>
            </w:pPr>
          </w:p>
        </w:tc>
      </w:tr>
    </w:tbl>
    <w:p w:rsidR="00B528A2" w:rsidRPr="00B528A2" w:rsidRDefault="00747691" w:rsidP="00B528A2">
      <w:pPr>
        <w:pStyle w:val="Titolo1"/>
        <w:rPr>
          <w:rFonts w:asciiTheme="minorHAnsi" w:hAnsiTheme="minorHAnsi"/>
        </w:rPr>
      </w:pPr>
      <w:bookmarkStart w:id="0" w:name="_GoBack"/>
      <w:bookmarkEnd w:id="0"/>
      <w:r w:rsidRPr="00A75809">
        <w:rPr>
          <w:rFonts w:asciiTheme="minorHAnsi" w:hAnsiTheme="minorHAnsi"/>
        </w:rPr>
        <w:br w:type="page"/>
      </w:r>
      <w:bookmarkStart w:id="1" w:name="_Toc252842747"/>
      <w:r w:rsidR="00B528A2" w:rsidRPr="00B528A2">
        <w:rPr>
          <w:rFonts w:asciiTheme="minorHAnsi" w:hAnsiTheme="minorHAnsi"/>
        </w:rPr>
        <w:t>Titolo 1</w:t>
      </w:r>
      <w:bookmarkEnd w:id="1"/>
    </w:p>
    <w:p w:rsidR="00B528A2" w:rsidRPr="00B528A2" w:rsidRDefault="00B528A2" w:rsidP="00B528A2">
      <w:pPr>
        <w:rPr>
          <w:rFonts w:asciiTheme="minorHAnsi" w:hAnsiTheme="minorHAnsi"/>
        </w:rPr>
      </w:pPr>
      <w:r w:rsidRPr="00B528A2">
        <w:rPr>
          <w:rFonts w:asciiTheme="minorHAnsi" w:hAnsiTheme="minorHAnsi"/>
        </w:rPr>
        <w:t>Testo testo testo testo testo testo testo testo testo testo testo testo testo testo testo testo testo testo testo testo testo testo testo testo testo testo.</w:t>
      </w:r>
    </w:p>
    <w:p w:rsidR="00B528A2" w:rsidRPr="00B528A2" w:rsidRDefault="00B528A2" w:rsidP="00B528A2">
      <w:pPr>
        <w:rPr>
          <w:rFonts w:asciiTheme="minorHAnsi" w:hAnsiTheme="minorHAnsi"/>
        </w:rPr>
      </w:pPr>
      <w:r w:rsidRPr="00B528A2">
        <w:rPr>
          <w:rFonts w:asciiTheme="minorHAnsi" w:hAnsiTheme="minorHAnsi"/>
        </w:rPr>
        <w:t>Testo testo testo testo testo testo testo testo testo testo testo testo testo testo testo testo testo testo testo testo testo testo testo.</w:t>
      </w:r>
    </w:p>
    <w:p w:rsidR="00B528A2" w:rsidRPr="00B528A2" w:rsidRDefault="00B528A2" w:rsidP="00B528A2">
      <w:pPr>
        <w:pStyle w:val="Paragrafoelenco"/>
        <w:numPr>
          <w:ilvl w:val="0"/>
          <w:numId w:val="21"/>
        </w:numPr>
      </w:pPr>
      <w:r w:rsidRPr="00B528A2">
        <w:t>elenco</w:t>
      </w:r>
    </w:p>
    <w:p w:rsidR="00B528A2" w:rsidRPr="00B528A2" w:rsidRDefault="00B528A2" w:rsidP="00B528A2">
      <w:pPr>
        <w:pStyle w:val="Paragrafoelenco"/>
        <w:numPr>
          <w:ilvl w:val="0"/>
          <w:numId w:val="21"/>
        </w:numPr>
      </w:pPr>
      <w:r w:rsidRPr="00B528A2">
        <w:t>elenco</w:t>
      </w:r>
    </w:p>
    <w:p w:rsidR="00B528A2" w:rsidRPr="00B528A2" w:rsidRDefault="00B528A2" w:rsidP="00B528A2">
      <w:pPr>
        <w:pStyle w:val="Paragrafoelenco"/>
        <w:numPr>
          <w:ilvl w:val="0"/>
          <w:numId w:val="21"/>
        </w:numPr>
      </w:pPr>
      <w:r w:rsidRPr="00B528A2">
        <w:t>elenco</w:t>
      </w:r>
    </w:p>
    <w:p w:rsidR="00B528A2" w:rsidRPr="00B528A2" w:rsidRDefault="00B528A2" w:rsidP="00B528A2">
      <w:pPr>
        <w:rPr>
          <w:rFonts w:asciiTheme="minorHAnsi" w:hAnsiTheme="minorHAnsi"/>
        </w:rPr>
      </w:pPr>
    </w:p>
    <w:p w:rsidR="00B528A2" w:rsidRPr="00B528A2" w:rsidRDefault="00B528A2" w:rsidP="00B528A2">
      <w:pPr>
        <w:pStyle w:val="Titolo2"/>
        <w:rPr>
          <w:rFonts w:asciiTheme="minorHAnsi" w:hAnsiTheme="minorHAnsi"/>
        </w:rPr>
      </w:pPr>
      <w:bookmarkStart w:id="2" w:name="_Toc252842748"/>
      <w:r w:rsidRPr="00B528A2">
        <w:rPr>
          <w:rFonts w:asciiTheme="minorHAnsi" w:hAnsiTheme="minorHAnsi"/>
        </w:rPr>
        <w:t>Titolo 2</w:t>
      </w:r>
      <w:bookmarkEnd w:id="2"/>
    </w:p>
    <w:p w:rsidR="00B528A2" w:rsidRPr="00B528A2" w:rsidRDefault="00B528A2" w:rsidP="00B528A2">
      <w:pPr>
        <w:rPr>
          <w:rFonts w:asciiTheme="minorHAnsi" w:hAnsiTheme="minorHAnsi"/>
        </w:rPr>
      </w:pPr>
      <w:r w:rsidRPr="00B528A2">
        <w:rPr>
          <w:rFonts w:asciiTheme="minorHAnsi" w:hAnsiTheme="minorHAnsi"/>
        </w:rPr>
        <w:t>Testo testo testo testo testo testo testo testo testo testo testo testo testo testo testo testo testo testo testo testo testo testo testo.</w:t>
      </w:r>
    </w:p>
    <w:p w:rsidR="00B528A2" w:rsidRPr="00B528A2" w:rsidRDefault="00B528A2" w:rsidP="00B528A2">
      <w:pPr>
        <w:pStyle w:val="Titolo3"/>
        <w:rPr>
          <w:rFonts w:asciiTheme="minorHAnsi" w:hAnsiTheme="minorHAnsi"/>
        </w:rPr>
      </w:pPr>
      <w:r w:rsidRPr="00B528A2">
        <w:rPr>
          <w:rFonts w:asciiTheme="minorHAnsi" w:hAnsiTheme="minorHAnsi"/>
        </w:rPr>
        <w:t>Titolo 3</w:t>
      </w:r>
    </w:p>
    <w:p w:rsidR="00B528A2" w:rsidRPr="00B528A2" w:rsidRDefault="00B528A2" w:rsidP="00B528A2">
      <w:pPr>
        <w:rPr>
          <w:rFonts w:asciiTheme="minorHAnsi" w:hAnsiTheme="minorHAnsi"/>
        </w:rPr>
      </w:pPr>
      <w:r w:rsidRPr="00B528A2">
        <w:rPr>
          <w:rFonts w:asciiTheme="minorHAnsi" w:hAnsiTheme="minorHAnsi"/>
        </w:rPr>
        <w:t>Testo testo testo testo testo testo testo testo testo testo testo testo testo testo testo testo testo testo testo testo testo testo testo.</w:t>
      </w:r>
    </w:p>
    <w:p w:rsidR="00B528A2" w:rsidRPr="00B528A2" w:rsidRDefault="00B528A2" w:rsidP="00B528A2">
      <w:pPr>
        <w:numPr>
          <w:ilvl w:val="0"/>
          <w:numId w:val="15"/>
        </w:numPr>
        <w:tabs>
          <w:tab w:val="clear" w:pos="720"/>
          <w:tab w:val="num" w:pos="567"/>
        </w:tabs>
        <w:spacing w:before="60" w:after="0"/>
        <w:ind w:left="567" w:hanging="283"/>
        <w:rPr>
          <w:rFonts w:asciiTheme="minorHAnsi" w:hAnsiTheme="minorHAnsi"/>
        </w:rPr>
      </w:pPr>
      <w:r w:rsidRPr="00B528A2">
        <w:rPr>
          <w:rFonts w:asciiTheme="minorHAnsi" w:hAnsiTheme="minorHAnsi"/>
        </w:rPr>
        <w:t>Elenco elenco elenco elenco elenco elenco elenco elenco elenco elenco elenco elenco elenco elenco elenco elenco elenco elenco elenco.</w:t>
      </w:r>
    </w:p>
    <w:p w:rsidR="00B528A2" w:rsidRPr="00B528A2" w:rsidRDefault="00B528A2" w:rsidP="00B528A2">
      <w:pPr>
        <w:numPr>
          <w:ilvl w:val="0"/>
          <w:numId w:val="15"/>
        </w:numPr>
        <w:tabs>
          <w:tab w:val="clear" w:pos="720"/>
          <w:tab w:val="num" w:pos="567"/>
        </w:tabs>
        <w:spacing w:before="60" w:after="0"/>
        <w:ind w:left="567" w:hanging="283"/>
        <w:rPr>
          <w:rFonts w:asciiTheme="minorHAnsi" w:hAnsiTheme="minorHAnsi"/>
        </w:rPr>
      </w:pPr>
      <w:r w:rsidRPr="00B528A2">
        <w:rPr>
          <w:rFonts w:asciiTheme="minorHAnsi" w:hAnsiTheme="minorHAnsi"/>
        </w:rPr>
        <w:t>Elenco elenco elenco elenco elenco elenco elenco elenco elenco elenco elenco elenco elenco elenco.</w:t>
      </w:r>
    </w:p>
    <w:p w:rsidR="00B528A2" w:rsidRPr="00B528A2" w:rsidRDefault="00B528A2" w:rsidP="00B528A2">
      <w:pPr>
        <w:rPr>
          <w:rFonts w:asciiTheme="minorHAnsi" w:hAnsiTheme="minorHAnsi"/>
        </w:rPr>
      </w:pPr>
      <w:r w:rsidRPr="00B528A2">
        <w:rPr>
          <w:rFonts w:asciiTheme="minorHAnsi" w:hAnsiTheme="minorHAnsi"/>
        </w:rPr>
        <w:t>Testo testo testo testo testo testo testo testo testo testo testo testo testo testo testo testo testo testo testo testo testo testo testo.</w:t>
      </w:r>
    </w:p>
    <w:p w:rsidR="00B528A2" w:rsidRPr="00B528A2" w:rsidRDefault="00B528A2" w:rsidP="00B528A2">
      <w:pPr>
        <w:rPr>
          <w:rFonts w:asciiTheme="minorHAnsi" w:hAnsiTheme="minorHAnsi"/>
        </w:rPr>
      </w:pPr>
    </w:p>
    <w:p w:rsidR="00B528A2" w:rsidRPr="00B528A2" w:rsidRDefault="00B528A2" w:rsidP="00B528A2">
      <w:pPr>
        <w:jc w:val="center"/>
        <w:rPr>
          <w:rFonts w:asciiTheme="minorHAnsi" w:hAnsiTheme="minorHAnsi"/>
        </w:rPr>
      </w:pPr>
      <w:r w:rsidRPr="00B528A2">
        <w:rPr>
          <w:rFonts w:asciiTheme="minorHAnsi" w:hAnsiTheme="minorHAnsi"/>
        </w:rPr>
        <w:t>FIGURA CENTRATA</w:t>
      </w:r>
    </w:p>
    <w:p w:rsidR="00B528A2" w:rsidRPr="00B528A2" w:rsidRDefault="00B528A2" w:rsidP="00B528A2">
      <w:pPr>
        <w:rPr>
          <w:rFonts w:asciiTheme="minorHAnsi" w:hAnsiTheme="minorHAnsi" w:cs="Tahoma"/>
        </w:rPr>
      </w:pPr>
      <w:r w:rsidRPr="00B528A2">
        <w:rPr>
          <w:rFonts w:asciiTheme="minorHAnsi" w:hAnsiTheme="minorHAnsi" w:cs="Tahoma"/>
        </w:rPr>
        <w:t xml:space="preserve">Figura </w:t>
      </w:r>
      <w:r w:rsidRPr="00B528A2">
        <w:rPr>
          <w:rFonts w:asciiTheme="minorHAnsi" w:hAnsiTheme="minorHAnsi" w:cs="Tahoma"/>
        </w:rPr>
        <w:fldChar w:fldCharType="begin"/>
      </w:r>
      <w:bookmarkStart w:id="3" w:name="_Ref244687699"/>
      <w:bookmarkEnd w:id="3"/>
      <w:r w:rsidRPr="00B528A2">
        <w:rPr>
          <w:rFonts w:asciiTheme="minorHAnsi" w:hAnsiTheme="minorHAnsi" w:cs="Tahoma"/>
        </w:rPr>
        <w:instrText xml:space="preserve"> LISTNUM  figura </w:instrText>
      </w:r>
      <w:r w:rsidRPr="00B528A2">
        <w:rPr>
          <w:rFonts w:asciiTheme="minorHAnsi" w:hAnsiTheme="minorHAnsi" w:cs="Tahoma"/>
        </w:rPr>
        <w:fldChar w:fldCharType="end"/>
      </w:r>
      <w:r w:rsidRPr="00B528A2">
        <w:rPr>
          <w:rFonts w:asciiTheme="minorHAnsi" w:hAnsiTheme="minorHAnsi" w:cs="Tahoma"/>
        </w:rPr>
        <w:t>. Didascalia della figura.</w:t>
      </w:r>
    </w:p>
    <w:p w:rsidR="00B528A2" w:rsidRPr="00B528A2" w:rsidRDefault="00B528A2" w:rsidP="00B528A2">
      <w:pPr>
        <w:rPr>
          <w:rFonts w:asciiTheme="minorHAnsi" w:hAnsiTheme="minorHAnsi" w:cs="Tahoma"/>
        </w:rPr>
      </w:pPr>
    </w:p>
    <w:p w:rsidR="00B528A2" w:rsidRPr="00B528A2" w:rsidRDefault="00B528A2" w:rsidP="00B528A2">
      <w:pPr>
        <w:rPr>
          <w:rFonts w:asciiTheme="minorHAnsi" w:hAnsiTheme="minorHAnsi"/>
        </w:rPr>
      </w:pPr>
      <w:r w:rsidRPr="00B528A2">
        <w:rPr>
          <w:rFonts w:asciiTheme="minorHAnsi" w:hAnsiTheme="minorHAnsi"/>
        </w:rPr>
        <w:t>Testo testo testo testo testo testo testo testo testo testo testo testo testo testo testo testo testo testo testo testo testo testo testo.</w:t>
      </w:r>
    </w:p>
    <w:p w:rsidR="00B528A2" w:rsidRPr="00B528A2" w:rsidRDefault="00B528A2" w:rsidP="00B528A2">
      <w:pPr>
        <w:rPr>
          <w:rFonts w:asciiTheme="minorHAnsi" w:hAnsiTheme="minorHAnsi" w:cs="Tahoma"/>
        </w:rPr>
      </w:pPr>
    </w:p>
    <w:p w:rsidR="00B528A2" w:rsidRPr="00B528A2" w:rsidRDefault="00B528A2" w:rsidP="00B528A2">
      <w:pPr>
        <w:rPr>
          <w:rFonts w:asciiTheme="minorHAnsi" w:hAnsiTheme="minorHAnsi" w:cs="Tahoma"/>
        </w:rPr>
      </w:pPr>
      <w:r w:rsidRPr="00B528A2">
        <w:rPr>
          <w:rFonts w:asciiTheme="minorHAnsi" w:hAnsiTheme="minorHAnsi" w:cs="Tahoma"/>
        </w:rPr>
        <w:t xml:space="preserve">Tabella </w:t>
      </w:r>
      <w:r w:rsidRPr="00B528A2">
        <w:rPr>
          <w:rFonts w:asciiTheme="minorHAnsi" w:hAnsiTheme="minorHAnsi" w:cs="Tahoma"/>
        </w:rPr>
        <w:fldChar w:fldCharType="begin"/>
      </w:r>
      <w:r w:rsidRPr="00B528A2">
        <w:rPr>
          <w:rFonts w:asciiTheme="minorHAnsi" w:hAnsiTheme="minorHAnsi" w:cs="Tahoma"/>
        </w:rPr>
        <w:instrText xml:space="preserve"> LISTNUM  tabella </w:instrText>
      </w:r>
      <w:r w:rsidRPr="00B528A2">
        <w:rPr>
          <w:rFonts w:asciiTheme="minorHAnsi" w:hAnsiTheme="minorHAnsi" w:cs="Tahoma"/>
        </w:rPr>
        <w:fldChar w:fldCharType="end"/>
      </w:r>
      <w:r w:rsidRPr="00B528A2">
        <w:rPr>
          <w:rFonts w:asciiTheme="minorHAnsi" w:hAnsiTheme="minorHAnsi" w:cs="Tahoma"/>
        </w:rPr>
        <w:t>. Didascalia della tabella.</w:t>
      </w:r>
    </w:p>
    <w:p w:rsidR="00B528A2" w:rsidRPr="00B528A2" w:rsidRDefault="00B528A2" w:rsidP="00B528A2">
      <w:pPr>
        <w:rPr>
          <w:rFonts w:asciiTheme="minorHAnsi" w:hAnsiTheme="minorHAnsi"/>
        </w:rPr>
      </w:pPr>
      <w:r w:rsidRPr="00B528A2">
        <w:rPr>
          <w:rFonts w:asciiTheme="minorHAnsi" w:hAnsiTheme="minorHAnsi"/>
        </w:rPr>
        <w:t>TABELLA A SINISTRA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2303"/>
        <w:gridCol w:w="2303"/>
      </w:tblGrid>
      <w:tr w:rsidR="00B528A2" w:rsidRPr="00B528A2" w:rsidTr="004C1550">
        <w:trPr>
          <w:cantSplit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  <w:b/>
              </w:rPr>
            </w:pPr>
            <w:r w:rsidRPr="00B528A2">
              <w:rPr>
                <w:rFonts w:asciiTheme="minorHAnsi" w:hAnsiTheme="minorHAnsi" w:cs="Tahoma"/>
                <w:b/>
              </w:rPr>
              <w:t>Campo 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  <w:b/>
              </w:rPr>
            </w:pPr>
            <w:r w:rsidRPr="00B528A2">
              <w:rPr>
                <w:rFonts w:asciiTheme="minorHAnsi" w:hAnsiTheme="minorHAnsi" w:cs="Tahoma"/>
                <w:b/>
              </w:rPr>
              <w:t>Campo 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  <w:b/>
              </w:rPr>
            </w:pPr>
            <w:r w:rsidRPr="00B528A2">
              <w:rPr>
                <w:rFonts w:asciiTheme="minorHAnsi" w:hAnsiTheme="minorHAnsi" w:cs="Tahoma"/>
                <w:b/>
              </w:rPr>
              <w:t>Campo 3</w:t>
            </w:r>
          </w:p>
        </w:tc>
      </w:tr>
      <w:tr w:rsidR="00B528A2" w:rsidRPr="00B528A2" w:rsidTr="004C1550">
        <w:trPr>
          <w:cantSplit/>
        </w:trPr>
        <w:tc>
          <w:tcPr>
            <w:tcW w:w="2302" w:type="dxa"/>
            <w:shd w:val="clear" w:color="auto" w:fill="auto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</w:rPr>
            </w:pPr>
            <w:r w:rsidRPr="00B528A2">
              <w:rPr>
                <w:rFonts w:asciiTheme="minorHAnsi" w:hAnsiTheme="minorHAnsi" w:cs="Tahoma"/>
              </w:rPr>
              <w:t>testo Tabella</w:t>
            </w:r>
          </w:p>
        </w:tc>
        <w:tc>
          <w:tcPr>
            <w:tcW w:w="2303" w:type="dxa"/>
            <w:shd w:val="clear" w:color="auto" w:fill="auto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</w:rPr>
            </w:pPr>
          </w:p>
        </w:tc>
        <w:tc>
          <w:tcPr>
            <w:tcW w:w="2303" w:type="dxa"/>
            <w:shd w:val="clear" w:color="auto" w:fill="auto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</w:rPr>
            </w:pPr>
          </w:p>
        </w:tc>
      </w:tr>
      <w:tr w:rsidR="00B528A2" w:rsidRPr="00B528A2" w:rsidTr="004C1550">
        <w:trPr>
          <w:cantSplit/>
        </w:trPr>
        <w:tc>
          <w:tcPr>
            <w:tcW w:w="2302" w:type="dxa"/>
            <w:shd w:val="clear" w:color="auto" w:fill="auto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</w:rPr>
            </w:pPr>
          </w:p>
        </w:tc>
        <w:tc>
          <w:tcPr>
            <w:tcW w:w="2303" w:type="dxa"/>
            <w:shd w:val="clear" w:color="auto" w:fill="auto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</w:rPr>
            </w:pPr>
          </w:p>
        </w:tc>
        <w:tc>
          <w:tcPr>
            <w:tcW w:w="2303" w:type="dxa"/>
            <w:shd w:val="clear" w:color="auto" w:fill="auto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</w:rPr>
            </w:pPr>
          </w:p>
        </w:tc>
      </w:tr>
      <w:tr w:rsidR="00B528A2" w:rsidRPr="00B528A2" w:rsidTr="004C1550">
        <w:trPr>
          <w:cantSplit/>
        </w:trPr>
        <w:tc>
          <w:tcPr>
            <w:tcW w:w="2302" w:type="dxa"/>
            <w:shd w:val="clear" w:color="auto" w:fill="auto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</w:rPr>
            </w:pPr>
          </w:p>
        </w:tc>
        <w:tc>
          <w:tcPr>
            <w:tcW w:w="2303" w:type="dxa"/>
            <w:shd w:val="clear" w:color="auto" w:fill="auto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</w:rPr>
            </w:pPr>
          </w:p>
        </w:tc>
        <w:tc>
          <w:tcPr>
            <w:tcW w:w="2303" w:type="dxa"/>
            <w:shd w:val="clear" w:color="auto" w:fill="auto"/>
          </w:tcPr>
          <w:p w:rsidR="00B528A2" w:rsidRPr="00B528A2" w:rsidRDefault="00B528A2" w:rsidP="004C1550">
            <w:pPr>
              <w:spacing w:after="0"/>
              <w:rPr>
                <w:rFonts w:asciiTheme="minorHAnsi" w:hAnsiTheme="minorHAnsi" w:cs="Tahoma"/>
              </w:rPr>
            </w:pPr>
          </w:p>
        </w:tc>
      </w:tr>
    </w:tbl>
    <w:p w:rsidR="00B528A2" w:rsidRPr="00B528A2" w:rsidRDefault="00B528A2" w:rsidP="00B528A2">
      <w:pPr>
        <w:rPr>
          <w:rFonts w:asciiTheme="minorHAnsi" w:hAnsiTheme="minorHAnsi" w:cs="Tahoma"/>
        </w:rPr>
      </w:pPr>
    </w:p>
    <w:p w:rsidR="00B528A2" w:rsidRPr="00B528A2" w:rsidRDefault="00B528A2" w:rsidP="00B528A2">
      <w:pPr>
        <w:pStyle w:val="Didascalia"/>
        <w:keepNext/>
        <w:rPr>
          <w:rFonts w:asciiTheme="minorHAnsi" w:hAnsiTheme="minorHAnsi"/>
        </w:rPr>
      </w:pPr>
      <w:r w:rsidRPr="00B528A2">
        <w:rPr>
          <w:rFonts w:asciiTheme="minorHAnsi" w:hAnsiTheme="minorHAnsi"/>
        </w:rPr>
        <w:t xml:space="preserve">Tabella </w:t>
      </w:r>
      <w:r w:rsidRPr="00B528A2">
        <w:rPr>
          <w:rFonts w:asciiTheme="minorHAnsi" w:hAnsiTheme="minorHAnsi"/>
        </w:rPr>
        <w:fldChar w:fldCharType="begin"/>
      </w:r>
      <w:r w:rsidRPr="00B528A2">
        <w:rPr>
          <w:rFonts w:asciiTheme="minorHAnsi" w:hAnsiTheme="minorHAnsi"/>
        </w:rPr>
        <w:instrText xml:space="preserve"> SEQ Tabella \* ARABIC </w:instrText>
      </w:r>
      <w:r w:rsidRPr="00B528A2">
        <w:rPr>
          <w:rFonts w:asciiTheme="minorHAnsi" w:hAnsiTheme="minorHAnsi"/>
        </w:rPr>
        <w:fldChar w:fldCharType="separate"/>
      </w:r>
      <w:r w:rsidRPr="00B528A2">
        <w:rPr>
          <w:rFonts w:asciiTheme="minorHAnsi" w:hAnsiTheme="minorHAnsi"/>
          <w:noProof/>
        </w:rPr>
        <w:t>1</w:t>
      </w:r>
      <w:r w:rsidRPr="00B528A2">
        <w:rPr>
          <w:rFonts w:asciiTheme="minorHAnsi" w:hAnsiTheme="minorHAnsi"/>
          <w:noProof/>
        </w:rPr>
        <w:fldChar w:fldCharType="end"/>
      </w:r>
      <w:r w:rsidRPr="00B528A2">
        <w:rPr>
          <w:rFonts w:asciiTheme="minorHAnsi" w:hAnsiTheme="minorHAnsi"/>
        </w:rPr>
        <w:t xml:space="preserve"> - Tabella con colonna di intestazione (stile di word)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5"/>
      </w:tblGrid>
      <w:tr w:rsidR="00B528A2" w:rsidRPr="00B528A2" w:rsidTr="004C1550">
        <w:tc>
          <w:tcPr>
            <w:tcW w:w="2376" w:type="dxa"/>
            <w:shd w:val="clear" w:color="auto" w:fill="BFBFBF"/>
          </w:tcPr>
          <w:p w:rsidR="00B528A2" w:rsidRPr="00B528A2" w:rsidRDefault="00B528A2" w:rsidP="004C1550">
            <w:pPr>
              <w:rPr>
                <w:rFonts w:asciiTheme="minorHAnsi" w:hAnsiTheme="minorHAnsi" w:cs="Tahoma"/>
                <w:b/>
              </w:rPr>
            </w:pPr>
          </w:p>
        </w:tc>
        <w:tc>
          <w:tcPr>
            <w:tcW w:w="6835" w:type="dxa"/>
            <w:shd w:val="clear" w:color="auto" w:fill="auto"/>
          </w:tcPr>
          <w:p w:rsidR="00B528A2" w:rsidRPr="00B528A2" w:rsidRDefault="00B528A2" w:rsidP="004C1550">
            <w:pPr>
              <w:rPr>
                <w:rFonts w:asciiTheme="minorHAnsi" w:hAnsiTheme="minorHAnsi" w:cs="Tahoma"/>
              </w:rPr>
            </w:pPr>
          </w:p>
        </w:tc>
      </w:tr>
      <w:tr w:rsidR="00B528A2" w:rsidRPr="00B528A2" w:rsidTr="004C1550">
        <w:tc>
          <w:tcPr>
            <w:tcW w:w="2376" w:type="dxa"/>
            <w:shd w:val="clear" w:color="auto" w:fill="BFBFBF"/>
          </w:tcPr>
          <w:p w:rsidR="00B528A2" w:rsidRPr="00B528A2" w:rsidRDefault="00B528A2" w:rsidP="004C1550">
            <w:pPr>
              <w:rPr>
                <w:rFonts w:asciiTheme="minorHAnsi" w:hAnsiTheme="minorHAnsi" w:cs="Tahoma"/>
                <w:b/>
              </w:rPr>
            </w:pPr>
          </w:p>
        </w:tc>
        <w:tc>
          <w:tcPr>
            <w:tcW w:w="6835" w:type="dxa"/>
            <w:shd w:val="clear" w:color="auto" w:fill="auto"/>
          </w:tcPr>
          <w:p w:rsidR="00B528A2" w:rsidRPr="00B528A2" w:rsidRDefault="00B528A2" w:rsidP="004C1550">
            <w:pPr>
              <w:rPr>
                <w:rFonts w:asciiTheme="minorHAnsi" w:hAnsiTheme="minorHAnsi" w:cs="Tahoma"/>
              </w:rPr>
            </w:pPr>
          </w:p>
        </w:tc>
      </w:tr>
      <w:tr w:rsidR="00B528A2" w:rsidRPr="00B528A2" w:rsidTr="004C1550">
        <w:tc>
          <w:tcPr>
            <w:tcW w:w="2376" w:type="dxa"/>
            <w:shd w:val="clear" w:color="auto" w:fill="BFBFBF"/>
          </w:tcPr>
          <w:p w:rsidR="00B528A2" w:rsidRPr="00B528A2" w:rsidRDefault="00B528A2" w:rsidP="004C1550">
            <w:pPr>
              <w:rPr>
                <w:rFonts w:asciiTheme="minorHAnsi" w:hAnsiTheme="minorHAnsi" w:cs="Tahoma"/>
                <w:b/>
              </w:rPr>
            </w:pPr>
          </w:p>
        </w:tc>
        <w:tc>
          <w:tcPr>
            <w:tcW w:w="6835" w:type="dxa"/>
            <w:shd w:val="clear" w:color="auto" w:fill="auto"/>
          </w:tcPr>
          <w:p w:rsidR="00B528A2" w:rsidRPr="00B528A2" w:rsidRDefault="00B528A2" w:rsidP="004C1550">
            <w:pPr>
              <w:rPr>
                <w:rFonts w:asciiTheme="minorHAnsi" w:hAnsiTheme="minorHAnsi" w:cs="Tahoma"/>
              </w:rPr>
            </w:pPr>
          </w:p>
        </w:tc>
      </w:tr>
    </w:tbl>
    <w:p w:rsidR="00B528A2" w:rsidRPr="00B528A2" w:rsidRDefault="00B528A2" w:rsidP="00B528A2">
      <w:pPr>
        <w:rPr>
          <w:rFonts w:asciiTheme="minorHAnsi" w:hAnsiTheme="minorHAnsi" w:cs="Tahoma"/>
        </w:rPr>
      </w:pPr>
    </w:p>
    <w:p w:rsidR="00B528A2" w:rsidRPr="00B528A2" w:rsidRDefault="00B528A2" w:rsidP="00B528A2">
      <w:pPr>
        <w:rPr>
          <w:rFonts w:asciiTheme="minorHAnsi" w:hAnsiTheme="minorHAnsi" w:cs="Tahoma"/>
        </w:rPr>
      </w:pPr>
    </w:p>
    <w:p w:rsidR="00B528A2" w:rsidRPr="00B528A2" w:rsidRDefault="00B528A2" w:rsidP="00B528A2">
      <w:pPr>
        <w:rPr>
          <w:rFonts w:asciiTheme="minorHAnsi" w:hAnsiTheme="minorHAnsi" w:cs="Tahoma"/>
        </w:rPr>
      </w:pPr>
    </w:p>
    <w:p w:rsidR="00B528A2" w:rsidRPr="00B528A2" w:rsidRDefault="00B528A2" w:rsidP="00B528A2">
      <w:pPr>
        <w:rPr>
          <w:rFonts w:asciiTheme="minorHAnsi" w:hAnsiTheme="minorHAnsi"/>
        </w:rPr>
      </w:pPr>
      <w:r w:rsidRPr="00B528A2">
        <w:rPr>
          <w:rFonts w:asciiTheme="minorHAnsi" w:hAnsiTheme="minorHAnsi"/>
        </w:rPr>
        <w:t>Testo testo testo testo testo testo testo testo testo testo testo testo testo testo testo testo testo testo testo testo testo testo testo.</w:t>
      </w:r>
    </w:p>
    <w:p w:rsidR="00B528A2" w:rsidRPr="00B528A2" w:rsidRDefault="00B528A2" w:rsidP="00B528A2">
      <w:pPr>
        <w:pStyle w:val="Formula"/>
        <w:rPr>
          <w:rFonts w:asciiTheme="minorHAnsi" w:hAnsiTheme="minorHAnsi"/>
        </w:rPr>
      </w:pPr>
      <w:r w:rsidRPr="00B528A2">
        <w:rPr>
          <w:rFonts w:asciiTheme="minorHAnsi" w:hAnsiTheme="minorHAnsi"/>
          <w:i/>
        </w:rPr>
        <w:t>f</w:t>
      </w:r>
      <w:r w:rsidRPr="00B528A2">
        <w:rPr>
          <w:rFonts w:asciiTheme="minorHAnsi" w:hAnsiTheme="minorHAnsi"/>
          <w:i/>
          <w:vertAlign w:val="subscript"/>
        </w:rPr>
        <w:t>ij</w:t>
      </w:r>
      <w:r w:rsidRPr="00B528A2">
        <w:rPr>
          <w:rFonts w:asciiTheme="minorHAnsi" w:hAnsiTheme="minorHAnsi"/>
        </w:rPr>
        <w:t xml:space="preserve"> = </w:t>
      </w:r>
      <w:r w:rsidRPr="00B528A2">
        <w:rPr>
          <w:rFonts w:asciiTheme="minorHAnsi" w:hAnsiTheme="minorHAnsi"/>
        </w:rPr>
        <w:sym w:font="Symbol" w:char="F0E5"/>
      </w:r>
      <w:r w:rsidRPr="00B528A2">
        <w:rPr>
          <w:rFonts w:asciiTheme="minorHAnsi" w:hAnsiTheme="minorHAnsi"/>
          <w:i/>
          <w:vertAlign w:val="subscript"/>
        </w:rPr>
        <w:t>u</w:t>
      </w:r>
      <w:r w:rsidRPr="00B528A2">
        <w:rPr>
          <w:rFonts w:asciiTheme="minorHAnsi" w:hAnsiTheme="minorHAnsi"/>
          <w:vertAlign w:val="subscript"/>
        </w:rPr>
        <w:sym w:font="Symbol" w:char="F0CE"/>
      </w:r>
      <w:r w:rsidRPr="00B528A2">
        <w:rPr>
          <w:rFonts w:asciiTheme="minorHAnsi" w:hAnsiTheme="minorHAnsi"/>
          <w:i/>
          <w:vertAlign w:val="subscript"/>
        </w:rPr>
        <w:t>U</w:t>
      </w:r>
      <w:r w:rsidRPr="00B528A2">
        <w:rPr>
          <w:rFonts w:asciiTheme="minorHAnsi" w:hAnsiTheme="minorHAnsi"/>
        </w:rPr>
        <w:t xml:space="preserve"> </w:t>
      </w:r>
      <w:r w:rsidRPr="00B528A2">
        <w:rPr>
          <w:rFonts w:asciiTheme="minorHAnsi" w:hAnsiTheme="minorHAnsi"/>
          <w:i/>
        </w:rPr>
        <w:t>f</w:t>
      </w:r>
      <w:r w:rsidRPr="00B528A2">
        <w:rPr>
          <w:rFonts w:asciiTheme="minorHAnsi" w:hAnsiTheme="minorHAnsi"/>
          <w:i/>
          <w:vertAlign w:val="subscript"/>
        </w:rPr>
        <w:t>ij</w:t>
      </w:r>
      <w:r w:rsidRPr="00B528A2">
        <w:rPr>
          <w:rFonts w:asciiTheme="minorHAnsi" w:hAnsiTheme="minorHAnsi"/>
          <w:i/>
          <w:vertAlign w:val="superscript"/>
        </w:rPr>
        <w:t>u</w:t>
      </w:r>
      <w:r w:rsidRPr="00B528A2">
        <w:rPr>
          <w:rFonts w:asciiTheme="minorHAnsi" w:hAnsiTheme="minorHAnsi"/>
        </w:rPr>
        <w:t xml:space="preserve"> </w:t>
      </w:r>
      <w:r w:rsidRPr="00B528A2">
        <w:rPr>
          <w:rFonts w:asciiTheme="minorHAnsi" w:hAnsiTheme="minorHAnsi"/>
        </w:rPr>
        <w:sym w:font="Symbol" w:char="F0D7"/>
      </w:r>
      <w:r w:rsidRPr="00B528A2">
        <w:rPr>
          <w:rFonts w:asciiTheme="minorHAnsi" w:hAnsiTheme="minorHAnsi"/>
        </w:rPr>
        <w:t xml:space="preserve"> </w:t>
      </w:r>
      <w:r w:rsidRPr="00B528A2">
        <w:rPr>
          <w:rFonts w:asciiTheme="minorHAnsi" w:hAnsiTheme="minorHAnsi"/>
        </w:rPr>
        <w:sym w:font="Symbol" w:char="F077"/>
      </w:r>
      <w:r w:rsidRPr="00B528A2">
        <w:rPr>
          <w:rFonts w:asciiTheme="minorHAnsi" w:hAnsiTheme="minorHAnsi"/>
          <w:i/>
          <w:vertAlign w:val="subscript"/>
        </w:rPr>
        <w:t>u</w:t>
      </w:r>
      <w:r w:rsidRPr="00B528A2">
        <w:rPr>
          <w:rFonts w:asciiTheme="minorHAnsi" w:hAnsiTheme="minorHAnsi"/>
        </w:rPr>
        <w:t xml:space="preserve"> . </w:t>
      </w:r>
      <w:r w:rsidRPr="00B528A2">
        <w:rPr>
          <w:rFonts w:asciiTheme="minorHAnsi" w:hAnsiTheme="minorHAnsi"/>
        </w:rPr>
        <w:tab/>
      </w:r>
      <w:r w:rsidRPr="00B528A2">
        <w:rPr>
          <w:rFonts w:asciiTheme="minorHAnsi" w:hAnsiTheme="minorHAnsi"/>
        </w:rPr>
        <w:fldChar w:fldCharType="begin"/>
      </w:r>
      <w:bookmarkStart w:id="4" w:name="_Ref244086898"/>
      <w:bookmarkEnd w:id="4"/>
      <w:r w:rsidRPr="00B528A2">
        <w:rPr>
          <w:rFonts w:asciiTheme="minorHAnsi" w:hAnsiTheme="minorHAnsi"/>
        </w:rPr>
        <w:instrText xml:space="preserve"> LISTNUM formula </w:instrText>
      </w:r>
      <w:r w:rsidRPr="00B528A2">
        <w:rPr>
          <w:rFonts w:asciiTheme="minorHAnsi" w:hAnsiTheme="minorHAnsi"/>
        </w:rPr>
        <w:fldChar w:fldCharType="end"/>
      </w:r>
    </w:p>
    <w:p w:rsidR="00B528A2" w:rsidRPr="00B528A2" w:rsidRDefault="00B528A2" w:rsidP="00B528A2">
      <w:pPr>
        <w:pStyle w:val="Formula"/>
        <w:rPr>
          <w:rFonts w:asciiTheme="minorHAnsi" w:hAnsiTheme="minorHAnsi"/>
        </w:rPr>
      </w:pPr>
      <w:r w:rsidRPr="00B528A2">
        <w:rPr>
          <w:rFonts w:asciiTheme="minorHAnsi" w:hAnsiTheme="minorHAnsi"/>
          <w:i/>
        </w:rPr>
        <w:t>f</w:t>
      </w:r>
      <w:r w:rsidRPr="00B528A2">
        <w:rPr>
          <w:rFonts w:asciiTheme="minorHAnsi" w:hAnsiTheme="minorHAnsi"/>
          <w:i/>
          <w:vertAlign w:val="subscript"/>
        </w:rPr>
        <w:t>ij</w:t>
      </w:r>
      <w:r w:rsidRPr="00B528A2">
        <w:rPr>
          <w:rFonts w:asciiTheme="minorHAnsi" w:hAnsiTheme="minorHAnsi"/>
        </w:rPr>
        <w:t xml:space="preserve"> = </w:t>
      </w:r>
      <w:r w:rsidRPr="00B528A2">
        <w:rPr>
          <w:rFonts w:asciiTheme="minorHAnsi" w:hAnsiTheme="minorHAnsi"/>
        </w:rPr>
        <w:sym w:font="Symbol" w:char="F0E5"/>
      </w:r>
      <w:r w:rsidRPr="00B528A2">
        <w:rPr>
          <w:rFonts w:asciiTheme="minorHAnsi" w:hAnsiTheme="minorHAnsi"/>
          <w:i/>
          <w:vertAlign w:val="subscript"/>
        </w:rPr>
        <w:t>u</w:t>
      </w:r>
      <w:r w:rsidRPr="00B528A2">
        <w:rPr>
          <w:rFonts w:asciiTheme="minorHAnsi" w:hAnsiTheme="minorHAnsi"/>
          <w:vertAlign w:val="subscript"/>
        </w:rPr>
        <w:sym w:font="Symbol" w:char="F0CE"/>
      </w:r>
      <w:r w:rsidRPr="00B528A2">
        <w:rPr>
          <w:rFonts w:asciiTheme="minorHAnsi" w:hAnsiTheme="minorHAnsi"/>
          <w:i/>
          <w:vertAlign w:val="subscript"/>
        </w:rPr>
        <w:t>U</w:t>
      </w:r>
      <w:r w:rsidRPr="00B528A2">
        <w:rPr>
          <w:rFonts w:asciiTheme="minorHAnsi" w:hAnsiTheme="minorHAnsi"/>
        </w:rPr>
        <w:t xml:space="preserve"> </w:t>
      </w:r>
      <w:r w:rsidRPr="00B528A2">
        <w:rPr>
          <w:rFonts w:asciiTheme="minorHAnsi" w:hAnsiTheme="minorHAnsi"/>
          <w:i/>
        </w:rPr>
        <w:t>f</w:t>
      </w:r>
      <w:r w:rsidRPr="00B528A2">
        <w:rPr>
          <w:rFonts w:asciiTheme="minorHAnsi" w:hAnsiTheme="minorHAnsi"/>
          <w:i/>
          <w:vertAlign w:val="subscript"/>
        </w:rPr>
        <w:t>ij</w:t>
      </w:r>
      <w:r w:rsidRPr="00B528A2">
        <w:rPr>
          <w:rFonts w:asciiTheme="minorHAnsi" w:hAnsiTheme="minorHAnsi"/>
          <w:i/>
          <w:vertAlign w:val="superscript"/>
        </w:rPr>
        <w:t>u</w:t>
      </w:r>
      <w:r w:rsidRPr="00B528A2">
        <w:rPr>
          <w:rFonts w:asciiTheme="minorHAnsi" w:hAnsiTheme="minorHAnsi"/>
        </w:rPr>
        <w:t xml:space="preserve"> </w:t>
      </w:r>
      <w:r w:rsidRPr="00B528A2">
        <w:rPr>
          <w:rFonts w:asciiTheme="minorHAnsi" w:hAnsiTheme="minorHAnsi"/>
        </w:rPr>
        <w:sym w:font="Symbol" w:char="F0D7"/>
      </w:r>
      <w:r w:rsidRPr="00B528A2">
        <w:rPr>
          <w:rFonts w:asciiTheme="minorHAnsi" w:hAnsiTheme="minorHAnsi"/>
        </w:rPr>
        <w:t xml:space="preserve"> </w:t>
      </w:r>
      <w:r w:rsidRPr="00B528A2">
        <w:rPr>
          <w:rFonts w:asciiTheme="minorHAnsi" w:hAnsiTheme="minorHAnsi"/>
        </w:rPr>
        <w:sym w:font="Symbol" w:char="F077"/>
      </w:r>
      <w:r w:rsidRPr="00B528A2">
        <w:rPr>
          <w:rFonts w:asciiTheme="minorHAnsi" w:hAnsiTheme="minorHAnsi"/>
          <w:i/>
          <w:vertAlign w:val="subscript"/>
        </w:rPr>
        <w:t>u</w:t>
      </w:r>
      <w:r w:rsidRPr="00B528A2">
        <w:rPr>
          <w:rFonts w:asciiTheme="minorHAnsi" w:hAnsiTheme="minorHAnsi"/>
        </w:rPr>
        <w:t xml:space="preserve"> . </w:t>
      </w:r>
      <w:r w:rsidRPr="00B528A2">
        <w:rPr>
          <w:rFonts w:asciiTheme="minorHAnsi" w:hAnsiTheme="minorHAnsi"/>
        </w:rPr>
        <w:tab/>
      </w:r>
      <w:r w:rsidRPr="00B528A2">
        <w:rPr>
          <w:rFonts w:asciiTheme="minorHAnsi" w:hAnsiTheme="minorHAnsi"/>
        </w:rPr>
        <w:fldChar w:fldCharType="begin"/>
      </w:r>
      <w:r w:rsidRPr="00B528A2">
        <w:rPr>
          <w:rFonts w:asciiTheme="minorHAnsi" w:hAnsiTheme="minorHAnsi"/>
        </w:rPr>
        <w:instrText xml:space="preserve"> LISTNUM formula </w:instrText>
      </w:r>
      <w:r w:rsidRPr="00B528A2">
        <w:rPr>
          <w:rFonts w:asciiTheme="minorHAnsi" w:hAnsiTheme="minorHAnsi"/>
        </w:rPr>
        <w:fldChar w:fldCharType="end"/>
      </w:r>
    </w:p>
    <w:p w:rsidR="00B528A2" w:rsidRPr="00B528A2" w:rsidRDefault="00B528A2" w:rsidP="00B528A2">
      <w:pPr>
        <w:rPr>
          <w:rFonts w:asciiTheme="minorHAnsi" w:hAnsiTheme="minorHAnsi"/>
        </w:rPr>
      </w:pPr>
      <w:r w:rsidRPr="00B528A2">
        <w:rPr>
          <w:rFonts w:asciiTheme="minorHAnsi" w:hAnsiTheme="minorHAnsi"/>
        </w:rPr>
        <w:t>Testo testo testo testo testo testo testo testo testo testo testo testo testo testo testo testo testo testo testo testo testo testo testo.</w:t>
      </w:r>
    </w:p>
    <w:p w:rsidR="00B528A2" w:rsidRPr="00B528A2" w:rsidRDefault="00B528A2" w:rsidP="00B528A2">
      <w:pPr>
        <w:rPr>
          <w:rFonts w:asciiTheme="minorHAnsi" w:hAnsiTheme="minorHAnsi"/>
        </w:rPr>
      </w:pPr>
    </w:p>
    <w:p w:rsidR="007C2E57" w:rsidRPr="00A75809" w:rsidRDefault="007C2E57" w:rsidP="00B528A2">
      <w:pPr>
        <w:jc w:val="center"/>
        <w:rPr>
          <w:rFonts w:asciiTheme="minorHAnsi" w:hAnsiTheme="minorHAnsi"/>
        </w:rPr>
      </w:pPr>
    </w:p>
    <w:sectPr w:rsidR="007C2E57" w:rsidRPr="00A75809" w:rsidSect="005B07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55" w:right="1134" w:bottom="1701" w:left="1701" w:header="454" w:footer="397" w:gutter="0"/>
      <w:pgBorders w:offsetFrom="page">
        <w:top w:val="single" w:sz="24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F7F" w:rsidRDefault="00D96F7F">
      <w:r>
        <w:separator/>
      </w:r>
    </w:p>
    <w:p w:rsidR="00D96F7F" w:rsidRDefault="00D96F7F"/>
  </w:endnote>
  <w:endnote w:type="continuationSeparator" w:id="0">
    <w:p w:rsidR="00D96F7F" w:rsidRDefault="00D96F7F">
      <w:r>
        <w:continuationSeparator/>
      </w:r>
    </w:p>
    <w:p w:rsidR="00D96F7F" w:rsidRDefault="00D96F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65A" w:rsidRDefault="00FD465A" w:rsidP="00B9170E">
    <w:pPr>
      <w:pStyle w:val="Pidipagina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FD465A" w:rsidRDefault="00FD465A" w:rsidP="00251243">
    <w:pPr>
      <w:pStyle w:val="Pidipagina"/>
      <w:ind w:right="360"/>
    </w:pPr>
  </w:p>
  <w:p w:rsidR="00FD465A" w:rsidRDefault="00FD465A"/>
  <w:p w:rsidR="00FD465A" w:rsidRDefault="00FD465A"/>
  <w:p w:rsidR="00FD465A" w:rsidRDefault="00FD465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8" w:space="0" w:color="800000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1273"/>
      <w:gridCol w:w="994"/>
      <w:gridCol w:w="3111"/>
      <w:gridCol w:w="425"/>
      <w:gridCol w:w="1711"/>
      <w:gridCol w:w="668"/>
      <w:gridCol w:w="889"/>
    </w:tblGrid>
    <w:tr w:rsidR="00A75809" w:rsidRPr="006837AF" w:rsidTr="00A75809">
      <w:trPr>
        <w:trHeight w:val="20"/>
      </w:trPr>
      <w:tc>
        <w:tcPr>
          <w:tcW w:w="702" w:type="pct"/>
          <w:vMerge w:val="restart"/>
          <w:tcBorders>
            <w:top w:val="single" w:sz="12" w:space="0" w:color="595959" w:themeColor="text1" w:themeTint="A6"/>
          </w:tcBorders>
          <w:tcMar>
            <w:left w:w="0" w:type="dxa"/>
            <w:right w:w="0" w:type="dxa"/>
          </w:tcMar>
          <w:vAlign w:val="bottom"/>
        </w:tcPr>
        <w:p w:rsidR="00A75809" w:rsidRPr="006837AF" w:rsidRDefault="00A75809" w:rsidP="00A75809">
          <w:pPr>
            <w:pStyle w:val="Pidipagina"/>
            <w:tabs>
              <w:tab w:val="center" w:pos="4678"/>
              <w:tab w:val="right" w:pos="9356"/>
            </w:tabs>
            <w:spacing w:after="40"/>
            <w:jc w:val="left"/>
            <w:rPr>
              <w:rFonts w:asciiTheme="minorHAnsi" w:hAnsiTheme="minorHAnsi"/>
            </w:rPr>
          </w:pPr>
          <w:r w:rsidRPr="006837AF">
            <w:rPr>
              <w:rFonts w:asciiTheme="minorHAnsi" w:hAnsiTheme="minorHAnsi"/>
              <w:noProof/>
            </w:rPr>
            <w:drawing>
              <wp:inline distT="0" distB="0" distL="0" distR="0" wp14:anchorId="189415EC" wp14:editId="0419BECD">
                <wp:extent cx="382270" cy="382270"/>
                <wp:effectExtent l="0" t="0" r="0" b="0"/>
                <wp:docPr id="4" name="Immagine 4" descr="9001_gm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9001_gm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2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837AF">
            <w:rPr>
              <w:rFonts w:asciiTheme="minorHAnsi" w:hAnsiTheme="minorHAnsi"/>
              <w:noProof/>
            </w:rPr>
            <w:drawing>
              <wp:inline distT="0" distB="0" distL="0" distR="0" wp14:anchorId="6AB97D8F" wp14:editId="6912D4E7">
                <wp:extent cx="382270" cy="382270"/>
                <wp:effectExtent l="0" t="0" r="0" b="0"/>
                <wp:docPr id="5" name="Immagine 5" descr="IQnet_gm_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Qnet_gm_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2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40" w:type="pct"/>
          <w:gridSpan w:val="4"/>
          <w:tcBorders>
            <w:top w:val="single" w:sz="12" w:space="0" w:color="595959" w:themeColor="text1" w:themeTint="A6"/>
            <w:bottom w:val="single" w:sz="4" w:space="0" w:color="C0C0C0"/>
          </w:tcBorders>
          <w:vAlign w:val="center"/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rPr>
              <w:rFonts w:asciiTheme="minorHAnsi" w:hAnsiTheme="minorHAnsi"/>
              <w:color w:val="999999"/>
              <w:szCs w:val="16"/>
              <w:lang w:val="en-US"/>
            </w:rPr>
          </w:pPr>
        </w:p>
      </w:tc>
      <w:tc>
        <w:tcPr>
          <w:tcW w:w="368" w:type="pct"/>
          <w:vMerge w:val="restart"/>
          <w:tcBorders>
            <w:top w:val="single" w:sz="12" w:space="0" w:color="595959" w:themeColor="text1" w:themeTint="A6"/>
          </w:tcBorders>
          <w:vAlign w:val="bottom"/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left"/>
            <w:rPr>
              <w:rFonts w:asciiTheme="minorHAnsi" w:hAnsiTheme="minorHAnsi"/>
              <w:szCs w:val="20"/>
            </w:rPr>
          </w:pPr>
        </w:p>
      </w:tc>
      <w:tc>
        <w:tcPr>
          <w:tcW w:w="490" w:type="pct"/>
          <w:vMerge w:val="restart"/>
          <w:tcBorders>
            <w:top w:val="single" w:sz="12" w:space="0" w:color="595959" w:themeColor="text1" w:themeTint="A6"/>
          </w:tcBorders>
          <w:tcMar>
            <w:left w:w="0" w:type="dxa"/>
            <w:right w:w="0" w:type="dxa"/>
          </w:tcMar>
          <w:vAlign w:val="center"/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right"/>
            <w:rPr>
              <w:rFonts w:asciiTheme="minorHAnsi" w:hAnsiTheme="minorHAnsi"/>
              <w:color w:val="auto"/>
              <w:szCs w:val="20"/>
            </w:rPr>
          </w:pPr>
          <w:r w:rsidRPr="006837AF">
            <w:rPr>
              <w:rFonts w:asciiTheme="minorHAnsi" w:hAnsiTheme="minorHAnsi"/>
              <w:noProof/>
              <w:szCs w:val="20"/>
            </w:rPr>
            <w:drawing>
              <wp:anchor distT="0" distB="0" distL="114300" distR="114300" simplePos="0" relativeHeight="251655680" behindDoc="0" locked="0" layoutInCell="1" allowOverlap="1" wp14:anchorId="127E88B9" wp14:editId="1B4FDCC7">
                <wp:simplePos x="0" y="0"/>
                <wp:positionH relativeFrom="column">
                  <wp:posOffset>-398145</wp:posOffset>
                </wp:positionH>
                <wp:positionV relativeFrom="paragraph">
                  <wp:posOffset>194310</wp:posOffset>
                </wp:positionV>
                <wp:extent cx="986155" cy="318770"/>
                <wp:effectExtent l="0" t="0" r="4445" b="5080"/>
                <wp:wrapNone/>
                <wp:docPr id="284" name="Immagine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31" t="22273" r="3088" b="4038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37AF">
            <w:rPr>
              <w:rFonts w:asciiTheme="minorHAnsi" w:hAnsiTheme="minorHAnsi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61D58147" wp14:editId="56CD6977">
                    <wp:simplePos x="0" y="0"/>
                    <wp:positionH relativeFrom="column">
                      <wp:posOffset>63500</wp:posOffset>
                    </wp:positionH>
                    <wp:positionV relativeFrom="paragraph">
                      <wp:posOffset>114935</wp:posOffset>
                    </wp:positionV>
                    <wp:extent cx="525780" cy="105410"/>
                    <wp:effectExtent l="0" t="0" r="7620" b="8890"/>
                    <wp:wrapNone/>
                    <wp:docPr id="2" name="Text Box 28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780" cy="105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75809" w:rsidRPr="000006E2" w:rsidRDefault="00A75809" w:rsidP="00A75809">
                                <w:pPr>
                                  <w:tabs>
                                    <w:tab w:val="right" w:pos="2127"/>
                                  </w:tabs>
                                  <w:spacing w:after="0"/>
                                  <w:jc w:val="right"/>
                                  <w:rPr>
                                    <w:rFonts w:cs="Tahoma"/>
                                    <w:b/>
                                    <w:color w:val="822433"/>
                                    <w:sz w:val="16"/>
                                    <w:szCs w:val="16"/>
                                  </w:rPr>
                                </w:pPr>
                                <w:r w:rsidRPr="000006E2">
                                  <w:rPr>
                                    <w:rFonts w:cs="Tahoma"/>
                                    <w:b/>
                                    <w:color w:val="822433"/>
                                    <w:sz w:val="16"/>
                                    <w:szCs w:val="16"/>
                                  </w:rPr>
                                  <w:t>Spin off di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D581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3" o:spid="_x0000_s1026" type="#_x0000_t202" style="position:absolute;left:0;text-align:left;margin-left:5pt;margin-top:9.05pt;width:41.4pt;height:8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" filled="f" stroked="f">
                    <v:textbox inset="0,0,0,0">
                      <w:txbxContent>
                        <w:p w:rsidR="00A75809" w:rsidRPr="000006E2" w:rsidRDefault="00A75809" w:rsidP="00A75809">
                          <w:pPr>
                            <w:tabs>
                              <w:tab w:val="right" w:pos="2127"/>
                            </w:tabs>
                            <w:spacing w:after="0"/>
                            <w:jc w:val="right"/>
                            <w:rPr>
                              <w:rFonts w:cs="Tahoma"/>
                              <w:b/>
                              <w:color w:val="822433"/>
                              <w:sz w:val="16"/>
                              <w:szCs w:val="16"/>
                            </w:rPr>
                          </w:pPr>
                          <w:r w:rsidRPr="000006E2">
                            <w:rPr>
                              <w:rFonts w:cs="Tahoma"/>
                              <w:b/>
                              <w:color w:val="822433"/>
                              <w:sz w:val="16"/>
                              <w:szCs w:val="16"/>
                            </w:rPr>
                            <w:t>Spin off di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A75809" w:rsidRPr="006837AF" w:rsidTr="00A75809">
      <w:trPr>
        <w:trHeight w:val="20"/>
      </w:trPr>
      <w:tc>
        <w:tcPr>
          <w:tcW w:w="702" w:type="pct"/>
          <w:vMerge/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right"/>
            <w:rPr>
              <w:rFonts w:asciiTheme="minorHAnsi" w:hAnsiTheme="minorHAnsi" w:cs="Arial"/>
              <w:color w:val="999999"/>
              <w:szCs w:val="16"/>
            </w:rPr>
          </w:pPr>
        </w:p>
      </w:tc>
      <w:tc>
        <w:tcPr>
          <w:tcW w:w="548" w:type="pct"/>
          <w:tcBorders>
            <w:top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:rsidR="00A75809" w:rsidRPr="00A75809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right"/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</w:pPr>
          <w:r w:rsidRPr="00A75809"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  <w:t>Nome file:</w:t>
          </w:r>
        </w:p>
      </w:tc>
      <w:tc>
        <w:tcPr>
          <w:tcW w:w="2892" w:type="pct"/>
          <w:gridSpan w:val="3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:rsidR="00A75809" w:rsidRPr="00A75809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left"/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</w:pPr>
          <w:r w:rsidRPr="00A75809"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  <w:fldChar w:fldCharType="begin"/>
          </w:r>
          <w:r w:rsidRPr="00A75809"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  <w:instrText xml:space="preserve"> FILENAME   \* MERGEFORMAT </w:instrText>
          </w:r>
          <w:r w:rsidRPr="00A75809"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  <w:fldChar w:fldCharType="separate"/>
          </w:r>
          <w:r w:rsidRPr="00A75809">
            <w:rPr>
              <w:rFonts w:asciiTheme="minorHAnsi" w:hAnsiTheme="minorHAnsi" w:cs="Arial"/>
              <w:noProof/>
              <w:color w:val="999999"/>
              <w:sz w:val="18"/>
              <w:szCs w:val="18"/>
              <w:lang w:val="en-US"/>
            </w:rPr>
            <w:t>Documento3</w:t>
          </w:r>
          <w:r w:rsidRPr="00A75809"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  <w:fldChar w:fldCharType="end"/>
          </w:r>
        </w:p>
      </w:tc>
      <w:tc>
        <w:tcPr>
          <w:tcW w:w="368" w:type="pct"/>
          <w:vMerge/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rPr>
              <w:rFonts w:asciiTheme="minorHAnsi" w:hAnsiTheme="minorHAnsi" w:cs="Arial"/>
              <w:szCs w:val="20"/>
            </w:rPr>
          </w:pPr>
        </w:p>
      </w:tc>
      <w:tc>
        <w:tcPr>
          <w:tcW w:w="490" w:type="pct"/>
          <w:vMerge/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rPr>
              <w:rFonts w:asciiTheme="minorHAnsi" w:hAnsiTheme="minorHAnsi" w:cs="Arial"/>
              <w:szCs w:val="20"/>
            </w:rPr>
          </w:pPr>
        </w:p>
      </w:tc>
    </w:tr>
    <w:tr w:rsidR="00A75809" w:rsidRPr="006837AF" w:rsidTr="00A75809">
      <w:trPr>
        <w:trHeight w:val="20"/>
      </w:trPr>
      <w:tc>
        <w:tcPr>
          <w:tcW w:w="702" w:type="pct"/>
          <w:vMerge/>
          <w:tcBorders>
            <w:top w:val="single" w:sz="8" w:space="0" w:color="C0C0C0"/>
          </w:tcBorders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right"/>
            <w:rPr>
              <w:rFonts w:asciiTheme="minorHAnsi" w:hAnsiTheme="minorHAnsi" w:cs="Arial"/>
              <w:color w:val="999999"/>
              <w:szCs w:val="16"/>
            </w:rPr>
          </w:pPr>
        </w:p>
      </w:tc>
      <w:tc>
        <w:tcPr>
          <w:tcW w:w="548" w:type="pct"/>
          <w:tcBorders>
            <w:top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:rsidR="00A75809" w:rsidRPr="00A75809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right"/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</w:pPr>
          <w:r w:rsidRPr="00A75809">
            <w:rPr>
              <w:rFonts w:asciiTheme="minorHAnsi" w:hAnsiTheme="minorHAnsi" w:cs="Arial"/>
              <w:color w:val="999999"/>
              <w:sz w:val="18"/>
              <w:szCs w:val="18"/>
            </w:rPr>
            <w:t>Redatto</w:t>
          </w:r>
          <w:r w:rsidRPr="00A75809"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  <w:t>:</w:t>
          </w:r>
        </w:p>
      </w:tc>
      <w:tc>
        <w:tcPr>
          <w:tcW w:w="1715" w:type="pc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nil"/>
          </w:tcBorders>
          <w:vAlign w:val="center"/>
        </w:tcPr>
        <w:p w:rsidR="00A75809" w:rsidRPr="00A75809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left"/>
            <w:rPr>
              <w:rFonts w:asciiTheme="minorHAnsi" w:hAnsiTheme="minorHAnsi" w:cs="Arial"/>
              <w:color w:val="999999"/>
              <w:sz w:val="18"/>
              <w:szCs w:val="18"/>
              <w:highlight w:val="yellow"/>
              <w:lang w:val="en-US"/>
            </w:rPr>
          </w:pPr>
          <w:r w:rsidRPr="00A75809">
            <w:rPr>
              <w:rFonts w:asciiTheme="minorHAnsi" w:hAnsiTheme="minorHAnsi" w:cs="Arial"/>
              <w:color w:val="999999"/>
              <w:sz w:val="18"/>
              <w:szCs w:val="18"/>
              <w:highlight w:val="yellow"/>
              <w:lang w:val="en-US"/>
            </w:rPr>
            <w:t xml:space="preserve">N. </w:t>
          </w:r>
          <w:r w:rsidRPr="00A75809">
            <w:rPr>
              <w:rFonts w:asciiTheme="minorHAnsi" w:hAnsiTheme="minorHAnsi" w:cs="Arial"/>
              <w:color w:val="999999"/>
              <w:sz w:val="18"/>
              <w:szCs w:val="18"/>
              <w:highlight w:val="yellow"/>
            </w:rPr>
            <w:t>Cognome</w:t>
          </w:r>
          <w:r w:rsidRPr="00A75809">
            <w:rPr>
              <w:rFonts w:asciiTheme="minorHAnsi" w:hAnsiTheme="minorHAnsi" w:cs="Arial"/>
              <w:color w:val="999999"/>
              <w:sz w:val="18"/>
              <w:szCs w:val="18"/>
              <w:highlight w:val="yellow"/>
              <w:lang w:val="en-US"/>
            </w:rPr>
            <w:t xml:space="preserve">, N. </w:t>
          </w:r>
          <w:r w:rsidRPr="00A75809">
            <w:rPr>
              <w:rFonts w:asciiTheme="minorHAnsi" w:hAnsiTheme="minorHAnsi" w:cs="Arial"/>
              <w:color w:val="999999"/>
              <w:sz w:val="18"/>
              <w:szCs w:val="18"/>
              <w:highlight w:val="yellow"/>
            </w:rPr>
            <w:t>Cognome</w:t>
          </w:r>
        </w:p>
      </w:tc>
      <w:tc>
        <w:tcPr>
          <w:tcW w:w="234" w:type="pct"/>
          <w:tcBorders>
            <w:top w:val="single" w:sz="4" w:space="0" w:color="C0C0C0"/>
            <w:left w:val="nil"/>
            <w:bottom w:val="single" w:sz="4" w:space="0" w:color="C0C0C0"/>
            <w:right w:val="nil"/>
          </w:tcBorders>
          <w:tcMar>
            <w:left w:w="0" w:type="dxa"/>
            <w:right w:w="0" w:type="dxa"/>
          </w:tcMar>
          <w:vAlign w:val="center"/>
        </w:tcPr>
        <w:p w:rsidR="00A75809" w:rsidRPr="00A75809" w:rsidRDefault="00843070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right"/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</w:pPr>
          <w:r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  <w:t>data</w:t>
          </w:r>
          <w:r w:rsidR="00A75809" w:rsidRPr="00A75809"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  <w:t xml:space="preserve">: </w:t>
          </w:r>
        </w:p>
      </w:tc>
      <w:tc>
        <w:tcPr>
          <w:tcW w:w="942" w:type="pct"/>
          <w:tcBorders>
            <w:top w:val="single" w:sz="4" w:space="0" w:color="C0C0C0"/>
            <w:left w:val="nil"/>
            <w:bottom w:val="single" w:sz="4" w:space="0" w:color="C0C0C0"/>
          </w:tcBorders>
          <w:vAlign w:val="center"/>
        </w:tcPr>
        <w:p w:rsidR="00A75809" w:rsidRPr="00A75809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right"/>
            <w:rPr>
              <w:rFonts w:asciiTheme="minorHAnsi" w:hAnsiTheme="minorHAnsi" w:cs="Arial"/>
              <w:color w:val="999999"/>
              <w:sz w:val="18"/>
              <w:szCs w:val="18"/>
              <w:highlight w:val="yellow"/>
              <w:lang w:val="en-US"/>
            </w:rPr>
          </w:pPr>
          <w:r w:rsidRPr="00A75809">
            <w:rPr>
              <w:rFonts w:asciiTheme="minorHAnsi" w:hAnsiTheme="minorHAnsi" w:cs="Arial"/>
              <w:color w:val="999999"/>
              <w:sz w:val="18"/>
              <w:szCs w:val="18"/>
              <w:highlight w:val="yellow"/>
              <w:lang w:val="en-US"/>
            </w:rPr>
            <w:t>00.00.0000</w:t>
          </w:r>
        </w:p>
      </w:tc>
      <w:tc>
        <w:tcPr>
          <w:tcW w:w="368" w:type="pct"/>
          <w:vMerge/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rPr>
              <w:rFonts w:asciiTheme="minorHAnsi" w:hAnsiTheme="minorHAnsi" w:cs="Arial"/>
              <w:szCs w:val="20"/>
            </w:rPr>
          </w:pPr>
        </w:p>
      </w:tc>
      <w:tc>
        <w:tcPr>
          <w:tcW w:w="490" w:type="pct"/>
          <w:vMerge/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rPr>
              <w:rFonts w:asciiTheme="minorHAnsi" w:hAnsiTheme="minorHAnsi" w:cs="Arial"/>
              <w:szCs w:val="20"/>
            </w:rPr>
          </w:pPr>
        </w:p>
      </w:tc>
    </w:tr>
    <w:tr w:rsidR="00A75809" w:rsidRPr="006837AF" w:rsidTr="00A75809">
      <w:trPr>
        <w:trHeight w:val="20"/>
      </w:trPr>
      <w:tc>
        <w:tcPr>
          <w:tcW w:w="702" w:type="pct"/>
          <w:vMerge/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right"/>
            <w:rPr>
              <w:rFonts w:asciiTheme="minorHAnsi" w:hAnsiTheme="minorHAnsi" w:cs="Arial"/>
              <w:color w:val="999999"/>
              <w:szCs w:val="16"/>
            </w:rPr>
          </w:pPr>
        </w:p>
      </w:tc>
      <w:tc>
        <w:tcPr>
          <w:tcW w:w="548" w:type="pct"/>
          <w:tcBorders>
            <w:top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:rsidR="00A75809" w:rsidRPr="00A75809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right"/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</w:pPr>
          <w:r w:rsidRPr="00A75809">
            <w:rPr>
              <w:rFonts w:asciiTheme="minorHAnsi" w:hAnsiTheme="minorHAnsi" w:cs="Arial"/>
              <w:color w:val="999999"/>
              <w:sz w:val="18"/>
              <w:szCs w:val="18"/>
            </w:rPr>
            <w:t>Approvato</w:t>
          </w:r>
          <w:r w:rsidRPr="00A75809"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  <w:t>:</w:t>
          </w:r>
        </w:p>
      </w:tc>
      <w:tc>
        <w:tcPr>
          <w:tcW w:w="1715" w:type="pc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nil"/>
          </w:tcBorders>
          <w:vAlign w:val="center"/>
        </w:tcPr>
        <w:p w:rsidR="00A75809" w:rsidRPr="00A75809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left"/>
            <w:rPr>
              <w:rFonts w:asciiTheme="minorHAnsi" w:hAnsiTheme="minorHAnsi" w:cs="Arial"/>
              <w:color w:val="999999"/>
              <w:sz w:val="18"/>
              <w:szCs w:val="18"/>
              <w:highlight w:val="yellow"/>
              <w:lang w:val="en-US"/>
            </w:rPr>
          </w:pPr>
          <w:r w:rsidRPr="00A75809">
            <w:rPr>
              <w:rFonts w:asciiTheme="minorHAnsi" w:hAnsiTheme="minorHAnsi" w:cs="Arial"/>
              <w:color w:val="999999"/>
              <w:sz w:val="18"/>
              <w:szCs w:val="18"/>
              <w:highlight w:val="yellow"/>
              <w:lang w:val="en-US"/>
            </w:rPr>
            <w:t xml:space="preserve">N. </w:t>
          </w:r>
          <w:r w:rsidRPr="00A75809">
            <w:rPr>
              <w:rFonts w:asciiTheme="minorHAnsi" w:hAnsiTheme="minorHAnsi" w:cs="Arial"/>
              <w:color w:val="999999"/>
              <w:sz w:val="18"/>
              <w:szCs w:val="18"/>
              <w:highlight w:val="yellow"/>
            </w:rPr>
            <w:t>Cognome</w:t>
          </w:r>
          <w:r w:rsidRPr="00A75809">
            <w:rPr>
              <w:rFonts w:asciiTheme="minorHAnsi" w:hAnsiTheme="minorHAnsi" w:cs="Arial"/>
              <w:color w:val="999999"/>
              <w:sz w:val="18"/>
              <w:szCs w:val="18"/>
              <w:highlight w:val="yellow"/>
              <w:lang w:val="en-US"/>
            </w:rPr>
            <w:t xml:space="preserve">, N. </w:t>
          </w:r>
          <w:r w:rsidRPr="00A75809">
            <w:rPr>
              <w:rFonts w:asciiTheme="minorHAnsi" w:hAnsiTheme="minorHAnsi" w:cs="Arial"/>
              <w:color w:val="999999"/>
              <w:sz w:val="18"/>
              <w:szCs w:val="18"/>
              <w:highlight w:val="yellow"/>
            </w:rPr>
            <w:t>Cognome</w:t>
          </w:r>
        </w:p>
      </w:tc>
      <w:tc>
        <w:tcPr>
          <w:tcW w:w="234" w:type="pct"/>
          <w:tcBorders>
            <w:top w:val="single" w:sz="4" w:space="0" w:color="C0C0C0"/>
            <w:left w:val="nil"/>
            <w:bottom w:val="single" w:sz="4" w:space="0" w:color="C0C0C0"/>
            <w:right w:val="nil"/>
          </w:tcBorders>
          <w:tcMar>
            <w:left w:w="0" w:type="dxa"/>
            <w:right w:w="0" w:type="dxa"/>
          </w:tcMar>
          <w:vAlign w:val="center"/>
        </w:tcPr>
        <w:p w:rsidR="00A75809" w:rsidRPr="00A75809" w:rsidRDefault="00843070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right"/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</w:pPr>
          <w:r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  <w:t>data</w:t>
          </w:r>
          <w:r w:rsidR="00A75809" w:rsidRPr="00A75809">
            <w:rPr>
              <w:rFonts w:asciiTheme="minorHAnsi" w:hAnsiTheme="minorHAnsi" w:cs="Arial"/>
              <w:color w:val="999999"/>
              <w:sz w:val="18"/>
              <w:szCs w:val="18"/>
              <w:lang w:val="en-US"/>
            </w:rPr>
            <w:t>:</w:t>
          </w:r>
        </w:p>
      </w:tc>
      <w:tc>
        <w:tcPr>
          <w:tcW w:w="942" w:type="pct"/>
          <w:tcBorders>
            <w:top w:val="single" w:sz="4" w:space="0" w:color="C0C0C0"/>
            <w:left w:val="nil"/>
            <w:bottom w:val="single" w:sz="4" w:space="0" w:color="C0C0C0"/>
          </w:tcBorders>
          <w:vAlign w:val="center"/>
        </w:tcPr>
        <w:p w:rsidR="00A75809" w:rsidRPr="00A75809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jc w:val="right"/>
            <w:rPr>
              <w:rFonts w:asciiTheme="minorHAnsi" w:hAnsiTheme="minorHAnsi" w:cs="Arial"/>
              <w:color w:val="999999"/>
              <w:sz w:val="18"/>
              <w:szCs w:val="18"/>
              <w:highlight w:val="yellow"/>
              <w:lang w:val="en-US"/>
            </w:rPr>
          </w:pPr>
          <w:r w:rsidRPr="00A75809">
            <w:rPr>
              <w:rFonts w:asciiTheme="minorHAnsi" w:hAnsiTheme="minorHAnsi" w:cs="Arial"/>
              <w:color w:val="999999"/>
              <w:sz w:val="18"/>
              <w:szCs w:val="18"/>
              <w:highlight w:val="yellow"/>
              <w:lang w:val="en-US"/>
            </w:rPr>
            <w:t>00.00.0000</w:t>
          </w:r>
        </w:p>
      </w:tc>
      <w:tc>
        <w:tcPr>
          <w:tcW w:w="368" w:type="pct"/>
          <w:vMerge/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rPr>
              <w:rFonts w:asciiTheme="minorHAnsi" w:hAnsiTheme="minorHAnsi" w:cs="Arial"/>
              <w:szCs w:val="20"/>
            </w:rPr>
          </w:pPr>
        </w:p>
      </w:tc>
      <w:tc>
        <w:tcPr>
          <w:tcW w:w="490" w:type="pct"/>
          <w:vMerge/>
        </w:tcPr>
        <w:p w:rsidR="00A75809" w:rsidRPr="006837AF" w:rsidRDefault="00A75809" w:rsidP="00A75809">
          <w:pPr>
            <w:pStyle w:val="Pidipagina"/>
            <w:tabs>
              <w:tab w:val="clear" w:pos="4819"/>
              <w:tab w:val="center" w:pos="4678"/>
              <w:tab w:val="right" w:pos="9356"/>
            </w:tabs>
            <w:rPr>
              <w:rFonts w:asciiTheme="minorHAnsi" w:hAnsiTheme="minorHAnsi" w:cs="Arial"/>
              <w:szCs w:val="20"/>
            </w:rPr>
          </w:pPr>
        </w:p>
      </w:tc>
    </w:tr>
  </w:tbl>
  <w:p w:rsidR="00FD465A" w:rsidRPr="00A75809" w:rsidRDefault="00A75809" w:rsidP="00A75809">
    <w:pPr>
      <w:pStyle w:val="Pidipagina"/>
      <w:tabs>
        <w:tab w:val="clear" w:pos="4819"/>
        <w:tab w:val="center" w:pos="4536"/>
      </w:tabs>
      <w:spacing w:before="40"/>
      <w:rPr>
        <w:rFonts w:asciiTheme="minorHAnsi" w:hAnsiTheme="minorHAnsi" w:cs="Arial"/>
        <w:color w:val="auto"/>
        <w:spacing w:val="6"/>
        <w:szCs w:val="22"/>
      </w:rPr>
    </w:pPr>
    <w:r w:rsidRPr="006837AF">
      <w:rPr>
        <w:rFonts w:asciiTheme="minorHAnsi" w:hAnsiTheme="minorHAnsi" w:cs="Arial"/>
        <w:color w:val="auto"/>
        <w:sz w:val="18"/>
        <w:szCs w:val="18"/>
      </w:rPr>
      <w:t>© SISTeMA s.r.l.</w:t>
    </w:r>
    <w:r w:rsidRPr="006837AF">
      <w:rPr>
        <w:rFonts w:asciiTheme="minorHAnsi" w:hAnsiTheme="minorHAnsi" w:cs="Arial"/>
        <w:color w:val="auto"/>
        <w:szCs w:val="16"/>
      </w:rPr>
      <w:tab/>
    </w:r>
    <w:r w:rsidRPr="006837AF">
      <w:rPr>
        <w:rFonts w:asciiTheme="minorHAnsi" w:hAnsiTheme="minorHAnsi" w:cs="Arial"/>
        <w:color w:val="auto"/>
        <w:sz w:val="20"/>
        <w:szCs w:val="20"/>
      </w:rPr>
      <w:t xml:space="preserve">Pag. </w:t>
    </w:r>
    <w:r w:rsidRPr="006837AF">
      <w:rPr>
        <w:rFonts w:asciiTheme="minorHAnsi" w:hAnsiTheme="minorHAnsi" w:cs="Arial"/>
        <w:color w:val="auto"/>
        <w:sz w:val="20"/>
        <w:szCs w:val="20"/>
      </w:rPr>
      <w:fldChar w:fldCharType="begin"/>
    </w:r>
    <w:r w:rsidRPr="006837AF">
      <w:rPr>
        <w:rFonts w:asciiTheme="minorHAnsi" w:hAnsiTheme="minorHAnsi" w:cs="Arial"/>
        <w:color w:val="auto"/>
        <w:sz w:val="20"/>
        <w:szCs w:val="20"/>
      </w:rPr>
      <w:instrText xml:space="preserve"> PAGE </w:instrText>
    </w:r>
    <w:r w:rsidRPr="006837AF">
      <w:rPr>
        <w:rFonts w:asciiTheme="minorHAnsi" w:hAnsiTheme="minorHAnsi" w:cs="Arial"/>
        <w:color w:val="auto"/>
        <w:sz w:val="20"/>
        <w:szCs w:val="20"/>
      </w:rPr>
      <w:fldChar w:fldCharType="separate"/>
    </w:r>
    <w:r w:rsidR="00D96F7F">
      <w:rPr>
        <w:rFonts w:asciiTheme="minorHAnsi" w:hAnsiTheme="minorHAnsi" w:cs="Arial"/>
        <w:noProof/>
        <w:color w:val="auto"/>
        <w:sz w:val="20"/>
        <w:szCs w:val="20"/>
      </w:rPr>
      <w:t>1</w:t>
    </w:r>
    <w:r w:rsidRPr="006837AF">
      <w:rPr>
        <w:rFonts w:asciiTheme="minorHAnsi" w:hAnsiTheme="minorHAnsi" w:cs="Arial"/>
        <w:color w:val="auto"/>
        <w:sz w:val="20"/>
        <w:szCs w:val="20"/>
      </w:rPr>
      <w:fldChar w:fldCharType="end"/>
    </w:r>
    <w:r w:rsidRPr="006837AF">
      <w:rPr>
        <w:rFonts w:asciiTheme="minorHAnsi" w:hAnsiTheme="minorHAnsi" w:cs="Arial"/>
        <w:color w:val="auto"/>
        <w:sz w:val="20"/>
        <w:szCs w:val="20"/>
      </w:rPr>
      <w:t>/</w:t>
    </w:r>
    <w:r w:rsidRPr="006837AF">
      <w:rPr>
        <w:rFonts w:asciiTheme="minorHAnsi" w:hAnsiTheme="minorHAnsi" w:cs="Arial"/>
        <w:color w:val="auto"/>
        <w:sz w:val="20"/>
        <w:szCs w:val="20"/>
      </w:rPr>
      <w:fldChar w:fldCharType="begin"/>
    </w:r>
    <w:r w:rsidRPr="006837AF">
      <w:rPr>
        <w:rFonts w:asciiTheme="minorHAnsi" w:hAnsiTheme="minorHAnsi" w:cs="Arial"/>
        <w:color w:val="auto"/>
        <w:sz w:val="20"/>
        <w:szCs w:val="20"/>
      </w:rPr>
      <w:instrText xml:space="preserve"> NUMPAGES </w:instrText>
    </w:r>
    <w:r w:rsidRPr="006837AF">
      <w:rPr>
        <w:rFonts w:asciiTheme="minorHAnsi" w:hAnsiTheme="minorHAnsi" w:cs="Arial"/>
        <w:color w:val="auto"/>
        <w:sz w:val="20"/>
        <w:szCs w:val="20"/>
      </w:rPr>
      <w:fldChar w:fldCharType="separate"/>
    </w:r>
    <w:r w:rsidR="00D96F7F">
      <w:rPr>
        <w:rFonts w:asciiTheme="minorHAnsi" w:hAnsiTheme="minorHAnsi" w:cs="Arial"/>
        <w:noProof/>
        <w:color w:val="auto"/>
        <w:sz w:val="20"/>
        <w:szCs w:val="20"/>
      </w:rPr>
      <w:t>1</w:t>
    </w:r>
    <w:r w:rsidRPr="006837AF">
      <w:rPr>
        <w:rFonts w:asciiTheme="minorHAnsi" w:hAnsiTheme="minorHAnsi" w:cs="Arial"/>
        <w:color w:val="auto"/>
        <w:sz w:val="20"/>
        <w:szCs w:val="20"/>
      </w:rPr>
      <w:fldChar w:fldCharType="end"/>
    </w:r>
    <w:r w:rsidRPr="006837AF">
      <w:rPr>
        <w:rFonts w:asciiTheme="minorHAnsi" w:hAnsiTheme="minorHAnsi" w:cs="Arial"/>
        <w:color w:val="auto"/>
        <w:spacing w:val="6"/>
        <w:szCs w:val="22"/>
      </w:rPr>
      <w:tab/>
    </w:r>
    <w:r w:rsidRPr="006837AF">
      <w:rPr>
        <w:rFonts w:asciiTheme="minorHAnsi" w:hAnsiTheme="minorHAnsi" w:cs="Arial"/>
        <w:color w:val="auto"/>
        <w:sz w:val="18"/>
        <w:szCs w:val="18"/>
      </w:rPr>
      <w:t>www.sistemaits.com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65A" w:rsidRDefault="006A3E3F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ge">
                <wp:posOffset>9698990</wp:posOffset>
              </wp:positionV>
              <wp:extent cx="5796280" cy="635"/>
              <wp:effectExtent l="6985" t="12065" r="6985" b="15875"/>
              <wp:wrapNone/>
              <wp:docPr id="6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6280" cy="635"/>
                      </a:xfrm>
                      <a:prstGeom prst="line">
                        <a:avLst/>
                      </a:prstGeom>
                      <a:noFill/>
                      <a:ln w="13970">
                        <a:solidFill>
                          <a:srgbClr val="8224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386E3" id="Line 1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.7pt,763.7pt" to="454.7pt,7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" strokecolor="#822433" strokeweight="1.1pt">
              <w10:wrap anchory="page"/>
            </v:line>
          </w:pict>
        </mc:Fallback>
      </mc:AlternateContent>
    </w:r>
  </w:p>
  <w:p w:rsidR="00FD465A" w:rsidRDefault="00FD465A">
    <w:pPr>
      <w:pStyle w:val="Pidipagina"/>
    </w:pPr>
  </w:p>
  <w:p w:rsidR="00FD465A" w:rsidRDefault="00FD465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F7F" w:rsidRDefault="00D96F7F">
      <w:r>
        <w:separator/>
      </w:r>
    </w:p>
    <w:p w:rsidR="00D96F7F" w:rsidRDefault="00D96F7F"/>
  </w:footnote>
  <w:footnote w:type="continuationSeparator" w:id="0">
    <w:p w:rsidR="00D96F7F" w:rsidRDefault="00D96F7F">
      <w:r>
        <w:continuationSeparator/>
      </w:r>
    </w:p>
    <w:p w:rsidR="00D96F7F" w:rsidRDefault="00D96F7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C44" w:rsidRDefault="00C67C44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1561"/>
      <w:gridCol w:w="6001"/>
      <w:gridCol w:w="1509"/>
    </w:tblGrid>
    <w:tr w:rsidR="00F65459" w:rsidRPr="00F65459" w:rsidTr="000161E5">
      <w:trPr>
        <w:trHeight w:val="231"/>
      </w:trPr>
      <w:tc>
        <w:tcPr>
          <w:tcW w:w="860" w:type="pct"/>
          <w:vMerge w:val="restart"/>
          <w:tcBorders>
            <w:bottom w:val="single" w:sz="12" w:space="0" w:color="822433"/>
          </w:tcBorders>
          <w:shd w:val="clear" w:color="auto" w:fill="auto"/>
          <w:tcMar>
            <w:top w:w="57" w:type="dxa"/>
            <w:left w:w="0" w:type="dxa"/>
            <w:right w:w="0" w:type="dxa"/>
          </w:tcMar>
          <w:vAlign w:val="bottom"/>
        </w:tcPr>
        <w:p w:rsidR="00FD465A" w:rsidRPr="00F65459" w:rsidRDefault="00FD465A" w:rsidP="00F65459">
          <w:pPr>
            <w:pStyle w:val="Intestazione"/>
            <w:spacing w:after="40"/>
            <w:rPr>
              <w:color w:val="auto"/>
            </w:rPr>
          </w:pPr>
        </w:p>
      </w:tc>
      <w:tc>
        <w:tcPr>
          <w:tcW w:w="3308" w:type="pct"/>
          <w:tcMar>
            <w:left w:w="0" w:type="dxa"/>
            <w:right w:w="0" w:type="dxa"/>
          </w:tcMar>
          <w:vAlign w:val="center"/>
        </w:tcPr>
        <w:p w:rsidR="00FD465A" w:rsidRPr="00A75809" w:rsidRDefault="00374F28" w:rsidP="00374F28">
          <w:pPr>
            <w:pStyle w:val="Intestazione"/>
            <w:jc w:val="right"/>
            <w:rPr>
              <w:rFonts w:asciiTheme="minorHAnsi" w:hAnsiTheme="minorHAnsi"/>
              <w:color w:val="auto"/>
            </w:rPr>
          </w:pPr>
          <w:r w:rsidRPr="00A75809">
            <w:rPr>
              <w:rFonts w:asciiTheme="minorHAnsi" w:hAnsiTheme="minorHAnsi"/>
              <w:color w:val="auto"/>
              <w:highlight w:val="yellow"/>
            </w:rPr>
            <w:t>Committente</w:t>
          </w:r>
        </w:p>
      </w:tc>
      <w:tc>
        <w:tcPr>
          <w:tcW w:w="832" w:type="pct"/>
          <w:vMerge w:val="restart"/>
          <w:tcBorders>
            <w:left w:val="nil"/>
            <w:bottom w:val="single" w:sz="12" w:space="0" w:color="822433"/>
          </w:tcBorders>
          <w:shd w:val="clear" w:color="auto" w:fill="auto"/>
          <w:tcMar>
            <w:left w:w="0" w:type="dxa"/>
            <w:right w:w="0" w:type="dxa"/>
          </w:tcMar>
          <w:vAlign w:val="center"/>
        </w:tcPr>
        <w:p w:rsidR="00FD465A" w:rsidRPr="00A75809" w:rsidRDefault="00B10FA2" w:rsidP="007C2E57">
          <w:pPr>
            <w:pStyle w:val="Intestazione"/>
            <w:jc w:val="center"/>
            <w:rPr>
              <w:rFonts w:asciiTheme="minorHAnsi" w:hAnsiTheme="minorHAnsi"/>
              <w:color w:val="auto"/>
              <w:sz w:val="22"/>
              <w:szCs w:val="22"/>
            </w:rPr>
          </w:pPr>
          <w:r w:rsidRPr="00A75809">
            <w:rPr>
              <w:rFonts w:asciiTheme="minorHAnsi" w:hAnsiTheme="minorHAnsi"/>
              <w:color w:val="auto"/>
              <w:highlight w:val="yellow"/>
            </w:rPr>
            <w:t>[</w:t>
          </w:r>
          <w:r w:rsidR="00374F28" w:rsidRPr="00A75809">
            <w:rPr>
              <w:rFonts w:asciiTheme="minorHAnsi" w:hAnsiTheme="minorHAnsi"/>
              <w:color w:val="auto"/>
              <w:highlight w:val="yellow"/>
            </w:rPr>
            <w:t xml:space="preserve">inserire qui </w:t>
          </w:r>
          <w:r w:rsidRPr="00A75809">
            <w:rPr>
              <w:rFonts w:asciiTheme="minorHAnsi" w:hAnsiTheme="minorHAnsi"/>
              <w:color w:val="auto"/>
              <w:highlight w:val="yellow"/>
            </w:rPr>
            <w:t xml:space="preserve">logo </w:t>
          </w:r>
          <w:r w:rsidR="007C2E57" w:rsidRPr="00A75809">
            <w:rPr>
              <w:rFonts w:asciiTheme="minorHAnsi" w:hAnsiTheme="minorHAnsi"/>
              <w:color w:val="auto"/>
              <w:highlight w:val="yellow"/>
            </w:rPr>
            <w:t>committente</w:t>
          </w:r>
          <w:r w:rsidRPr="00A75809">
            <w:rPr>
              <w:rFonts w:asciiTheme="minorHAnsi" w:hAnsiTheme="minorHAnsi"/>
              <w:color w:val="auto"/>
              <w:highlight w:val="yellow"/>
            </w:rPr>
            <w:t>]</w:t>
          </w:r>
        </w:p>
      </w:tc>
    </w:tr>
    <w:tr w:rsidR="00F65459" w:rsidRPr="00F65459" w:rsidTr="002231F6">
      <w:trPr>
        <w:trHeight w:val="545"/>
      </w:trPr>
      <w:tc>
        <w:tcPr>
          <w:tcW w:w="860" w:type="pct"/>
          <w:vMerge/>
          <w:tcBorders>
            <w:top w:val="single" w:sz="12" w:space="0" w:color="822433"/>
            <w:bottom w:val="single" w:sz="12" w:space="0" w:color="595959"/>
          </w:tcBorders>
          <w:shd w:val="clear" w:color="auto" w:fill="auto"/>
          <w:vAlign w:val="bottom"/>
        </w:tcPr>
        <w:p w:rsidR="00FD465A" w:rsidRPr="00F65459" w:rsidRDefault="00FD465A" w:rsidP="00FA3478">
          <w:pPr>
            <w:pStyle w:val="Intestazione"/>
            <w:rPr>
              <w:color w:val="auto"/>
            </w:rPr>
          </w:pPr>
        </w:p>
      </w:tc>
      <w:tc>
        <w:tcPr>
          <w:tcW w:w="3308" w:type="pct"/>
          <w:tcBorders>
            <w:bottom w:val="single" w:sz="12" w:space="0" w:color="595959"/>
          </w:tcBorders>
          <w:tcMar>
            <w:left w:w="0" w:type="dxa"/>
            <w:right w:w="0" w:type="dxa"/>
          </w:tcMar>
          <w:vAlign w:val="center"/>
        </w:tcPr>
        <w:p w:rsidR="00FD465A" w:rsidRPr="00E15B0E" w:rsidRDefault="00706D0B" w:rsidP="00374F28">
          <w:pPr>
            <w:pStyle w:val="Intestazione"/>
            <w:jc w:val="center"/>
            <w:rPr>
              <w:rFonts w:asciiTheme="minorHAnsi" w:hAnsiTheme="minorHAnsi"/>
              <w:color w:val="auto"/>
              <w:sz w:val="22"/>
              <w:szCs w:val="22"/>
            </w:rPr>
          </w:pPr>
          <w:r w:rsidRPr="00E15B0E">
            <w:rPr>
              <w:rFonts w:asciiTheme="minorHAnsi" w:hAnsiTheme="minorHAnsi"/>
              <w:color w:val="auto"/>
              <w:sz w:val="22"/>
              <w:szCs w:val="22"/>
              <w:highlight w:val="yellow"/>
            </w:rPr>
            <w:t>Nome del Progetto/Commessa</w:t>
          </w:r>
        </w:p>
      </w:tc>
      <w:tc>
        <w:tcPr>
          <w:tcW w:w="832" w:type="pct"/>
          <w:vMerge/>
          <w:tcBorders>
            <w:left w:val="nil"/>
            <w:bottom w:val="single" w:sz="12" w:space="0" w:color="595959"/>
          </w:tcBorders>
          <w:shd w:val="clear" w:color="auto" w:fill="auto"/>
          <w:tcMar>
            <w:left w:w="0" w:type="dxa"/>
            <w:right w:w="0" w:type="dxa"/>
          </w:tcMar>
        </w:tcPr>
        <w:p w:rsidR="00FD465A" w:rsidRPr="00A75809" w:rsidRDefault="00FD465A" w:rsidP="006F7017">
          <w:pPr>
            <w:pStyle w:val="Intestazione"/>
            <w:rPr>
              <w:rFonts w:asciiTheme="minorHAnsi" w:hAnsiTheme="minorHAnsi"/>
              <w:color w:val="auto"/>
            </w:rPr>
          </w:pPr>
        </w:p>
      </w:tc>
    </w:tr>
    <w:tr w:rsidR="00F65459" w:rsidRPr="00F65459" w:rsidTr="002231F6">
      <w:trPr>
        <w:trHeight w:val="144"/>
      </w:trPr>
      <w:tc>
        <w:tcPr>
          <w:tcW w:w="860" w:type="pct"/>
          <w:tcBorders>
            <w:top w:val="single" w:sz="12" w:space="0" w:color="595959"/>
          </w:tcBorders>
          <w:shd w:val="clear" w:color="auto" w:fill="auto"/>
          <w:tcMar>
            <w:top w:w="85" w:type="dxa"/>
            <w:left w:w="0" w:type="dxa"/>
            <w:right w:w="0" w:type="dxa"/>
          </w:tcMar>
          <w:vAlign w:val="bottom"/>
        </w:tcPr>
        <w:p w:rsidR="00FD465A" w:rsidRPr="00E15B0E" w:rsidRDefault="00A75809" w:rsidP="00FA3478">
          <w:pPr>
            <w:pStyle w:val="Intestazione"/>
            <w:rPr>
              <w:color w:val="auto"/>
              <w:sz w:val="18"/>
              <w:szCs w:val="18"/>
            </w:rPr>
          </w:pPr>
          <w:r w:rsidRPr="00E15B0E">
            <w:rPr>
              <w:rFonts w:cs="Tahoma"/>
              <w:b/>
              <w:color w:val="595959" w:themeColor="text1" w:themeTint="A6"/>
              <w:sz w:val="18"/>
              <w:szCs w:val="18"/>
            </w:rPr>
            <w:t>PTV SISTeMA</w:t>
          </w:r>
        </w:p>
      </w:tc>
      <w:tc>
        <w:tcPr>
          <w:tcW w:w="3308" w:type="pct"/>
          <w:tcBorders>
            <w:top w:val="single" w:sz="12" w:space="0" w:color="595959"/>
          </w:tcBorders>
          <w:tcMar>
            <w:left w:w="0" w:type="dxa"/>
            <w:right w:w="0" w:type="dxa"/>
          </w:tcMar>
          <w:vAlign w:val="bottom"/>
        </w:tcPr>
        <w:p w:rsidR="00FD465A" w:rsidRPr="00A75809" w:rsidRDefault="00B528A2" w:rsidP="00B10FA2">
          <w:pPr>
            <w:pStyle w:val="Intestazione"/>
            <w:jc w:val="center"/>
            <w:rPr>
              <w:rFonts w:asciiTheme="minorHAnsi" w:hAnsiTheme="minorHAnsi"/>
              <w:smallCaps/>
              <w:color w:val="auto"/>
            </w:rPr>
          </w:pPr>
          <w:r w:rsidRPr="00B528A2">
            <w:rPr>
              <w:rFonts w:asciiTheme="minorHAnsi" w:hAnsiTheme="minorHAnsi"/>
              <w:smallCaps/>
              <w:color w:val="auto"/>
              <w:highlight w:val="yellow"/>
            </w:rPr>
            <w:t>Titolo del documento</w:t>
          </w:r>
        </w:p>
      </w:tc>
      <w:tc>
        <w:tcPr>
          <w:tcW w:w="832" w:type="pct"/>
          <w:tcBorders>
            <w:top w:val="single" w:sz="12" w:space="0" w:color="595959"/>
          </w:tcBorders>
          <w:shd w:val="clear" w:color="auto" w:fill="auto"/>
          <w:tcMar>
            <w:left w:w="0" w:type="dxa"/>
            <w:right w:w="0" w:type="dxa"/>
          </w:tcMar>
          <w:vAlign w:val="bottom"/>
        </w:tcPr>
        <w:p w:rsidR="00FD465A" w:rsidRPr="00A75809" w:rsidRDefault="00FD465A" w:rsidP="00007AA1">
          <w:pPr>
            <w:pStyle w:val="Intestazione"/>
            <w:jc w:val="center"/>
            <w:rPr>
              <w:rFonts w:asciiTheme="minorHAnsi" w:hAnsiTheme="minorHAnsi"/>
              <w:color w:val="auto"/>
            </w:rPr>
          </w:pPr>
        </w:p>
      </w:tc>
    </w:tr>
  </w:tbl>
  <w:p w:rsidR="00FD465A" w:rsidRPr="00F65459" w:rsidRDefault="00A75809" w:rsidP="00340670">
    <w:pPr>
      <w:pStyle w:val="Intestazione"/>
      <w:rPr>
        <w:color w:val="auto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1EA36D49" wp14:editId="7EA45BF0">
          <wp:simplePos x="0" y="0"/>
          <wp:positionH relativeFrom="page">
            <wp:posOffset>1080135</wp:posOffset>
          </wp:positionH>
          <wp:positionV relativeFrom="page">
            <wp:posOffset>305435</wp:posOffset>
          </wp:positionV>
          <wp:extent cx="1259840" cy="475615"/>
          <wp:effectExtent l="0" t="0" r="0" b="635"/>
          <wp:wrapNone/>
          <wp:docPr id="47" name="Bild 18" descr="PTV_Group_Briefkop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PTV_Group_Briefkop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840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1560"/>
      <w:gridCol w:w="6042"/>
      <w:gridCol w:w="1577"/>
    </w:tblGrid>
    <w:tr w:rsidR="00FD465A" w:rsidTr="00C246A6">
      <w:trPr>
        <w:trHeight w:val="425"/>
      </w:trPr>
      <w:tc>
        <w:tcPr>
          <w:tcW w:w="850" w:type="pct"/>
          <w:vMerge w:val="restart"/>
          <w:tcBorders>
            <w:bottom w:val="single" w:sz="12" w:space="0" w:color="822433"/>
          </w:tcBorders>
          <w:shd w:val="clear" w:color="auto" w:fill="auto"/>
          <w:tcMar>
            <w:top w:w="57" w:type="dxa"/>
            <w:left w:w="0" w:type="dxa"/>
            <w:right w:w="0" w:type="dxa"/>
          </w:tcMar>
          <w:vAlign w:val="bottom"/>
        </w:tcPr>
        <w:p w:rsidR="00FD465A" w:rsidRDefault="006A3E3F" w:rsidP="00C246A6">
          <w:pPr>
            <w:pStyle w:val="Intestazione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850900" cy="455930"/>
                    <wp:effectExtent l="9525" t="9525" r="6350" b="1270"/>
                    <wp:docPr id="42" name="Group 6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50900" cy="455930"/>
                              <a:chOff x="1706" y="847"/>
                              <a:chExt cx="1340" cy="718"/>
                            </a:xfrm>
                          </wpg:grpSpPr>
                          <wps:wsp>
                            <wps:cNvPr id="43" name="Freeform 641"/>
                            <wps:cNvSpPr>
                              <a:spLocks/>
                            </wps:cNvSpPr>
                            <wps:spPr bwMode="auto">
                              <a:xfrm>
                                <a:off x="2497" y="994"/>
                                <a:ext cx="249" cy="570"/>
                              </a:xfrm>
                              <a:custGeom>
                                <a:avLst/>
                                <a:gdLst>
                                  <a:gd name="T0" fmla="*/ 301 w 568"/>
                                  <a:gd name="T1" fmla="*/ 0 h 1308"/>
                                  <a:gd name="T2" fmla="*/ 301 w 568"/>
                                  <a:gd name="T3" fmla="*/ 250 h 1308"/>
                                  <a:gd name="T4" fmla="*/ 538 w 568"/>
                                  <a:gd name="T5" fmla="*/ 250 h 1308"/>
                                  <a:gd name="T6" fmla="*/ 538 w 568"/>
                                  <a:gd name="T7" fmla="*/ 413 h 1308"/>
                                  <a:gd name="T8" fmla="*/ 301 w 568"/>
                                  <a:gd name="T9" fmla="*/ 413 h 1308"/>
                                  <a:gd name="T10" fmla="*/ 301 w 568"/>
                                  <a:gd name="T11" fmla="*/ 968 h 1308"/>
                                  <a:gd name="T12" fmla="*/ 302 w 568"/>
                                  <a:gd name="T13" fmla="*/ 1003 h 1308"/>
                                  <a:gd name="T14" fmla="*/ 306 w 568"/>
                                  <a:gd name="T15" fmla="*/ 1033 h 1308"/>
                                  <a:gd name="T16" fmla="*/ 311 w 568"/>
                                  <a:gd name="T17" fmla="*/ 1060 h 1308"/>
                                  <a:gd name="T18" fmla="*/ 320 w 568"/>
                                  <a:gd name="T19" fmla="*/ 1082 h 1308"/>
                                  <a:gd name="T20" fmla="*/ 330 w 568"/>
                                  <a:gd name="T21" fmla="*/ 1099 h 1308"/>
                                  <a:gd name="T22" fmla="*/ 343 w 568"/>
                                  <a:gd name="T23" fmla="*/ 1113 h 1308"/>
                                  <a:gd name="T24" fmla="*/ 361 w 568"/>
                                  <a:gd name="T25" fmla="*/ 1124 h 1308"/>
                                  <a:gd name="T26" fmla="*/ 381 w 568"/>
                                  <a:gd name="T27" fmla="*/ 1131 h 1308"/>
                                  <a:gd name="T28" fmla="*/ 404 w 568"/>
                                  <a:gd name="T29" fmla="*/ 1136 h 1308"/>
                                  <a:gd name="T30" fmla="*/ 432 w 568"/>
                                  <a:gd name="T31" fmla="*/ 1137 h 1308"/>
                                  <a:gd name="T32" fmla="*/ 468 w 568"/>
                                  <a:gd name="T33" fmla="*/ 1135 h 1308"/>
                                  <a:gd name="T34" fmla="*/ 502 w 568"/>
                                  <a:gd name="T35" fmla="*/ 1128 h 1308"/>
                                  <a:gd name="T36" fmla="*/ 536 w 568"/>
                                  <a:gd name="T37" fmla="*/ 1116 h 1308"/>
                                  <a:gd name="T38" fmla="*/ 568 w 568"/>
                                  <a:gd name="T39" fmla="*/ 1098 h 1308"/>
                                  <a:gd name="T40" fmla="*/ 568 w 568"/>
                                  <a:gd name="T41" fmla="*/ 1284 h 1308"/>
                                  <a:gd name="T42" fmla="*/ 537 w 568"/>
                                  <a:gd name="T43" fmla="*/ 1292 h 1308"/>
                                  <a:gd name="T44" fmla="*/ 502 w 568"/>
                                  <a:gd name="T45" fmla="*/ 1300 h 1308"/>
                                  <a:gd name="T46" fmla="*/ 462 w 568"/>
                                  <a:gd name="T47" fmla="*/ 1304 h 1308"/>
                                  <a:gd name="T48" fmla="*/ 418 w 568"/>
                                  <a:gd name="T49" fmla="*/ 1307 h 1308"/>
                                  <a:gd name="T50" fmla="*/ 368 w 568"/>
                                  <a:gd name="T51" fmla="*/ 1308 h 1308"/>
                                  <a:gd name="T52" fmla="*/ 327 w 568"/>
                                  <a:gd name="T53" fmla="*/ 1306 h 1308"/>
                                  <a:gd name="T54" fmla="*/ 289 w 568"/>
                                  <a:gd name="T55" fmla="*/ 1300 h 1308"/>
                                  <a:gd name="T56" fmla="*/ 254 w 568"/>
                                  <a:gd name="T57" fmla="*/ 1290 h 1308"/>
                                  <a:gd name="T58" fmla="*/ 222 w 568"/>
                                  <a:gd name="T59" fmla="*/ 1276 h 1308"/>
                                  <a:gd name="T60" fmla="*/ 194 w 568"/>
                                  <a:gd name="T61" fmla="*/ 1258 h 1308"/>
                                  <a:gd name="T62" fmla="*/ 169 w 568"/>
                                  <a:gd name="T63" fmla="*/ 1236 h 1308"/>
                                  <a:gd name="T64" fmla="*/ 147 w 568"/>
                                  <a:gd name="T65" fmla="*/ 1209 h 1308"/>
                                  <a:gd name="T66" fmla="*/ 131 w 568"/>
                                  <a:gd name="T67" fmla="*/ 1180 h 1308"/>
                                  <a:gd name="T68" fmla="*/ 118 w 568"/>
                                  <a:gd name="T69" fmla="*/ 1147 h 1308"/>
                                  <a:gd name="T70" fmla="*/ 107 w 568"/>
                                  <a:gd name="T71" fmla="*/ 1111 h 1308"/>
                                  <a:gd name="T72" fmla="*/ 102 w 568"/>
                                  <a:gd name="T73" fmla="*/ 1071 h 1308"/>
                                  <a:gd name="T74" fmla="*/ 100 w 568"/>
                                  <a:gd name="T75" fmla="*/ 1028 h 1308"/>
                                  <a:gd name="T76" fmla="*/ 100 w 568"/>
                                  <a:gd name="T77" fmla="*/ 413 h 1308"/>
                                  <a:gd name="T78" fmla="*/ 0 w 568"/>
                                  <a:gd name="T79" fmla="*/ 413 h 1308"/>
                                  <a:gd name="T80" fmla="*/ 0 w 568"/>
                                  <a:gd name="T81" fmla="*/ 250 h 1308"/>
                                  <a:gd name="T82" fmla="*/ 100 w 568"/>
                                  <a:gd name="T83" fmla="*/ 250 h 1308"/>
                                  <a:gd name="T84" fmla="*/ 100 w 568"/>
                                  <a:gd name="T85" fmla="*/ 74 h 1308"/>
                                  <a:gd name="T86" fmla="*/ 301 w 568"/>
                                  <a:gd name="T87" fmla="*/ 0 h 13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568" h="1308">
                                    <a:moveTo>
                                      <a:pt x="301" y="0"/>
                                    </a:moveTo>
                                    <a:lnTo>
                                      <a:pt x="301" y="250"/>
                                    </a:lnTo>
                                    <a:lnTo>
                                      <a:pt x="538" y="250"/>
                                    </a:lnTo>
                                    <a:lnTo>
                                      <a:pt x="538" y="413"/>
                                    </a:lnTo>
                                    <a:lnTo>
                                      <a:pt x="301" y="413"/>
                                    </a:lnTo>
                                    <a:lnTo>
                                      <a:pt x="301" y="968"/>
                                    </a:lnTo>
                                    <a:lnTo>
                                      <a:pt x="302" y="1003"/>
                                    </a:lnTo>
                                    <a:lnTo>
                                      <a:pt x="306" y="1033"/>
                                    </a:lnTo>
                                    <a:lnTo>
                                      <a:pt x="311" y="1060"/>
                                    </a:lnTo>
                                    <a:lnTo>
                                      <a:pt x="320" y="1082"/>
                                    </a:lnTo>
                                    <a:lnTo>
                                      <a:pt x="330" y="1099"/>
                                    </a:lnTo>
                                    <a:lnTo>
                                      <a:pt x="343" y="1113"/>
                                    </a:lnTo>
                                    <a:lnTo>
                                      <a:pt x="361" y="1124"/>
                                    </a:lnTo>
                                    <a:lnTo>
                                      <a:pt x="381" y="1131"/>
                                    </a:lnTo>
                                    <a:lnTo>
                                      <a:pt x="404" y="1136"/>
                                    </a:lnTo>
                                    <a:lnTo>
                                      <a:pt x="432" y="1137"/>
                                    </a:lnTo>
                                    <a:lnTo>
                                      <a:pt x="468" y="1135"/>
                                    </a:lnTo>
                                    <a:lnTo>
                                      <a:pt x="502" y="1128"/>
                                    </a:lnTo>
                                    <a:lnTo>
                                      <a:pt x="536" y="1116"/>
                                    </a:lnTo>
                                    <a:lnTo>
                                      <a:pt x="568" y="1098"/>
                                    </a:lnTo>
                                    <a:lnTo>
                                      <a:pt x="568" y="1284"/>
                                    </a:lnTo>
                                    <a:lnTo>
                                      <a:pt x="537" y="1292"/>
                                    </a:lnTo>
                                    <a:lnTo>
                                      <a:pt x="502" y="1300"/>
                                    </a:lnTo>
                                    <a:lnTo>
                                      <a:pt x="462" y="1304"/>
                                    </a:lnTo>
                                    <a:lnTo>
                                      <a:pt x="418" y="1307"/>
                                    </a:lnTo>
                                    <a:lnTo>
                                      <a:pt x="368" y="1308"/>
                                    </a:lnTo>
                                    <a:lnTo>
                                      <a:pt x="327" y="1306"/>
                                    </a:lnTo>
                                    <a:lnTo>
                                      <a:pt x="289" y="1300"/>
                                    </a:lnTo>
                                    <a:lnTo>
                                      <a:pt x="254" y="1290"/>
                                    </a:lnTo>
                                    <a:lnTo>
                                      <a:pt x="222" y="1276"/>
                                    </a:lnTo>
                                    <a:lnTo>
                                      <a:pt x="194" y="1258"/>
                                    </a:lnTo>
                                    <a:lnTo>
                                      <a:pt x="169" y="1236"/>
                                    </a:lnTo>
                                    <a:lnTo>
                                      <a:pt x="147" y="1209"/>
                                    </a:lnTo>
                                    <a:lnTo>
                                      <a:pt x="131" y="1180"/>
                                    </a:lnTo>
                                    <a:lnTo>
                                      <a:pt x="118" y="1147"/>
                                    </a:lnTo>
                                    <a:lnTo>
                                      <a:pt x="107" y="1111"/>
                                    </a:lnTo>
                                    <a:lnTo>
                                      <a:pt x="102" y="1071"/>
                                    </a:lnTo>
                                    <a:lnTo>
                                      <a:pt x="100" y="1028"/>
                                    </a:lnTo>
                                    <a:lnTo>
                                      <a:pt x="100" y="413"/>
                                    </a:lnTo>
                                    <a:lnTo>
                                      <a:pt x="0" y="413"/>
                                    </a:lnTo>
                                    <a:lnTo>
                                      <a:pt x="0" y="250"/>
                                    </a:lnTo>
                                    <a:lnTo>
                                      <a:pt x="100" y="250"/>
                                    </a:lnTo>
                                    <a:lnTo>
                                      <a:pt x="100" y="74"/>
                                    </a:lnTo>
                                    <a:lnTo>
                                      <a:pt x="30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0676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108F75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Freeform 642"/>
                            <wps:cNvSpPr>
                              <a:spLocks/>
                            </wps:cNvSpPr>
                            <wps:spPr bwMode="auto">
                              <a:xfrm>
                                <a:off x="2781" y="1173"/>
                                <a:ext cx="265" cy="392"/>
                              </a:xfrm>
                              <a:custGeom>
                                <a:avLst/>
                                <a:gdLst>
                                  <a:gd name="T0" fmla="*/ 356 w 606"/>
                                  <a:gd name="T1" fmla="*/ 2 h 898"/>
                                  <a:gd name="T2" fmla="*/ 459 w 606"/>
                                  <a:gd name="T3" fmla="*/ 22 h 898"/>
                                  <a:gd name="T4" fmla="*/ 557 w 606"/>
                                  <a:gd name="T5" fmla="*/ 61 h 898"/>
                                  <a:gd name="T6" fmla="*/ 475 w 606"/>
                                  <a:gd name="T7" fmla="*/ 200 h 898"/>
                                  <a:gd name="T8" fmla="*/ 419 w 606"/>
                                  <a:gd name="T9" fmla="*/ 174 h 898"/>
                                  <a:gd name="T10" fmla="*/ 352 w 606"/>
                                  <a:gd name="T11" fmla="*/ 161 h 898"/>
                                  <a:gd name="T12" fmla="*/ 287 w 606"/>
                                  <a:gd name="T13" fmla="*/ 162 h 898"/>
                                  <a:gd name="T14" fmla="*/ 244 w 606"/>
                                  <a:gd name="T15" fmla="*/ 176 h 898"/>
                                  <a:gd name="T16" fmla="*/ 218 w 606"/>
                                  <a:gd name="T17" fmla="*/ 204 h 898"/>
                                  <a:gd name="T18" fmla="*/ 210 w 606"/>
                                  <a:gd name="T19" fmla="*/ 245 h 898"/>
                                  <a:gd name="T20" fmla="*/ 218 w 606"/>
                                  <a:gd name="T21" fmla="*/ 276 h 898"/>
                                  <a:gd name="T22" fmla="*/ 244 w 606"/>
                                  <a:gd name="T23" fmla="*/ 304 h 898"/>
                                  <a:gd name="T24" fmla="*/ 284 w 606"/>
                                  <a:gd name="T25" fmla="*/ 329 h 898"/>
                                  <a:gd name="T26" fmla="*/ 350 w 606"/>
                                  <a:gd name="T27" fmla="*/ 359 h 898"/>
                                  <a:gd name="T28" fmla="*/ 436 w 606"/>
                                  <a:gd name="T29" fmla="*/ 395 h 898"/>
                                  <a:gd name="T30" fmla="*/ 506 w 606"/>
                                  <a:gd name="T31" fmla="*/ 436 h 898"/>
                                  <a:gd name="T32" fmla="*/ 557 w 606"/>
                                  <a:gd name="T33" fmla="*/ 485 h 898"/>
                                  <a:gd name="T34" fmla="*/ 587 w 606"/>
                                  <a:gd name="T35" fmla="*/ 541 h 898"/>
                                  <a:gd name="T36" fmla="*/ 604 w 606"/>
                                  <a:gd name="T37" fmla="*/ 605 h 898"/>
                                  <a:gd name="T38" fmla="*/ 603 w 606"/>
                                  <a:gd name="T39" fmla="*/ 678 h 898"/>
                                  <a:gd name="T40" fmla="*/ 583 w 606"/>
                                  <a:gd name="T41" fmla="*/ 747 h 898"/>
                                  <a:gd name="T42" fmla="*/ 544 w 606"/>
                                  <a:gd name="T43" fmla="*/ 804 h 898"/>
                                  <a:gd name="T44" fmla="*/ 485 w 606"/>
                                  <a:gd name="T45" fmla="*/ 849 h 898"/>
                                  <a:gd name="T46" fmla="*/ 411 w 606"/>
                                  <a:gd name="T47" fmla="*/ 880 h 898"/>
                                  <a:gd name="T48" fmla="*/ 323 w 606"/>
                                  <a:gd name="T49" fmla="*/ 896 h 898"/>
                                  <a:gd name="T50" fmla="*/ 234 w 606"/>
                                  <a:gd name="T51" fmla="*/ 897 h 898"/>
                                  <a:gd name="T52" fmla="*/ 165 w 606"/>
                                  <a:gd name="T53" fmla="*/ 890 h 898"/>
                                  <a:gd name="T54" fmla="*/ 109 w 606"/>
                                  <a:gd name="T55" fmla="*/ 875 h 898"/>
                                  <a:gd name="T56" fmla="*/ 42 w 606"/>
                                  <a:gd name="T57" fmla="*/ 846 h 898"/>
                                  <a:gd name="T58" fmla="*/ 74 w 606"/>
                                  <a:gd name="T59" fmla="*/ 664 h 898"/>
                                  <a:gd name="T60" fmla="*/ 151 w 606"/>
                                  <a:gd name="T61" fmla="*/ 711 h 898"/>
                                  <a:gd name="T62" fmla="*/ 235 w 606"/>
                                  <a:gd name="T63" fmla="*/ 735 h 898"/>
                                  <a:gd name="T64" fmla="*/ 306 w 606"/>
                                  <a:gd name="T65" fmla="*/ 736 h 898"/>
                                  <a:gd name="T66" fmla="*/ 350 w 606"/>
                                  <a:gd name="T67" fmla="*/ 725 h 898"/>
                                  <a:gd name="T68" fmla="*/ 379 w 606"/>
                                  <a:gd name="T69" fmla="*/ 705 h 898"/>
                                  <a:gd name="T70" fmla="*/ 394 w 606"/>
                                  <a:gd name="T71" fmla="*/ 673 h 898"/>
                                  <a:gd name="T72" fmla="*/ 394 w 606"/>
                                  <a:gd name="T73" fmla="*/ 629 h 898"/>
                                  <a:gd name="T74" fmla="*/ 377 w 606"/>
                                  <a:gd name="T75" fmla="*/ 589 h 898"/>
                                  <a:gd name="T76" fmla="*/ 344 w 606"/>
                                  <a:gd name="T77" fmla="*/ 559 h 898"/>
                                  <a:gd name="T78" fmla="*/ 294 w 606"/>
                                  <a:gd name="T79" fmla="*/ 530 h 898"/>
                                  <a:gd name="T80" fmla="*/ 222 w 606"/>
                                  <a:gd name="T81" fmla="*/ 498 h 898"/>
                                  <a:gd name="T82" fmla="*/ 135 w 606"/>
                                  <a:gd name="T83" fmla="*/ 453 h 898"/>
                                  <a:gd name="T84" fmla="*/ 69 w 606"/>
                                  <a:gd name="T85" fmla="*/ 401 h 898"/>
                                  <a:gd name="T86" fmla="*/ 24 w 606"/>
                                  <a:gd name="T87" fmla="*/ 341 h 898"/>
                                  <a:gd name="T88" fmla="*/ 3 w 606"/>
                                  <a:gd name="T89" fmla="*/ 274 h 898"/>
                                  <a:gd name="T90" fmla="*/ 3 w 606"/>
                                  <a:gd name="T91" fmla="*/ 202 h 898"/>
                                  <a:gd name="T92" fmla="*/ 21 w 606"/>
                                  <a:gd name="T93" fmla="*/ 138 h 898"/>
                                  <a:gd name="T94" fmla="*/ 59 w 606"/>
                                  <a:gd name="T95" fmla="*/ 85 h 898"/>
                                  <a:gd name="T96" fmla="*/ 115 w 606"/>
                                  <a:gd name="T97" fmla="*/ 44 h 898"/>
                                  <a:gd name="T98" fmla="*/ 182 w 606"/>
                                  <a:gd name="T99" fmla="*/ 16 h 898"/>
                                  <a:gd name="T100" fmla="*/ 261 w 606"/>
                                  <a:gd name="T101" fmla="*/ 2 h 8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606" h="898">
                                    <a:moveTo>
                                      <a:pt x="304" y="0"/>
                                    </a:moveTo>
                                    <a:lnTo>
                                      <a:pt x="356" y="2"/>
                                    </a:lnTo>
                                    <a:lnTo>
                                      <a:pt x="408" y="10"/>
                                    </a:lnTo>
                                    <a:lnTo>
                                      <a:pt x="459" y="22"/>
                                    </a:lnTo>
                                    <a:lnTo>
                                      <a:pt x="508" y="38"/>
                                    </a:lnTo>
                                    <a:lnTo>
                                      <a:pt x="557" y="61"/>
                                    </a:lnTo>
                                    <a:lnTo>
                                      <a:pt x="499" y="216"/>
                                    </a:lnTo>
                                    <a:lnTo>
                                      <a:pt x="475" y="200"/>
                                    </a:lnTo>
                                    <a:lnTo>
                                      <a:pt x="448" y="185"/>
                                    </a:lnTo>
                                    <a:lnTo>
                                      <a:pt x="419" y="174"/>
                                    </a:lnTo>
                                    <a:lnTo>
                                      <a:pt x="387" y="167"/>
                                    </a:lnTo>
                                    <a:lnTo>
                                      <a:pt x="352" y="161"/>
                                    </a:lnTo>
                                    <a:lnTo>
                                      <a:pt x="315" y="160"/>
                                    </a:lnTo>
                                    <a:lnTo>
                                      <a:pt x="287" y="162"/>
                                    </a:lnTo>
                                    <a:lnTo>
                                      <a:pt x="264" y="168"/>
                                    </a:lnTo>
                                    <a:lnTo>
                                      <a:pt x="244" y="176"/>
                                    </a:lnTo>
                                    <a:lnTo>
                                      <a:pt x="229" y="188"/>
                                    </a:lnTo>
                                    <a:lnTo>
                                      <a:pt x="218" y="204"/>
                                    </a:lnTo>
                                    <a:lnTo>
                                      <a:pt x="212" y="222"/>
                                    </a:lnTo>
                                    <a:lnTo>
                                      <a:pt x="210" y="245"/>
                                    </a:lnTo>
                                    <a:lnTo>
                                      <a:pt x="212" y="261"/>
                                    </a:lnTo>
                                    <a:lnTo>
                                      <a:pt x="218" y="276"/>
                                    </a:lnTo>
                                    <a:lnTo>
                                      <a:pt x="229" y="291"/>
                                    </a:lnTo>
                                    <a:lnTo>
                                      <a:pt x="244" y="304"/>
                                    </a:lnTo>
                                    <a:lnTo>
                                      <a:pt x="262" y="315"/>
                                    </a:lnTo>
                                    <a:lnTo>
                                      <a:pt x="284" y="329"/>
                                    </a:lnTo>
                                    <a:lnTo>
                                      <a:pt x="314" y="343"/>
                                    </a:lnTo>
                                    <a:lnTo>
                                      <a:pt x="350" y="359"/>
                                    </a:lnTo>
                                    <a:lnTo>
                                      <a:pt x="393" y="375"/>
                                    </a:lnTo>
                                    <a:lnTo>
                                      <a:pt x="436" y="395"/>
                                    </a:lnTo>
                                    <a:lnTo>
                                      <a:pt x="474" y="414"/>
                                    </a:lnTo>
                                    <a:lnTo>
                                      <a:pt x="506" y="436"/>
                                    </a:lnTo>
                                    <a:lnTo>
                                      <a:pt x="534" y="460"/>
                                    </a:lnTo>
                                    <a:lnTo>
                                      <a:pt x="557" y="485"/>
                                    </a:lnTo>
                                    <a:lnTo>
                                      <a:pt x="574" y="512"/>
                                    </a:lnTo>
                                    <a:lnTo>
                                      <a:pt x="587" y="541"/>
                                    </a:lnTo>
                                    <a:lnTo>
                                      <a:pt x="598" y="572"/>
                                    </a:lnTo>
                                    <a:lnTo>
                                      <a:pt x="604" y="605"/>
                                    </a:lnTo>
                                    <a:lnTo>
                                      <a:pt x="606" y="640"/>
                                    </a:lnTo>
                                    <a:lnTo>
                                      <a:pt x="603" y="678"/>
                                    </a:lnTo>
                                    <a:lnTo>
                                      <a:pt x="596" y="714"/>
                                    </a:lnTo>
                                    <a:lnTo>
                                      <a:pt x="583" y="747"/>
                                    </a:lnTo>
                                    <a:lnTo>
                                      <a:pt x="566" y="777"/>
                                    </a:lnTo>
                                    <a:lnTo>
                                      <a:pt x="544" y="804"/>
                                    </a:lnTo>
                                    <a:lnTo>
                                      <a:pt x="516" y="829"/>
                                    </a:lnTo>
                                    <a:lnTo>
                                      <a:pt x="485" y="849"/>
                                    </a:lnTo>
                                    <a:lnTo>
                                      <a:pt x="450" y="867"/>
                                    </a:lnTo>
                                    <a:lnTo>
                                      <a:pt x="411" y="880"/>
                                    </a:lnTo>
                                    <a:lnTo>
                                      <a:pt x="369" y="891"/>
                                    </a:lnTo>
                                    <a:lnTo>
                                      <a:pt x="323" y="896"/>
                                    </a:lnTo>
                                    <a:lnTo>
                                      <a:pt x="274" y="898"/>
                                    </a:lnTo>
                                    <a:lnTo>
                                      <a:pt x="234" y="897"/>
                                    </a:lnTo>
                                    <a:lnTo>
                                      <a:pt x="198" y="894"/>
                                    </a:lnTo>
                                    <a:lnTo>
                                      <a:pt x="165" y="890"/>
                                    </a:lnTo>
                                    <a:lnTo>
                                      <a:pt x="137" y="883"/>
                                    </a:lnTo>
                                    <a:lnTo>
                                      <a:pt x="109" y="875"/>
                                    </a:lnTo>
                                    <a:lnTo>
                                      <a:pt x="77" y="862"/>
                                    </a:lnTo>
                                    <a:lnTo>
                                      <a:pt x="42" y="846"/>
                                    </a:lnTo>
                                    <a:lnTo>
                                      <a:pt x="3" y="826"/>
                                    </a:lnTo>
                                    <a:lnTo>
                                      <a:pt x="74" y="664"/>
                                    </a:lnTo>
                                    <a:lnTo>
                                      <a:pt x="112" y="690"/>
                                    </a:lnTo>
                                    <a:lnTo>
                                      <a:pt x="151" y="711"/>
                                    </a:lnTo>
                                    <a:lnTo>
                                      <a:pt x="191" y="725"/>
                                    </a:lnTo>
                                    <a:lnTo>
                                      <a:pt x="235" y="735"/>
                                    </a:lnTo>
                                    <a:lnTo>
                                      <a:pt x="279" y="738"/>
                                    </a:lnTo>
                                    <a:lnTo>
                                      <a:pt x="306" y="736"/>
                                    </a:lnTo>
                                    <a:lnTo>
                                      <a:pt x="330" y="733"/>
                                    </a:lnTo>
                                    <a:lnTo>
                                      <a:pt x="350" y="725"/>
                                    </a:lnTo>
                                    <a:lnTo>
                                      <a:pt x="367" y="716"/>
                                    </a:lnTo>
                                    <a:lnTo>
                                      <a:pt x="379" y="705"/>
                                    </a:lnTo>
                                    <a:lnTo>
                                      <a:pt x="388" y="690"/>
                                    </a:lnTo>
                                    <a:lnTo>
                                      <a:pt x="394" y="673"/>
                                    </a:lnTo>
                                    <a:lnTo>
                                      <a:pt x="396" y="653"/>
                                    </a:lnTo>
                                    <a:lnTo>
                                      <a:pt x="394" y="629"/>
                                    </a:lnTo>
                                    <a:lnTo>
                                      <a:pt x="387" y="609"/>
                                    </a:lnTo>
                                    <a:lnTo>
                                      <a:pt x="377" y="589"/>
                                    </a:lnTo>
                                    <a:lnTo>
                                      <a:pt x="362" y="573"/>
                                    </a:lnTo>
                                    <a:lnTo>
                                      <a:pt x="344" y="559"/>
                                    </a:lnTo>
                                    <a:lnTo>
                                      <a:pt x="321" y="545"/>
                                    </a:lnTo>
                                    <a:lnTo>
                                      <a:pt x="294" y="530"/>
                                    </a:lnTo>
                                    <a:lnTo>
                                      <a:pt x="261" y="515"/>
                                    </a:lnTo>
                                    <a:lnTo>
                                      <a:pt x="222" y="498"/>
                                    </a:lnTo>
                                    <a:lnTo>
                                      <a:pt x="176" y="476"/>
                                    </a:lnTo>
                                    <a:lnTo>
                                      <a:pt x="135" y="453"/>
                                    </a:lnTo>
                                    <a:lnTo>
                                      <a:pt x="99" y="428"/>
                                    </a:lnTo>
                                    <a:lnTo>
                                      <a:pt x="69" y="401"/>
                                    </a:lnTo>
                                    <a:lnTo>
                                      <a:pt x="44" y="372"/>
                                    </a:lnTo>
                                    <a:lnTo>
                                      <a:pt x="24" y="341"/>
                                    </a:lnTo>
                                    <a:lnTo>
                                      <a:pt x="11" y="308"/>
                                    </a:lnTo>
                                    <a:lnTo>
                                      <a:pt x="3" y="274"/>
                                    </a:lnTo>
                                    <a:lnTo>
                                      <a:pt x="0" y="238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9" y="168"/>
                                    </a:lnTo>
                                    <a:lnTo>
                                      <a:pt x="21" y="138"/>
                                    </a:lnTo>
                                    <a:lnTo>
                                      <a:pt x="38" y="110"/>
                                    </a:lnTo>
                                    <a:lnTo>
                                      <a:pt x="59" y="85"/>
                                    </a:lnTo>
                                    <a:lnTo>
                                      <a:pt x="85" y="63"/>
                                    </a:lnTo>
                                    <a:lnTo>
                                      <a:pt x="115" y="44"/>
                                    </a:lnTo>
                                    <a:lnTo>
                                      <a:pt x="147" y="28"/>
                                    </a:lnTo>
                                    <a:lnTo>
                                      <a:pt x="182" y="16"/>
                                    </a:lnTo>
                                    <a:lnTo>
                                      <a:pt x="220" y="7"/>
                                    </a:lnTo>
                                    <a:lnTo>
                                      <a:pt x="261" y="2"/>
                                    </a:lnTo>
                                    <a:lnTo>
                                      <a:pt x="3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0676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108F75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Freeform 643"/>
                            <wps:cNvSpPr>
                              <a:spLocks/>
                            </wps:cNvSpPr>
                            <wps:spPr bwMode="auto">
                              <a:xfrm>
                                <a:off x="1706" y="847"/>
                                <a:ext cx="716" cy="697"/>
                              </a:xfrm>
                              <a:custGeom>
                                <a:avLst/>
                                <a:gdLst>
                                  <a:gd name="T0" fmla="*/ 1508 w 1642"/>
                                  <a:gd name="T1" fmla="*/ 3 h 1596"/>
                                  <a:gd name="T2" fmla="*/ 1584 w 1642"/>
                                  <a:gd name="T3" fmla="*/ 39 h 1596"/>
                                  <a:gd name="T4" fmla="*/ 1631 w 1642"/>
                                  <a:gd name="T5" fmla="*/ 107 h 1596"/>
                                  <a:gd name="T6" fmla="*/ 1642 w 1642"/>
                                  <a:gd name="T7" fmla="*/ 320 h 1596"/>
                                  <a:gd name="T8" fmla="*/ 1609 w 1642"/>
                                  <a:gd name="T9" fmla="*/ 284 h 1596"/>
                                  <a:gd name="T10" fmla="*/ 1553 w 1642"/>
                                  <a:gd name="T11" fmla="*/ 268 h 1596"/>
                                  <a:gd name="T12" fmla="*/ 1497 w 1642"/>
                                  <a:gd name="T13" fmla="*/ 284 h 1596"/>
                                  <a:gd name="T14" fmla="*/ 1458 w 1642"/>
                                  <a:gd name="T15" fmla="*/ 331 h 1596"/>
                                  <a:gd name="T16" fmla="*/ 1453 w 1642"/>
                                  <a:gd name="T17" fmla="*/ 390 h 1596"/>
                                  <a:gd name="T18" fmla="*/ 1481 w 1642"/>
                                  <a:gd name="T19" fmla="*/ 441 h 1596"/>
                                  <a:gd name="T20" fmla="*/ 1532 w 1642"/>
                                  <a:gd name="T21" fmla="*/ 469 h 1596"/>
                                  <a:gd name="T22" fmla="*/ 1592 w 1642"/>
                                  <a:gd name="T23" fmla="*/ 464 h 1596"/>
                                  <a:gd name="T24" fmla="*/ 1635 w 1642"/>
                                  <a:gd name="T25" fmla="*/ 431 h 1596"/>
                                  <a:gd name="T26" fmla="*/ 1362 w 1642"/>
                                  <a:gd name="T27" fmla="*/ 739 h 1596"/>
                                  <a:gd name="T28" fmla="*/ 1486 w 1642"/>
                                  <a:gd name="T29" fmla="*/ 1443 h 1596"/>
                                  <a:gd name="T30" fmla="*/ 1041 w 1642"/>
                                  <a:gd name="T31" fmla="*/ 1596 h 1596"/>
                                  <a:gd name="T32" fmla="*/ 1086 w 1642"/>
                                  <a:gd name="T33" fmla="*/ 1543 h 1596"/>
                                  <a:gd name="T34" fmla="*/ 1141 w 1642"/>
                                  <a:gd name="T35" fmla="*/ 1460 h 1596"/>
                                  <a:gd name="T36" fmla="*/ 1184 w 1642"/>
                                  <a:gd name="T37" fmla="*/ 1358 h 1596"/>
                                  <a:gd name="T38" fmla="*/ 1193 w 1642"/>
                                  <a:gd name="T39" fmla="*/ 1249 h 1596"/>
                                  <a:gd name="T40" fmla="*/ 1163 w 1642"/>
                                  <a:gd name="T41" fmla="*/ 1155 h 1596"/>
                                  <a:gd name="T42" fmla="*/ 1101 w 1642"/>
                                  <a:gd name="T43" fmla="*/ 1058 h 1596"/>
                                  <a:gd name="T44" fmla="*/ 1019 w 1642"/>
                                  <a:gd name="T45" fmla="*/ 958 h 1596"/>
                                  <a:gd name="T46" fmla="*/ 898 w 1642"/>
                                  <a:gd name="T47" fmla="*/ 822 h 1596"/>
                                  <a:gd name="T48" fmla="*/ 833 w 1642"/>
                                  <a:gd name="T49" fmla="*/ 718 h 1596"/>
                                  <a:gd name="T50" fmla="*/ 813 w 1642"/>
                                  <a:gd name="T51" fmla="*/ 626 h 1596"/>
                                  <a:gd name="T52" fmla="*/ 830 w 1642"/>
                                  <a:gd name="T53" fmla="*/ 561 h 1596"/>
                                  <a:gd name="T54" fmla="*/ 882 w 1642"/>
                                  <a:gd name="T55" fmla="*/ 508 h 1596"/>
                                  <a:gd name="T56" fmla="*/ 973 w 1642"/>
                                  <a:gd name="T57" fmla="*/ 466 h 1596"/>
                                  <a:gd name="T58" fmla="*/ 1107 w 1642"/>
                                  <a:gd name="T59" fmla="*/ 436 h 1596"/>
                                  <a:gd name="T60" fmla="*/ 1289 w 1642"/>
                                  <a:gd name="T61" fmla="*/ 418 h 1596"/>
                                  <a:gd name="T62" fmla="*/ 1300 w 1642"/>
                                  <a:gd name="T63" fmla="*/ 330 h 1596"/>
                                  <a:gd name="T64" fmla="*/ 1122 w 1642"/>
                                  <a:gd name="T65" fmla="*/ 333 h 1596"/>
                                  <a:gd name="T66" fmla="*/ 974 w 1642"/>
                                  <a:gd name="T67" fmla="*/ 342 h 1596"/>
                                  <a:gd name="T68" fmla="*/ 800 w 1642"/>
                                  <a:gd name="T69" fmla="*/ 373 h 1596"/>
                                  <a:gd name="T70" fmla="*/ 674 w 1642"/>
                                  <a:gd name="T71" fmla="*/ 421 h 1596"/>
                                  <a:gd name="T72" fmla="*/ 590 w 1642"/>
                                  <a:gd name="T73" fmla="*/ 481 h 1596"/>
                                  <a:gd name="T74" fmla="*/ 539 w 1642"/>
                                  <a:gd name="T75" fmla="*/ 553 h 1596"/>
                                  <a:gd name="T76" fmla="*/ 516 w 1642"/>
                                  <a:gd name="T77" fmla="*/ 634 h 1596"/>
                                  <a:gd name="T78" fmla="*/ 512 w 1642"/>
                                  <a:gd name="T79" fmla="*/ 721 h 1596"/>
                                  <a:gd name="T80" fmla="*/ 522 w 1642"/>
                                  <a:gd name="T81" fmla="*/ 812 h 1596"/>
                                  <a:gd name="T82" fmla="*/ 555 w 1642"/>
                                  <a:gd name="T83" fmla="*/ 998 h 1596"/>
                                  <a:gd name="T84" fmla="*/ 563 w 1642"/>
                                  <a:gd name="T85" fmla="*/ 1087 h 1596"/>
                                  <a:gd name="T86" fmla="*/ 558 w 1642"/>
                                  <a:gd name="T87" fmla="*/ 1171 h 1596"/>
                                  <a:gd name="T88" fmla="*/ 518 w 1642"/>
                                  <a:gd name="T89" fmla="*/ 1273 h 1596"/>
                                  <a:gd name="T90" fmla="*/ 431 w 1642"/>
                                  <a:gd name="T91" fmla="*/ 1372 h 1596"/>
                                  <a:gd name="T92" fmla="*/ 317 w 1642"/>
                                  <a:gd name="T93" fmla="*/ 1454 h 1596"/>
                                  <a:gd name="T94" fmla="*/ 192 w 1642"/>
                                  <a:gd name="T95" fmla="*/ 1519 h 1596"/>
                                  <a:gd name="T96" fmla="*/ 51 w 1642"/>
                                  <a:gd name="T97" fmla="*/ 1552 h 1596"/>
                                  <a:gd name="T98" fmla="*/ 9 w 1642"/>
                                  <a:gd name="T99" fmla="*/ 1487 h 1596"/>
                                  <a:gd name="T100" fmla="*/ 0 w 1642"/>
                                  <a:gd name="T101" fmla="*/ 164 h 1596"/>
                                  <a:gd name="T102" fmla="*/ 22 w 1642"/>
                                  <a:gd name="T103" fmla="*/ 81 h 1596"/>
                                  <a:gd name="T104" fmla="*/ 80 w 1642"/>
                                  <a:gd name="T105" fmla="*/ 23 h 1596"/>
                                  <a:gd name="T106" fmla="*/ 162 w 1642"/>
                                  <a:gd name="T107" fmla="*/ 0 h 15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642" h="1596">
                                    <a:moveTo>
                                      <a:pt x="162" y="0"/>
                                    </a:moveTo>
                                    <a:lnTo>
                                      <a:pt x="1479" y="0"/>
                                    </a:lnTo>
                                    <a:lnTo>
                                      <a:pt x="1508" y="3"/>
                                    </a:lnTo>
                                    <a:lnTo>
                                      <a:pt x="1536" y="11"/>
                                    </a:lnTo>
                                    <a:lnTo>
                                      <a:pt x="1561" y="23"/>
                                    </a:lnTo>
                                    <a:lnTo>
                                      <a:pt x="1584" y="39"/>
                                    </a:lnTo>
                                    <a:lnTo>
                                      <a:pt x="1604" y="58"/>
                                    </a:lnTo>
                                    <a:lnTo>
                                      <a:pt x="1619" y="81"/>
                                    </a:lnTo>
                                    <a:lnTo>
                                      <a:pt x="1631" y="107"/>
                                    </a:lnTo>
                                    <a:lnTo>
                                      <a:pt x="1639" y="135"/>
                                    </a:lnTo>
                                    <a:lnTo>
                                      <a:pt x="1642" y="164"/>
                                    </a:lnTo>
                                    <a:lnTo>
                                      <a:pt x="1642" y="320"/>
                                    </a:lnTo>
                                    <a:lnTo>
                                      <a:pt x="1635" y="308"/>
                                    </a:lnTo>
                                    <a:lnTo>
                                      <a:pt x="1625" y="298"/>
                                    </a:lnTo>
                                    <a:lnTo>
                                      <a:pt x="1609" y="284"/>
                                    </a:lnTo>
                                    <a:lnTo>
                                      <a:pt x="1592" y="275"/>
                                    </a:lnTo>
                                    <a:lnTo>
                                      <a:pt x="1574" y="270"/>
                                    </a:lnTo>
                                    <a:lnTo>
                                      <a:pt x="1553" y="268"/>
                                    </a:lnTo>
                                    <a:lnTo>
                                      <a:pt x="1532" y="270"/>
                                    </a:lnTo>
                                    <a:lnTo>
                                      <a:pt x="1514" y="275"/>
                                    </a:lnTo>
                                    <a:lnTo>
                                      <a:pt x="1497" y="284"/>
                                    </a:lnTo>
                                    <a:lnTo>
                                      <a:pt x="1481" y="298"/>
                                    </a:lnTo>
                                    <a:lnTo>
                                      <a:pt x="1467" y="313"/>
                                    </a:lnTo>
                                    <a:lnTo>
                                      <a:pt x="1458" y="331"/>
                                    </a:lnTo>
                                    <a:lnTo>
                                      <a:pt x="1453" y="349"/>
                                    </a:lnTo>
                                    <a:lnTo>
                                      <a:pt x="1451" y="370"/>
                                    </a:lnTo>
                                    <a:lnTo>
                                      <a:pt x="1453" y="390"/>
                                    </a:lnTo>
                                    <a:lnTo>
                                      <a:pt x="1458" y="408"/>
                                    </a:lnTo>
                                    <a:lnTo>
                                      <a:pt x="1467" y="426"/>
                                    </a:lnTo>
                                    <a:lnTo>
                                      <a:pt x="1481" y="441"/>
                                    </a:lnTo>
                                    <a:lnTo>
                                      <a:pt x="1497" y="455"/>
                                    </a:lnTo>
                                    <a:lnTo>
                                      <a:pt x="1514" y="464"/>
                                    </a:lnTo>
                                    <a:lnTo>
                                      <a:pt x="1532" y="469"/>
                                    </a:lnTo>
                                    <a:lnTo>
                                      <a:pt x="1553" y="471"/>
                                    </a:lnTo>
                                    <a:lnTo>
                                      <a:pt x="1574" y="469"/>
                                    </a:lnTo>
                                    <a:lnTo>
                                      <a:pt x="1592" y="464"/>
                                    </a:lnTo>
                                    <a:lnTo>
                                      <a:pt x="1609" y="455"/>
                                    </a:lnTo>
                                    <a:lnTo>
                                      <a:pt x="1625" y="441"/>
                                    </a:lnTo>
                                    <a:lnTo>
                                      <a:pt x="1635" y="431"/>
                                    </a:lnTo>
                                    <a:lnTo>
                                      <a:pt x="1642" y="420"/>
                                    </a:lnTo>
                                    <a:lnTo>
                                      <a:pt x="1642" y="739"/>
                                    </a:lnTo>
                                    <a:lnTo>
                                      <a:pt x="1362" y="739"/>
                                    </a:lnTo>
                                    <a:lnTo>
                                      <a:pt x="1362" y="904"/>
                                    </a:lnTo>
                                    <a:lnTo>
                                      <a:pt x="1486" y="904"/>
                                    </a:lnTo>
                                    <a:lnTo>
                                      <a:pt x="1486" y="1443"/>
                                    </a:lnTo>
                                    <a:lnTo>
                                      <a:pt x="1341" y="1443"/>
                                    </a:lnTo>
                                    <a:lnTo>
                                      <a:pt x="1341" y="1596"/>
                                    </a:lnTo>
                                    <a:lnTo>
                                      <a:pt x="1041" y="1596"/>
                                    </a:lnTo>
                                    <a:lnTo>
                                      <a:pt x="1053" y="1583"/>
                                    </a:lnTo>
                                    <a:lnTo>
                                      <a:pt x="1068" y="1564"/>
                                    </a:lnTo>
                                    <a:lnTo>
                                      <a:pt x="1086" y="1543"/>
                                    </a:lnTo>
                                    <a:lnTo>
                                      <a:pt x="1103" y="1518"/>
                                    </a:lnTo>
                                    <a:lnTo>
                                      <a:pt x="1123" y="1490"/>
                                    </a:lnTo>
                                    <a:lnTo>
                                      <a:pt x="1141" y="1460"/>
                                    </a:lnTo>
                                    <a:lnTo>
                                      <a:pt x="1158" y="1427"/>
                                    </a:lnTo>
                                    <a:lnTo>
                                      <a:pt x="1173" y="1393"/>
                                    </a:lnTo>
                                    <a:lnTo>
                                      <a:pt x="1184" y="1358"/>
                                    </a:lnTo>
                                    <a:lnTo>
                                      <a:pt x="1192" y="1322"/>
                                    </a:lnTo>
                                    <a:lnTo>
                                      <a:pt x="1195" y="1285"/>
                                    </a:lnTo>
                                    <a:lnTo>
                                      <a:pt x="1193" y="1249"/>
                                    </a:lnTo>
                                    <a:lnTo>
                                      <a:pt x="1186" y="1216"/>
                                    </a:lnTo>
                                    <a:lnTo>
                                      <a:pt x="1177" y="1185"/>
                                    </a:lnTo>
                                    <a:lnTo>
                                      <a:pt x="1163" y="1155"/>
                                    </a:lnTo>
                                    <a:lnTo>
                                      <a:pt x="1147" y="1125"/>
                                    </a:lnTo>
                                    <a:lnTo>
                                      <a:pt x="1126" y="1093"/>
                                    </a:lnTo>
                                    <a:lnTo>
                                      <a:pt x="1101" y="1058"/>
                                    </a:lnTo>
                                    <a:lnTo>
                                      <a:pt x="1077" y="1025"/>
                                    </a:lnTo>
                                    <a:lnTo>
                                      <a:pt x="1049" y="991"/>
                                    </a:lnTo>
                                    <a:lnTo>
                                      <a:pt x="1019" y="958"/>
                                    </a:lnTo>
                                    <a:lnTo>
                                      <a:pt x="957" y="890"/>
                                    </a:lnTo>
                                    <a:lnTo>
                                      <a:pt x="927" y="856"/>
                                    </a:lnTo>
                                    <a:lnTo>
                                      <a:pt x="898" y="822"/>
                                    </a:lnTo>
                                    <a:lnTo>
                                      <a:pt x="872" y="788"/>
                                    </a:lnTo>
                                    <a:lnTo>
                                      <a:pt x="851" y="753"/>
                                    </a:lnTo>
                                    <a:lnTo>
                                      <a:pt x="833" y="718"/>
                                    </a:lnTo>
                                    <a:lnTo>
                                      <a:pt x="820" y="684"/>
                                    </a:lnTo>
                                    <a:lnTo>
                                      <a:pt x="814" y="650"/>
                                    </a:lnTo>
                                    <a:lnTo>
                                      <a:pt x="813" y="626"/>
                                    </a:lnTo>
                                    <a:lnTo>
                                      <a:pt x="816" y="603"/>
                                    </a:lnTo>
                                    <a:lnTo>
                                      <a:pt x="821" y="582"/>
                                    </a:lnTo>
                                    <a:lnTo>
                                      <a:pt x="830" y="561"/>
                                    </a:lnTo>
                                    <a:lnTo>
                                      <a:pt x="844" y="542"/>
                                    </a:lnTo>
                                    <a:lnTo>
                                      <a:pt x="861" y="524"/>
                                    </a:lnTo>
                                    <a:lnTo>
                                      <a:pt x="882" y="508"/>
                                    </a:lnTo>
                                    <a:lnTo>
                                      <a:pt x="908" y="493"/>
                                    </a:lnTo>
                                    <a:lnTo>
                                      <a:pt x="937" y="479"/>
                                    </a:lnTo>
                                    <a:lnTo>
                                      <a:pt x="973" y="466"/>
                                    </a:lnTo>
                                    <a:lnTo>
                                      <a:pt x="1012" y="455"/>
                                    </a:lnTo>
                                    <a:lnTo>
                                      <a:pt x="1056" y="445"/>
                                    </a:lnTo>
                                    <a:lnTo>
                                      <a:pt x="1107" y="436"/>
                                    </a:lnTo>
                                    <a:lnTo>
                                      <a:pt x="1161" y="429"/>
                                    </a:lnTo>
                                    <a:lnTo>
                                      <a:pt x="1222" y="423"/>
                                    </a:lnTo>
                                    <a:lnTo>
                                      <a:pt x="1289" y="418"/>
                                    </a:lnTo>
                                    <a:lnTo>
                                      <a:pt x="1361" y="415"/>
                                    </a:lnTo>
                                    <a:lnTo>
                                      <a:pt x="1361" y="329"/>
                                    </a:lnTo>
                                    <a:lnTo>
                                      <a:pt x="1300" y="330"/>
                                    </a:lnTo>
                                    <a:lnTo>
                                      <a:pt x="1240" y="330"/>
                                    </a:lnTo>
                                    <a:lnTo>
                                      <a:pt x="1180" y="331"/>
                                    </a:lnTo>
                                    <a:lnTo>
                                      <a:pt x="1122" y="333"/>
                                    </a:lnTo>
                                    <a:lnTo>
                                      <a:pt x="1067" y="335"/>
                                    </a:lnTo>
                                    <a:lnTo>
                                      <a:pt x="1018" y="338"/>
                                    </a:lnTo>
                                    <a:lnTo>
                                      <a:pt x="974" y="342"/>
                                    </a:lnTo>
                                    <a:lnTo>
                                      <a:pt x="910" y="351"/>
                                    </a:lnTo>
                                    <a:lnTo>
                                      <a:pt x="852" y="361"/>
                                    </a:lnTo>
                                    <a:lnTo>
                                      <a:pt x="800" y="373"/>
                                    </a:lnTo>
                                    <a:lnTo>
                                      <a:pt x="753" y="388"/>
                                    </a:lnTo>
                                    <a:lnTo>
                                      <a:pt x="712" y="403"/>
                                    </a:lnTo>
                                    <a:lnTo>
                                      <a:pt x="674" y="421"/>
                                    </a:lnTo>
                                    <a:lnTo>
                                      <a:pt x="643" y="439"/>
                                    </a:lnTo>
                                    <a:lnTo>
                                      <a:pt x="614" y="459"/>
                                    </a:lnTo>
                                    <a:lnTo>
                                      <a:pt x="590" y="481"/>
                                    </a:lnTo>
                                    <a:lnTo>
                                      <a:pt x="569" y="503"/>
                                    </a:lnTo>
                                    <a:lnTo>
                                      <a:pt x="553" y="528"/>
                                    </a:lnTo>
                                    <a:lnTo>
                                      <a:pt x="539" y="553"/>
                                    </a:lnTo>
                                    <a:lnTo>
                                      <a:pt x="528" y="579"/>
                                    </a:lnTo>
                                    <a:lnTo>
                                      <a:pt x="521" y="606"/>
                                    </a:lnTo>
                                    <a:lnTo>
                                      <a:pt x="516" y="634"/>
                                    </a:lnTo>
                                    <a:lnTo>
                                      <a:pt x="513" y="663"/>
                                    </a:lnTo>
                                    <a:lnTo>
                                      <a:pt x="512" y="691"/>
                                    </a:lnTo>
                                    <a:lnTo>
                                      <a:pt x="512" y="721"/>
                                    </a:lnTo>
                                    <a:lnTo>
                                      <a:pt x="515" y="751"/>
                                    </a:lnTo>
                                    <a:lnTo>
                                      <a:pt x="518" y="782"/>
                                    </a:lnTo>
                                    <a:lnTo>
                                      <a:pt x="522" y="812"/>
                                    </a:lnTo>
                                    <a:lnTo>
                                      <a:pt x="532" y="874"/>
                                    </a:lnTo>
                                    <a:lnTo>
                                      <a:pt x="545" y="936"/>
                                    </a:lnTo>
                                    <a:lnTo>
                                      <a:pt x="555" y="998"/>
                                    </a:lnTo>
                                    <a:lnTo>
                                      <a:pt x="559" y="1028"/>
                                    </a:lnTo>
                                    <a:lnTo>
                                      <a:pt x="561" y="1058"/>
                                    </a:lnTo>
                                    <a:lnTo>
                                      <a:pt x="563" y="1087"/>
                                    </a:lnTo>
                                    <a:lnTo>
                                      <a:pt x="563" y="1115"/>
                                    </a:lnTo>
                                    <a:lnTo>
                                      <a:pt x="562" y="1143"/>
                                    </a:lnTo>
                                    <a:lnTo>
                                      <a:pt x="558" y="1171"/>
                                    </a:lnTo>
                                    <a:lnTo>
                                      <a:pt x="552" y="1197"/>
                                    </a:lnTo>
                                    <a:lnTo>
                                      <a:pt x="537" y="1236"/>
                                    </a:lnTo>
                                    <a:lnTo>
                                      <a:pt x="518" y="1273"/>
                                    </a:lnTo>
                                    <a:lnTo>
                                      <a:pt x="493" y="1308"/>
                                    </a:lnTo>
                                    <a:lnTo>
                                      <a:pt x="464" y="1341"/>
                                    </a:lnTo>
                                    <a:lnTo>
                                      <a:pt x="431" y="1372"/>
                                    </a:lnTo>
                                    <a:lnTo>
                                      <a:pt x="395" y="1401"/>
                                    </a:lnTo>
                                    <a:lnTo>
                                      <a:pt x="357" y="1428"/>
                                    </a:lnTo>
                                    <a:lnTo>
                                      <a:pt x="317" y="1454"/>
                                    </a:lnTo>
                                    <a:lnTo>
                                      <a:pt x="275" y="1477"/>
                                    </a:lnTo>
                                    <a:lnTo>
                                      <a:pt x="234" y="1498"/>
                                    </a:lnTo>
                                    <a:lnTo>
                                      <a:pt x="192" y="1519"/>
                                    </a:lnTo>
                                    <a:lnTo>
                                      <a:pt x="109" y="1554"/>
                                    </a:lnTo>
                                    <a:lnTo>
                                      <a:pt x="71" y="1568"/>
                                    </a:lnTo>
                                    <a:lnTo>
                                      <a:pt x="51" y="1552"/>
                                    </a:lnTo>
                                    <a:lnTo>
                                      <a:pt x="33" y="1532"/>
                                    </a:lnTo>
                                    <a:lnTo>
                                      <a:pt x="20" y="1511"/>
                                    </a:lnTo>
                                    <a:lnTo>
                                      <a:pt x="9" y="1487"/>
                                    </a:lnTo>
                                    <a:lnTo>
                                      <a:pt x="2" y="1460"/>
                                    </a:lnTo>
                                    <a:lnTo>
                                      <a:pt x="0" y="1433"/>
                                    </a:lnTo>
                                    <a:lnTo>
                                      <a:pt x="0" y="164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10" y="107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38" y="58"/>
                                    </a:lnTo>
                                    <a:lnTo>
                                      <a:pt x="58" y="3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105" y="11"/>
                                    </a:lnTo>
                                    <a:lnTo>
                                      <a:pt x="133" y="3"/>
                                    </a:lnTo>
                                    <a:lnTo>
                                      <a:pt x="16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224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6E003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8AC5D3" id="Group 640" o:spid="_x0000_s1026" style="width:67pt;height:35.9pt;mso-position-horizontal-relative:char;mso-position-vertical-relative:line" coordorigin="1706,847" coordsize="1340,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">
                    <v:shape id="Freeform 641" o:spid="_x0000_s1027" style="position:absolute;left:2497;top:994;width:249;height:570;visibility:visible;mso-wrap-style:square;v-text-anchor:top" coordsize="568,1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sex8UA&#10;AADbAAAADwAAAGRycy9kb3ducmV2LnhtbESPT2sCMRTE70K/Q3gFL6JZ/1BkNYooiodCXSvi8ZG8&#10;7m7dvCybqNtv3xQKHoeZ+Q0zX7a2EndqfOlYwXCQgCDWzpScKzh9bvtTED4gG6wck4If8rBcvHTm&#10;mBr34Izux5CLCGGfooIihDqV0uuCLPqBq4mj9+UaiyHKJpemwUeE20qOkuRNWiw5LhRY07ogfT3e&#10;rIIxHVbrjM+4a7/1+yXr9fTH5qZU97VdzUAEasMz/N/eGwWTM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x7HxQAAANsAAAAPAAAAAAAAAAAAAAAAAJgCAABkcnMv&#10;ZG93bnJldi54bWxQSwUGAAAAAAQABAD1AAAAigMAAAAA&#10;" path="m301,r,250l538,250r,163l301,413r,555l302,1003r4,30l311,1060r9,22l330,1099r13,14l361,1124r20,7l404,1136r28,1l468,1135r34,-7l536,1116r32,-18l568,1284r-31,8l502,1300r-40,4l418,1307r-50,1l327,1306r-38,-6l254,1290r-32,-14l194,1258r-25,-22l147,1209r-16,-29l118,1147r-11,-36l102,1071r-2,-43l100,413,,413,,250r100,l100,74,301,xe" fillcolor="#306769" stroked="f" strokecolor="#108f75" strokeweight="0">
                      <v:path arrowok="t" o:connecttype="custom" o:connectlocs="132,0;132,109;236,109;236,180;132,180;132,422;132,437;134,450;136,462;140,472;145,479;150,485;158,490;167,493;177,495;189,495;205,495;220,492;235,486;249,478;249,560;235,563;220,567;203,568;183,570;161,570;143,569;127,567;111,562;97,556;85,548;74,539;64,527;57,514;52,500;47,484;45,467;44,448;44,180;0,180;0,109;44,109;44,32;132,0" o:connectangles="0,0,0,0,0,0,0,0,0,0,0,0,0,0,0,0,0,0,0,0,0,0,0,0,0,0,0,0,0,0,0,0,0,0,0,0,0,0,0,0,0,0,0,0"/>
                    </v:shape>
                    <v:shape id="Freeform 642" o:spid="_x0000_s1028" style="position:absolute;left:2781;top:1173;width:265;height:392;visibility:visible;mso-wrap-style:square;v-text-anchor:top" coordsize="606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JHcMA&#10;AADbAAAADwAAAGRycy9kb3ducmV2LnhtbESP3YrCMBSE7xd8h3AEb0RTF1m0GkUKCyIr698DHJpj&#10;W2xOahNr16c3grCXw8x8w8yXrSlFQ7UrLCsYDSMQxKnVBWcKTsfvwQSE88gaS8uk4I8cLBedjznG&#10;2t55T83BZyJA2MWoIPe+iqV0aU4G3dBWxME729qgD7LOpK7xHuCmlJ9R9CUNFhwWcqwoySm9HG5G&#10;QbLdSTOd/FJy++mPTLPe8KO4KtXrtqsZCE+t/w+/22utYDyG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wJHcMAAADbAAAADwAAAAAAAAAAAAAAAACYAgAAZHJzL2Rv&#10;d25yZXYueG1sUEsFBgAAAAAEAAQA9QAAAIgDAAAAAA==&#10;" path="m304,r52,2l408,10r51,12l508,38r49,23l499,216,475,200,448,185,419,174r-32,-7l352,161r-37,-1l287,162r-23,6l244,176r-15,12l218,204r-6,18l210,245r2,16l218,276r11,15l244,304r18,11l284,329r30,14l350,359r43,16l436,395r38,19l506,436r28,24l557,485r17,27l587,541r11,31l604,605r2,35l603,678r-7,36l583,747r-17,30l544,804r-28,25l485,849r-35,18l411,880r-42,11l323,896r-49,2l234,897r-36,-3l165,890r-28,-7l109,875,77,862,42,846,3,826,74,664r38,26l151,711r40,14l235,735r44,3l306,736r24,-3l350,725r17,-9l379,705r9,-15l394,673r2,-20l394,629r-7,-20l377,589,362,573,344,559,321,545,294,530,261,515,222,498,176,476,135,453,99,428,69,401,44,372,24,341,11,308,3,274,,238,3,202,9,168,21,138,38,110,59,85,85,63,115,44,147,28,182,16,220,7,261,2,304,xe" fillcolor="#306769" stroked="f" strokecolor="#108f75" strokeweight="0">
                      <v:path arrowok="t" o:connecttype="custom" o:connectlocs="156,1;201,10;244,27;208,87;183,76;154,70;126,71;107,77;95,89;92,107;95,120;107,133;124,144;153,157;191,172;221,190;244,212;257,236;264,264;264,296;255,326;238,351;212,371;180,384;141,391;102,392;72,389;48,382;18,369;32,290;66,310;103,321;134,321;153,316;166,308;172,294;172,275;165,257;150,244;129,231;97,217;59,198;30,175;10,149;1,120;1,88;9,60;26,37;50,19;80,7;114,1" o:connectangles="0,0,0,0,0,0,0,0,0,0,0,0,0,0,0,0,0,0,0,0,0,0,0,0,0,0,0,0,0,0,0,0,0,0,0,0,0,0,0,0,0,0,0,0,0,0,0,0,0,0,0"/>
                    </v:shape>
                    <v:shape id="Freeform 643" o:spid="_x0000_s1029" style="position:absolute;left:1706;top:847;width:716;height:697;visibility:visible;mso-wrap-style:square;v-text-anchor:top" coordsize="1642,1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5kI8QA&#10;AADbAAAADwAAAGRycy9kb3ducmV2LnhtbESPQWsCMRSE7wX/Q3hCb/WtxWrZGkUKRVFQanvp7XXz&#10;3F3cvGyTVLf/3ghCj8PMfMNM551t1Il9qJ1oGA4yUCyFM7WUGj4/3h6eQYVIYqhxwhr+OMB81rub&#10;Um7cWd75tI+lShAJOWmoYmxzxFBUbCkMXMuSvIPzlmKSvkTj6ZzgtsHHLBujpVrSQkUtv1ZcHPe/&#10;VsO34GS5WJc/my9EHG8zv9sdJlrf97vFC6jIXfwP39oro2H0BNcv6Qfg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eZCPEAAAA2wAAAA8AAAAAAAAAAAAAAAAAmAIAAGRycy9k&#10;b3ducmV2LnhtbFBLBQYAAAAABAAEAPUAAACJAwAAAAA=&#10;" path="m162,l1479,r29,3l1536,11r25,12l1584,39r20,19l1619,81r12,26l1639,135r3,29l1642,320r-7,-12l1625,298r-16,-14l1592,275r-18,-5l1553,268r-21,2l1514,275r-17,9l1481,298r-14,15l1458,331r-5,18l1451,370r2,20l1458,408r9,18l1481,441r16,14l1514,464r18,5l1553,471r21,-2l1592,464r17,-9l1625,441r10,-10l1642,420r,319l1362,739r,165l1486,904r,539l1341,1443r,153l1041,1596r12,-13l1068,1564r18,-21l1103,1518r20,-28l1141,1460r17,-33l1173,1393r11,-35l1192,1322r3,-37l1193,1249r-7,-33l1177,1185r-14,-30l1147,1125r-21,-32l1101,1058r-24,-33l1049,991r-30,-33l957,890,927,856,898,822,872,788,851,753,833,718,820,684r-6,-34l813,626r3,-23l821,582r9,-21l844,542r17,-18l882,508r26,-15l937,479r36,-13l1012,455r44,-10l1107,436r54,-7l1222,423r67,-5l1361,415r,-86l1300,330r-60,l1180,331r-58,2l1067,335r-49,3l974,342r-64,9l852,361r-52,12l753,388r-41,15l674,421r-31,18l614,459r-24,22l569,503r-16,25l539,553r-11,26l521,606r-5,28l513,663r-1,28l512,721r3,30l518,782r4,30l532,874r13,62l555,998r4,30l561,1058r2,29l563,1115r-1,28l558,1171r-6,26l537,1236r-19,37l493,1308r-29,33l431,1372r-36,29l357,1428r-40,26l275,1477r-41,21l192,1519r-83,35l71,1568,51,1552,33,1532,20,1511,9,1487,2,1460,,1433,,164,3,135r7,-28l22,81,38,58,58,39,80,23,105,11,133,3,162,xe" fillcolor="#822433" stroked="f" strokecolor="#6e0032" strokeweight="0">
                      <v:path arrowok="t" o:connecttype="custom" o:connectlocs="658,1;691,17;711,47;716,140;702,124;677,117;653,124;636,145;634,170;646,193;668,205;694,203;713,188;594,323;648,630;454,697;474,674;498,638;516,593;520,545;507,504;480,462;444,418;392,359;363,314;355,273;362,245;385,222;424,204;483,190;562,183;567,144;489,145;425,149;349,163;294,184;257,210;235,242;225,277;223,315;228,355;242,436;245,475;243,511;226,556;188,599;138,635;84,663;22,678;4,649;0,72;10,35;35,10;71,0" o:connectangles="0,0,0,0,0,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291" w:type="pct"/>
          <w:tcMar>
            <w:left w:w="0" w:type="dxa"/>
            <w:right w:w="0" w:type="dxa"/>
          </w:tcMar>
          <w:vAlign w:val="bottom"/>
        </w:tcPr>
        <w:p w:rsidR="00FD465A" w:rsidRPr="00172B78" w:rsidRDefault="00FD465A" w:rsidP="00C246A6">
          <w:pPr>
            <w:pStyle w:val="Intestazione"/>
            <w:jc w:val="right"/>
            <w:rPr>
              <w:b/>
            </w:rPr>
          </w:pPr>
          <w:r>
            <w:rPr>
              <w:b/>
            </w:rPr>
            <w:t>Committente</w:t>
          </w:r>
        </w:p>
      </w:tc>
      <w:tc>
        <w:tcPr>
          <w:tcW w:w="859" w:type="pct"/>
          <w:vMerge w:val="restart"/>
          <w:tcBorders>
            <w:left w:val="nil"/>
          </w:tcBorders>
          <w:vAlign w:val="center"/>
        </w:tcPr>
        <w:p w:rsidR="00FD465A" w:rsidRDefault="00FD465A" w:rsidP="00C246A6">
          <w:pPr>
            <w:pStyle w:val="Intestazione"/>
            <w:jc w:val="center"/>
          </w:pPr>
          <w:r>
            <w:t>logo committente</w:t>
          </w:r>
        </w:p>
      </w:tc>
    </w:tr>
    <w:tr w:rsidR="00FD465A" w:rsidTr="00C246A6">
      <w:trPr>
        <w:trHeight w:val="368"/>
      </w:trPr>
      <w:tc>
        <w:tcPr>
          <w:tcW w:w="850" w:type="pct"/>
          <w:vMerge/>
          <w:tcBorders>
            <w:top w:val="single" w:sz="12" w:space="0" w:color="822433"/>
            <w:bottom w:val="single" w:sz="12" w:space="0" w:color="822433"/>
          </w:tcBorders>
          <w:shd w:val="clear" w:color="auto" w:fill="auto"/>
          <w:vAlign w:val="bottom"/>
        </w:tcPr>
        <w:p w:rsidR="00FD465A" w:rsidRDefault="00FD465A" w:rsidP="00C246A6">
          <w:pPr>
            <w:pStyle w:val="Intestazione"/>
            <w:rPr>
              <w:noProof/>
            </w:rPr>
          </w:pPr>
        </w:p>
      </w:tc>
      <w:tc>
        <w:tcPr>
          <w:tcW w:w="3291" w:type="pct"/>
          <w:tcBorders>
            <w:bottom w:val="single" w:sz="12" w:space="0" w:color="822433"/>
          </w:tcBorders>
          <w:tcMar>
            <w:left w:w="0" w:type="dxa"/>
            <w:right w:w="0" w:type="dxa"/>
          </w:tcMar>
          <w:vAlign w:val="bottom"/>
        </w:tcPr>
        <w:p w:rsidR="00FD465A" w:rsidRDefault="00FD465A" w:rsidP="00C246A6">
          <w:pPr>
            <w:pStyle w:val="Intestazione"/>
            <w:jc w:val="right"/>
          </w:pPr>
          <w:r>
            <w:t>Nome del progetto</w:t>
          </w:r>
        </w:p>
      </w:tc>
      <w:tc>
        <w:tcPr>
          <w:tcW w:w="859" w:type="pct"/>
          <w:vMerge/>
          <w:tcBorders>
            <w:left w:val="nil"/>
          </w:tcBorders>
        </w:tcPr>
        <w:p w:rsidR="00FD465A" w:rsidRDefault="00FD465A" w:rsidP="00C246A6">
          <w:pPr>
            <w:pStyle w:val="Intestazione"/>
          </w:pPr>
        </w:p>
      </w:tc>
    </w:tr>
    <w:tr w:rsidR="00FD465A" w:rsidTr="00C246A6">
      <w:trPr>
        <w:trHeight w:val="144"/>
      </w:trPr>
      <w:tc>
        <w:tcPr>
          <w:tcW w:w="850" w:type="pct"/>
          <w:tcBorders>
            <w:top w:val="single" w:sz="12" w:space="0" w:color="822433"/>
          </w:tcBorders>
          <w:shd w:val="clear" w:color="auto" w:fill="auto"/>
          <w:tcMar>
            <w:top w:w="85" w:type="dxa"/>
            <w:left w:w="0" w:type="dxa"/>
            <w:right w:w="0" w:type="dxa"/>
          </w:tcMar>
          <w:vAlign w:val="bottom"/>
        </w:tcPr>
        <w:p w:rsidR="00FD465A" w:rsidRDefault="006A3E3F" w:rsidP="00C246A6">
          <w:pPr>
            <w:pStyle w:val="Intestazione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847725" cy="169545"/>
                    <wp:effectExtent l="0" t="0" r="0" b="1905"/>
                    <wp:docPr id="7" name="Group 6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47725" cy="169545"/>
                              <a:chOff x="1701" y="1678"/>
                              <a:chExt cx="1335" cy="267"/>
                            </a:xfrm>
                          </wpg:grpSpPr>
                          <wps:wsp>
                            <wps:cNvPr id="8" name="Freeform 606"/>
                            <wps:cNvSpPr>
                              <a:spLocks/>
                            </wps:cNvSpPr>
                            <wps:spPr bwMode="auto">
                              <a:xfrm>
                                <a:off x="1702" y="1678"/>
                                <a:ext cx="70" cy="128"/>
                              </a:xfrm>
                              <a:custGeom>
                                <a:avLst/>
                                <a:gdLst>
                                  <a:gd name="T0" fmla="*/ 102 w 160"/>
                                  <a:gd name="T1" fmla="*/ 1 h 295"/>
                                  <a:gd name="T2" fmla="*/ 135 w 160"/>
                                  <a:gd name="T3" fmla="*/ 9 h 295"/>
                                  <a:gd name="T4" fmla="*/ 134 w 160"/>
                                  <a:gd name="T5" fmla="*/ 50 h 295"/>
                                  <a:gd name="T6" fmla="*/ 110 w 160"/>
                                  <a:gd name="T7" fmla="*/ 38 h 295"/>
                                  <a:gd name="T8" fmla="*/ 81 w 160"/>
                                  <a:gd name="T9" fmla="*/ 33 h 295"/>
                                  <a:gd name="T10" fmla="*/ 59 w 160"/>
                                  <a:gd name="T11" fmla="*/ 38 h 295"/>
                                  <a:gd name="T12" fmla="*/ 44 w 160"/>
                                  <a:gd name="T13" fmla="*/ 53 h 295"/>
                                  <a:gd name="T14" fmla="*/ 39 w 160"/>
                                  <a:gd name="T15" fmla="*/ 74 h 295"/>
                                  <a:gd name="T16" fmla="*/ 42 w 160"/>
                                  <a:gd name="T17" fmla="*/ 93 h 295"/>
                                  <a:gd name="T18" fmla="*/ 49 w 160"/>
                                  <a:gd name="T19" fmla="*/ 105 h 295"/>
                                  <a:gd name="T20" fmla="*/ 70 w 160"/>
                                  <a:gd name="T21" fmla="*/ 119 h 295"/>
                                  <a:gd name="T22" fmla="*/ 107 w 160"/>
                                  <a:gd name="T23" fmla="*/ 137 h 295"/>
                                  <a:gd name="T24" fmla="*/ 138 w 160"/>
                                  <a:gd name="T25" fmla="*/ 157 h 295"/>
                                  <a:gd name="T26" fmla="*/ 154 w 160"/>
                                  <a:gd name="T27" fmla="*/ 183 h 295"/>
                                  <a:gd name="T28" fmla="*/ 160 w 160"/>
                                  <a:gd name="T29" fmla="*/ 217 h 295"/>
                                  <a:gd name="T30" fmla="*/ 148 w 160"/>
                                  <a:gd name="T31" fmla="*/ 256 h 295"/>
                                  <a:gd name="T32" fmla="*/ 119 w 160"/>
                                  <a:gd name="T33" fmla="*/ 281 h 295"/>
                                  <a:gd name="T34" fmla="*/ 85 w 160"/>
                                  <a:gd name="T35" fmla="*/ 293 h 295"/>
                                  <a:gd name="T36" fmla="*/ 41 w 160"/>
                                  <a:gd name="T37" fmla="*/ 293 h 295"/>
                                  <a:gd name="T38" fmla="*/ 1 w 160"/>
                                  <a:gd name="T39" fmla="*/ 276 h 295"/>
                                  <a:gd name="T40" fmla="*/ 27 w 160"/>
                                  <a:gd name="T41" fmla="*/ 248 h 295"/>
                                  <a:gd name="T42" fmla="*/ 58 w 160"/>
                                  <a:gd name="T43" fmla="*/ 258 h 295"/>
                                  <a:gd name="T44" fmla="*/ 84 w 160"/>
                                  <a:gd name="T45" fmla="*/ 258 h 295"/>
                                  <a:gd name="T46" fmla="*/ 107 w 160"/>
                                  <a:gd name="T47" fmla="*/ 247 h 295"/>
                                  <a:gd name="T48" fmla="*/ 119 w 160"/>
                                  <a:gd name="T49" fmla="*/ 227 h 295"/>
                                  <a:gd name="T50" fmla="*/ 119 w 160"/>
                                  <a:gd name="T51" fmla="*/ 202 h 295"/>
                                  <a:gd name="T52" fmla="*/ 106 w 160"/>
                                  <a:gd name="T53" fmla="*/ 180 h 295"/>
                                  <a:gd name="T54" fmla="*/ 75 w 160"/>
                                  <a:gd name="T55" fmla="*/ 161 h 295"/>
                                  <a:gd name="T56" fmla="*/ 35 w 160"/>
                                  <a:gd name="T57" fmla="*/ 142 h 295"/>
                                  <a:gd name="T58" fmla="*/ 11 w 160"/>
                                  <a:gd name="T59" fmla="*/ 119 h 295"/>
                                  <a:gd name="T60" fmla="*/ 1 w 160"/>
                                  <a:gd name="T61" fmla="*/ 91 h 295"/>
                                  <a:gd name="T62" fmla="*/ 2 w 160"/>
                                  <a:gd name="T63" fmla="*/ 54 h 295"/>
                                  <a:gd name="T64" fmla="*/ 22 w 160"/>
                                  <a:gd name="T65" fmla="*/ 22 h 295"/>
                                  <a:gd name="T66" fmla="*/ 58 w 160"/>
                                  <a:gd name="T67" fmla="*/ 3 h 2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295">
                                    <a:moveTo>
                                      <a:pt x="80" y="0"/>
                                    </a:moveTo>
                                    <a:lnTo>
                                      <a:pt x="102" y="1"/>
                                    </a:lnTo>
                                    <a:lnTo>
                                      <a:pt x="119" y="4"/>
                                    </a:lnTo>
                                    <a:lnTo>
                                      <a:pt x="135" y="9"/>
                                    </a:lnTo>
                                    <a:lnTo>
                                      <a:pt x="145" y="16"/>
                                    </a:lnTo>
                                    <a:lnTo>
                                      <a:pt x="134" y="50"/>
                                    </a:lnTo>
                                    <a:lnTo>
                                      <a:pt x="125" y="44"/>
                                    </a:lnTo>
                                    <a:lnTo>
                                      <a:pt x="110" y="38"/>
                                    </a:lnTo>
                                    <a:lnTo>
                                      <a:pt x="96" y="34"/>
                                    </a:lnTo>
                                    <a:lnTo>
                                      <a:pt x="81" y="33"/>
                                    </a:lnTo>
                                    <a:lnTo>
                                      <a:pt x="69" y="34"/>
                                    </a:lnTo>
                                    <a:lnTo>
                                      <a:pt x="59" y="38"/>
                                    </a:lnTo>
                                    <a:lnTo>
                                      <a:pt x="50" y="45"/>
                                    </a:lnTo>
                                    <a:lnTo>
                                      <a:pt x="44" y="53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9" y="74"/>
                                    </a:lnTo>
                                    <a:lnTo>
                                      <a:pt x="39" y="84"/>
                                    </a:lnTo>
                                    <a:lnTo>
                                      <a:pt x="42" y="93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49" y="105"/>
                                    </a:lnTo>
                                    <a:lnTo>
                                      <a:pt x="54" y="109"/>
                                    </a:lnTo>
                                    <a:lnTo>
                                      <a:pt x="70" y="119"/>
                                    </a:lnTo>
                                    <a:lnTo>
                                      <a:pt x="83" y="125"/>
                                    </a:lnTo>
                                    <a:lnTo>
                                      <a:pt x="107" y="137"/>
                                    </a:lnTo>
                                    <a:lnTo>
                                      <a:pt x="125" y="146"/>
                                    </a:lnTo>
                                    <a:lnTo>
                                      <a:pt x="138" y="157"/>
                                    </a:lnTo>
                                    <a:lnTo>
                                      <a:pt x="147" y="170"/>
                                    </a:lnTo>
                                    <a:lnTo>
                                      <a:pt x="154" y="183"/>
                                    </a:lnTo>
                                    <a:lnTo>
                                      <a:pt x="159" y="200"/>
                                    </a:lnTo>
                                    <a:lnTo>
                                      <a:pt x="160" y="217"/>
                                    </a:lnTo>
                                    <a:lnTo>
                                      <a:pt x="157" y="238"/>
                                    </a:lnTo>
                                    <a:lnTo>
                                      <a:pt x="148" y="256"/>
                                    </a:lnTo>
                                    <a:lnTo>
                                      <a:pt x="134" y="272"/>
                                    </a:lnTo>
                                    <a:lnTo>
                                      <a:pt x="119" y="281"/>
                                    </a:lnTo>
                                    <a:lnTo>
                                      <a:pt x="104" y="288"/>
                                    </a:lnTo>
                                    <a:lnTo>
                                      <a:pt x="85" y="293"/>
                                    </a:lnTo>
                                    <a:lnTo>
                                      <a:pt x="65" y="295"/>
                                    </a:lnTo>
                                    <a:lnTo>
                                      <a:pt x="41" y="293"/>
                                    </a:lnTo>
                                    <a:lnTo>
                                      <a:pt x="19" y="286"/>
                                    </a:lnTo>
                                    <a:lnTo>
                                      <a:pt x="1" y="276"/>
                                    </a:lnTo>
                                    <a:lnTo>
                                      <a:pt x="15" y="241"/>
                                    </a:lnTo>
                                    <a:lnTo>
                                      <a:pt x="27" y="248"/>
                                    </a:lnTo>
                                    <a:lnTo>
                                      <a:pt x="42" y="254"/>
                                    </a:lnTo>
                                    <a:lnTo>
                                      <a:pt x="58" y="258"/>
                                    </a:lnTo>
                                    <a:lnTo>
                                      <a:pt x="71" y="259"/>
                                    </a:lnTo>
                                    <a:lnTo>
                                      <a:pt x="84" y="258"/>
                                    </a:lnTo>
                                    <a:lnTo>
                                      <a:pt x="97" y="254"/>
                                    </a:lnTo>
                                    <a:lnTo>
                                      <a:pt x="107" y="247"/>
                                    </a:lnTo>
                                    <a:lnTo>
                                      <a:pt x="114" y="238"/>
                                    </a:lnTo>
                                    <a:lnTo>
                                      <a:pt x="119" y="227"/>
                                    </a:lnTo>
                                    <a:lnTo>
                                      <a:pt x="120" y="215"/>
                                    </a:lnTo>
                                    <a:lnTo>
                                      <a:pt x="119" y="202"/>
                                    </a:lnTo>
                                    <a:lnTo>
                                      <a:pt x="113" y="188"/>
                                    </a:lnTo>
                                    <a:lnTo>
                                      <a:pt x="106" y="180"/>
                                    </a:lnTo>
                                    <a:lnTo>
                                      <a:pt x="93" y="171"/>
                                    </a:lnTo>
                                    <a:lnTo>
                                      <a:pt x="75" y="161"/>
                                    </a:lnTo>
                                    <a:lnTo>
                                      <a:pt x="52" y="151"/>
                                    </a:lnTo>
                                    <a:lnTo>
                                      <a:pt x="35" y="142"/>
                                    </a:lnTo>
                                    <a:lnTo>
                                      <a:pt x="21" y="131"/>
                                    </a:lnTo>
                                    <a:lnTo>
                                      <a:pt x="11" y="119"/>
                                    </a:lnTo>
                                    <a:lnTo>
                                      <a:pt x="5" y="106"/>
                                    </a:lnTo>
                                    <a:lnTo>
                                      <a:pt x="1" y="91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39" y="9"/>
                                    </a:lnTo>
                                    <a:lnTo>
                                      <a:pt x="58" y="3"/>
                                    </a:lnTo>
                                    <a:lnTo>
                                      <a:pt x="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6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5" y="1680"/>
                                <a:ext cx="16" cy="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608"/>
                            <wps:cNvSpPr>
                              <a:spLocks/>
                            </wps:cNvSpPr>
                            <wps:spPr bwMode="auto">
                              <a:xfrm>
                                <a:off x="2075" y="1678"/>
                                <a:ext cx="69" cy="128"/>
                              </a:xfrm>
                              <a:custGeom>
                                <a:avLst/>
                                <a:gdLst>
                                  <a:gd name="T0" fmla="*/ 102 w 160"/>
                                  <a:gd name="T1" fmla="*/ 1 h 295"/>
                                  <a:gd name="T2" fmla="*/ 135 w 160"/>
                                  <a:gd name="T3" fmla="*/ 9 h 295"/>
                                  <a:gd name="T4" fmla="*/ 134 w 160"/>
                                  <a:gd name="T5" fmla="*/ 50 h 295"/>
                                  <a:gd name="T6" fmla="*/ 110 w 160"/>
                                  <a:gd name="T7" fmla="*/ 38 h 295"/>
                                  <a:gd name="T8" fmla="*/ 81 w 160"/>
                                  <a:gd name="T9" fmla="*/ 33 h 295"/>
                                  <a:gd name="T10" fmla="*/ 58 w 160"/>
                                  <a:gd name="T11" fmla="*/ 38 h 295"/>
                                  <a:gd name="T12" fmla="*/ 44 w 160"/>
                                  <a:gd name="T13" fmla="*/ 53 h 295"/>
                                  <a:gd name="T14" fmla="*/ 39 w 160"/>
                                  <a:gd name="T15" fmla="*/ 74 h 295"/>
                                  <a:gd name="T16" fmla="*/ 42 w 160"/>
                                  <a:gd name="T17" fmla="*/ 93 h 295"/>
                                  <a:gd name="T18" fmla="*/ 49 w 160"/>
                                  <a:gd name="T19" fmla="*/ 105 h 295"/>
                                  <a:gd name="T20" fmla="*/ 70 w 160"/>
                                  <a:gd name="T21" fmla="*/ 119 h 295"/>
                                  <a:gd name="T22" fmla="*/ 107 w 160"/>
                                  <a:gd name="T23" fmla="*/ 137 h 295"/>
                                  <a:gd name="T24" fmla="*/ 138 w 160"/>
                                  <a:gd name="T25" fmla="*/ 157 h 295"/>
                                  <a:gd name="T26" fmla="*/ 154 w 160"/>
                                  <a:gd name="T27" fmla="*/ 183 h 295"/>
                                  <a:gd name="T28" fmla="*/ 160 w 160"/>
                                  <a:gd name="T29" fmla="*/ 217 h 295"/>
                                  <a:gd name="T30" fmla="*/ 148 w 160"/>
                                  <a:gd name="T31" fmla="*/ 256 h 295"/>
                                  <a:gd name="T32" fmla="*/ 119 w 160"/>
                                  <a:gd name="T33" fmla="*/ 281 h 295"/>
                                  <a:gd name="T34" fmla="*/ 85 w 160"/>
                                  <a:gd name="T35" fmla="*/ 293 h 295"/>
                                  <a:gd name="T36" fmla="*/ 41 w 160"/>
                                  <a:gd name="T37" fmla="*/ 293 h 295"/>
                                  <a:gd name="T38" fmla="*/ 1 w 160"/>
                                  <a:gd name="T39" fmla="*/ 276 h 295"/>
                                  <a:gd name="T40" fmla="*/ 26 w 160"/>
                                  <a:gd name="T41" fmla="*/ 248 h 295"/>
                                  <a:gd name="T42" fmla="*/ 57 w 160"/>
                                  <a:gd name="T43" fmla="*/ 258 h 295"/>
                                  <a:gd name="T44" fmla="*/ 84 w 160"/>
                                  <a:gd name="T45" fmla="*/ 258 h 295"/>
                                  <a:gd name="T46" fmla="*/ 107 w 160"/>
                                  <a:gd name="T47" fmla="*/ 247 h 295"/>
                                  <a:gd name="T48" fmla="*/ 119 w 160"/>
                                  <a:gd name="T49" fmla="*/ 227 h 295"/>
                                  <a:gd name="T50" fmla="*/ 119 w 160"/>
                                  <a:gd name="T51" fmla="*/ 202 h 295"/>
                                  <a:gd name="T52" fmla="*/ 106 w 160"/>
                                  <a:gd name="T53" fmla="*/ 180 h 295"/>
                                  <a:gd name="T54" fmla="*/ 75 w 160"/>
                                  <a:gd name="T55" fmla="*/ 161 h 295"/>
                                  <a:gd name="T56" fmla="*/ 35 w 160"/>
                                  <a:gd name="T57" fmla="*/ 142 h 295"/>
                                  <a:gd name="T58" fmla="*/ 11 w 160"/>
                                  <a:gd name="T59" fmla="*/ 119 h 295"/>
                                  <a:gd name="T60" fmla="*/ 1 w 160"/>
                                  <a:gd name="T61" fmla="*/ 91 h 295"/>
                                  <a:gd name="T62" fmla="*/ 2 w 160"/>
                                  <a:gd name="T63" fmla="*/ 54 h 295"/>
                                  <a:gd name="T64" fmla="*/ 22 w 160"/>
                                  <a:gd name="T65" fmla="*/ 22 h 295"/>
                                  <a:gd name="T66" fmla="*/ 57 w 160"/>
                                  <a:gd name="T67" fmla="*/ 3 h 2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295">
                                    <a:moveTo>
                                      <a:pt x="80" y="0"/>
                                    </a:moveTo>
                                    <a:lnTo>
                                      <a:pt x="102" y="1"/>
                                    </a:lnTo>
                                    <a:lnTo>
                                      <a:pt x="119" y="4"/>
                                    </a:lnTo>
                                    <a:lnTo>
                                      <a:pt x="135" y="9"/>
                                    </a:lnTo>
                                    <a:lnTo>
                                      <a:pt x="145" y="16"/>
                                    </a:lnTo>
                                    <a:lnTo>
                                      <a:pt x="134" y="50"/>
                                    </a:lnTo>
                                    <a:lnTo>
                                      <a:pt x="124" y="44"/>
                                    </a:lnTo>
                                    <a:lnTo>
                                      <a:pt x="110" y="38"/>
                                    </a:lnTo>
                                    <a:lnTo>
                                      <a:pt x="96" y="34"/>
                                    </a:lnTo>
                                    <a:lnTo>
                                      <a:pt x="81" y="33"/>
                                    </a:lnTo>
                                    <a:lnTo>
                                      <a:pt x="69" y="34"/>
                                    </a:lnTo>
                                    <a:lnTo>
                                      <a:pt x="58" y="38"/>
                                    </a:lnTo>
                                    <a:lnTo>
                                      <a:pt x="50" y="45"/>
                                    </a:lnTo>
                                    <a:lnTo>
                                      <a:pt x="44" y="53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9" y="74"/>
                                    </a:lnTo>
                                    <a:lnTo>
                                      <a:pt x="39" y="84"/>
                                    </a:lnTo>
                                    <a:lnTo>
                                      <a:pt x="42" y="93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49" y="105"/>
                                    </a:lnTo>
                                    <a:lnTo>
                                      <a:pt x="54" y="109"/>
                                    </a:lnTo>
                                    <a:lnTo>
                                      <a:pt x="70" y="119"/>
                                    </a:lnTo>
                                    <a:lnTo>
                                      <a:pt x="83" y="125"/>
                                    </a:lnTo>
                                    <a:lnTo>
                                      <a:pt x="107" y="137"/>
                                    </a:lnTo>
                                    <a:lnTo>
                                      <a:pt x="124" y="146"/>
                                    </a:lnTo>
                                    <a:lnTo>
                                      <a:pt x="138" y="157"/>
                                    </a:lnTo>
                                    <a:lnTo>
                                      <a:pt x="147" y="170"/>
                                    </a:lnTo>
                                    <a:lnTo>
                                      <a:pt x="154" y="183"/>
                                    </a:lnTo>
                                    <a:lnTo>
                                      <a:pt x="158" y="200"/>
                                    </a:lnTo>
                                    <a:lnTo>
                                      <a:pt x="160" y="217"/>
                                    </a:lnTo>
                                    <a:lnTo>
                                      <a:pt x="156" y="238"/>
                                    </a:lnTo>
                                    <a:lnTo>
                                      <a:pt x="148" y="256"/>
                                    </a:lnTo>
                                    <a:lnTo>
                                      <a:pt x="134" y="272"/>
                                    </a:lnTo>
                                    <a:lnTo>
                                      <a:pt x="119" y="281"/>
                                    </a:lnTo>
                                    <a:lnTo>
                                      <a:pt x="104" y="288"/>
                                    </a:lnTo>
                                    <a:lnTo>
                                      <a:pt x="85" y="293"/>
                                    </a:lnTo>
                                    <a:lnTo>
                                      <a:pt x="65" y="295"/>
                                    </a:lnTo>
                                    <a:lnTo>
                                      <a:pt x="41" y="293"/>
                                    </a:lnTo>
                                    <a:lnTo>
                                      <a:pt x="19" y="286"/>
                                    </a:lnTo>
                                    <a:lnTo>
                                      <a:pt x="1" y="276"/>
                                    </a:lnTo>
                                    <a:lnTo>
                                      <a:pt x="15" y="241"/>
                                    </a:lnTo>
                                    <a:lnTo>
                                      <a:pt x="26" y="248"/>
                                    </a:lnTo>
                                    <a:lnTo>
                                      <a:pt x="42" y="254"/>
                                    </a:lnTo>
                                    <a:lnTo>
                                      <a:pt x="57" y="258"/>
                                    </a:lnTo>
                                    <a:lnTo>
                                      <a:pt x="71" y="259"/>
                                    </a:lnTo>
                                    <a:lnTo>
                                      <a:pt x="84" y="258"/>
                                    </a:lnTo>
                                    <a:lnTo>
                                      <a:pt x="97" y="254"/>
                                    </a:lnTo>
                                    <a:lnTo>
                                      <a:pt x="107" y="247"/>
                                    </a:lnTo>
                                    <a:lnTo>
                                      <a:pt x="114" y="238"/>
                                    </a:lnTo>
                                    <a:lnTo>
                                      <a:pt x="119" y="227"/>
                                    </a:lnTo>
                                    <a:lnTo>
                                      <a:pt x="120" y="215"/>
                                    </a:lnTo>
                                    <a:lnTo>
                                      <a:pt x="119" y="202"/>
                                    </a:lnTo>
                                    <a:lnTo>
                                      <a:pt x="113" y="188"/>
                                    </a:lnTo>
                                    <a:lnTo>
                                      <a:pt x="106" y="180"/>
                                    </a:lnTo>
                                    <a:lnTo>
                                      <a:pt x="92" y="171"/>
                                    </a:lnTo>
                                    <a:lnTo>
                                      <a:pt x="75" y="161"/>
                                    </a:lnTo>
                                    <a:lnTo>
                                      <a:pt x="52" y="151"/>
                                    </a:lnTo>
                                    <a:lnTo>
                                      <a:pt x="35" y="142"/>
                                    </a:lnTo>
                                    <a:lnTo>
                                      <a:pt x="21" y="131"/>
                                    </a:lnTo>
                                    <a:lnTo>
                                      <a:pt x="11" y="119"/>
                                    </a:lnTo>
                                    <a:lnTo>
                                      <a:pt x="5" y="106"/>
                                    </a:lnTo>
                                    <a:lnTo>
                                      <a:pt x="1" y="91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39" y="9"/>
                                    </a:lnTo>
                                    <a:lnTo>
                                      <a:pt x="57" y="3"/>
                                    </a:lnTo>
                                    <a:lnTo>
                                      <a:pt x="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609"/>
                            <wps:cNvSpPr>
                              <a:spLocks/>
                            </wps:cNvSpPr>
                            <wps:spPr bwMode="auto">
                              <a:xfrm>
                                <a:off x="2274" y="1680"/>
                                <a:ext cx="97" cy="124"/>
                              </a:xfrm>
                              <a:custGeom>
                                <a:avLst/>
                                <a:gdLst>
                                  <a:gd name="T0" fmla="*/ 0 w 223"/>
                                  <a:gd name="T1" fmla="*/ 0 h 284"/>
                                  <a:gd name="T2" fmla="*/ 223 w 223"/>
                                  <a:gd name="T3" fmla="*/ 0 h 284"/>
                                  <a:gd name="T4" fmla="*/ 223 w 223"/>
                                  <a:gd name="T5" fmla="*/ 35 h 284"/>
                                  <a:gd name="T6" fmla="*/ 129 w 223"/>
                                  <a:gd name="T7" fmla="*/ 35 h 284"/>
                                  <a:gd name="T8" fmla="*/ 129 w 223"/>
                                  <a:gd name="T9" fmla="*/ 284 h 284"/>
                                  <a:gd name="T10" fmla="*/ 90 w 223"/>
                                  <a:gd name="T11" fmla="*/ 284 h 284"/>
                                  <a:gd name="T12" fmla="*/ 90 w 223"/>
                                  <a:gd name="T13" fmla="*/ 35 h 284"/>
                                  <a:gd name="T14" fmla="*/ 0 w 223"/>
                                  <a:gd name="T15" fmla="*/ 35 h 284"/>
                                  <a:gd name="T16" fmla="*/ 0 w 223"/>
                                  <a:gd name="T17" fmla="*/ 0 h 2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23" h="284">
                                    <a:moveTo>
                                      <a:pt x="0" y="0"/>
                                    </a:moveTo>
                                    <a:lnTo>
                                      <a:pt x="223" y="0"/>
                                    </a:lnTo>
                                    <a:lnTo>
                                      <a:pt x="223" y="35"/>
                                    </a:lnTo>
                                    <a:lnTo>
                                      <a:pt x="129" y="35"/>
                                    </a:lnTo>
                                    <a:lnTo>
                                      <a:pt x="129" y="284"/>
                                    </a:lnTo>
                                    <a:lnTo>
                                      <a:pt x="90" y="284"/>
                                    </a:lnTo>
                                    <a:lnTo>
                                      <a:pt x="90" y="35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6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78" y="1711"/>
                                <a:ext cx="83" cy="94"/>
                              </a:xfrm>
                              <a:custGeom>
                                <a:avLst/>
                                <a:gdLst>
                                  <a:gd name="T0" fmla="*/ 99 w 190"/>
                                  <a:gd name="T1" fmla="*/ 31 h 216"/>
                                  <a:gd name="T2" fmla="*/ 83 w 190"/>
                                  <a:gd name="T3" fmla="*/ 33 h 216"/>
                                  <a:gd name="T4" fmla="*/ 70 w 190"/>
                                  <a:gd name="T5" fmla="*/ 38 h 216"/>
                                  <a:gd name="T6" fmla="*/ 57 w 190"/>
                                  <a:gd name="T7" fmla="*/ 47 h 216"/>
                                  <a:gd name="T8" fmla="*/ 48 w 190"/>
                                  <a:gd name="T9" fmla="*/ 58 h 216"/>
                                  <a:gd name="T10" fmla="*/ 42 w 190"/>
                                  <a:gd name="T11" fmla="*/ 71 h 216"/>
                                  <a:gd name="T12" fmla="*/ 39 w 190"/>
                                  <a:gd name="T13" fmla="*/ 84 h 216"/>
                                  <a:gd name="T14" fmla="*/ 154 w 190"/>
                                  <a:gd name="T15" fmla="*/ 84 h 216"/>
                                  <a:gd name="T16" fmla="*/ 152 w 190"/>
                                  <a:gd name="T17" fmla="*/ 71 h 216"/>
                                  <a:gd name="T18" fmla="*/ 148 w 190"/>
                                  <a:gd name="T19" fmla="*/ 59 h 216"/>
                                  <a:gd name="T20" fmla="*/ 140 w 190"/>
                                  <a:gd name="T21" fmla="*/ 47 h 216"/>
                                  <a:gd name="T22" fmla="*/ 129 w 190"/>
                                  <a:gd name="T23" fmla="*/ 38 h 216"/>
                                  <a:gd name="T24" fmla="*/ 115 w 190"/>
                                  <a:gd name="T25" fmla="*/ 33 h 216"/>
                                  <a:gd name="T26" fmla="*/ 99 w 190"/>
                                  <a:gd name="T27" fmla="*/ 31 h 216"/>
                                  <a:gd name="T28" fmla="*/ 97 w 190"/>
                                  <a:gd name="T29" fmla="*/ 0 h 216"/>
                                  <a:gd name="T30" fmla="*/ 117 w 190"/>
                                  <a:gd name="T31" fmla="*/ 2 h 216"/>
                                  <a:gd name="T32" fmla="*/ 136 w 190"/>
                                  <a:gd name="T33" fmla="*/ 6 h 216"/>
                                  <a:gd name="T34" fmla="*/ 152 w 190"/>
                                  <a:gd name="T35" fmla="*/ 14 h 216"/>
                                  <a:gd name="T36" fmla="*/ 166 w 190"/>
                                  <a:gd name="T37" fmla="*/ 24 h 216"/>
                                  <a:gd name="T38" fmla="*/ 177 w 190"/>
                                  <a:gd name="T39" fmla="*/ 38 h 216"/>
                                  <a:gd name="T40" fmla="*/ 184 w 190"/>
                                  <a:gd name="T41" fmla="*/ 53 h 216"/>
                                  <a:gd name="T42" fmla="*/ 189 w 190"/>
                                  <a:gd name="T43" fmla="*/ 70 h 216"/>
                                  <a:gd name="T44" fmla="*/ 190 w 190"/>
                                  <a:gd name="T45" fmla="*/ 89 h 216"/>
                                  <a:gd name="T46" fmla="*/ 189 w 190"/>
                                  <a:gd name="T47" fmla="*/ 101 h 216"/>
                                  <a:gd name="T48" fmla="*/ 187 w 190"/>
                                  <a:gd name="T49" fmla="*/ 111 h 216"/>
                                  <a:gd name="T50" fmla="*/ 39 w 190"/>
                                  <a:gd name="T51" fmla="*/ 111 h 216"/>
                                  <a:gd name="T52" fmla="*/ 40 w 190"/>
                                  <a:gd name="T53" fmla="*/ 129 h 216"/>
                                  <a:gd name="T54" fmla="*/ 44 w 190"/>
                                  <a:gd name="T55" fmla="*/ 143 h 216"/>
                                  <a:gd name="T56" fmla="*/ 50 w 190"/>
                                  <a:gd name="T57" fmla="*/ 157 h 216"/>
                                  <a:gd name="T58" fmla="*/ 58 w 190"/>
                                  <a:gd name="T59" fmla="*/ 167 h 216"/>
                                  <a:gd name="T60" fmla="*/ 71 w 190"/>
                                  <a:gd name="T61" fmla="*/ 177 h 216"/>
                                  <a:gd name="T62" fmla="*/ 86 w 190"/>
                                  <a:gd name="T63" fmla="*/ 183 h 216"/>
                                  <a:gd name="T64" fmla="*/ 104 w 190"/>
                                  <a:gd name="T65" fmla="*/ 185 h 216"/>
                                  <a:gd name="T66" fmla="*/ 123 w 190"/>
                                  <a:gd name="T67" fmla="*/ 183 h 216"/>
                                  <a:gd name="T68" fmla="*/ 141 w 190"/>
                                  <a:gd name="T69" fmla="*/ 176 h 216"/>
                                  <a:gd name="T70" fmla="*/ 156 w 190"/>
                                  <a:gd name="T71" fmla="*/ 166 h 216"/>
                                  <a:gd name="T72" fmla="*/ 172 w 190"/>
                                  <a:gd name="T73" fmla="*/ 193 h 216"/>
                                  <a:gd name="T74" fmla="*/ 160 w 190"/>
                                  <a:gd name="T75" fmla="*/ 200 h 216"/>
                                  <a:gd name="T76" fmla="*/ 145 w 190"/>
                                  <a:gd name="T77" fmla="*/ 207 h 216"/>
                                  <a:gd name="T78" fmla="*/ 122 w 190"/>
                                  <a:gd name="T79" fmla="*/ 214 h 216"/>
                                  <a:gd name="T80" fmla="*/ 97 w 190"/>
                                  <a:gd name="T81" fmla="*/ 216 h 216"/>
                                  <a:gd name="T82" fmla="*/ 77 w 190"/>
                                  <a:gd name="T83" fmla="*/ 214 h 216"/>
                                  <a:gd name="T84" fmla="*/ 60 w 190"/>
                                  <a:gd name="T85" fmla="*/ 208 h 216"/>
                                  <a:gd name="T86" fmla="*/ 45 w 190"/>
                                  <a:gd name="T87" fmla="*/ 200 h 216"/>
                                  <a:gd name="T88" fmla="*/ 31 w 190"/>
                                  <a:gd name="T89" fmla="*/ 189 h 216"/>
                                  <a:gd name="T90" fmla="*/ 17 w 190"/>
                                  <a:gd name="T91" fmla="*/ 173 h 216"/>
                                  <a:gd name="T92" fmla="*/ 7 w 190"/>
                                  <a:gd name="T93" fmla="*/ 155 h 216"/>
                                  <a:gd name="T94" fmla="*/ 2 w 190"/>
                                  <a:gd name="T95" fmla="*/ 134 h 216"/>
                                  <a:gd name="T96" fmla="*/ 0 w 190"/>
                                  <a:gd name="T97" fmla="*/ 110 h 216"/>
                                  <a:gd name="T98" fmla="*/ 2 w 190"/>
                                  <a:gd name="T99" fmla="*/ 85 h 216"/>
                                  <a:gd name="T100" fmla="*/ 7 w 190"/>
                                  <a:gd name="T101" fmla="*/ 64 h 216"/>
                                  <a:gd name="T102" fmla="*/ 17 w 190"/>
                                  <a:gd name="T103" fmla="*/ 44 h 216"/>
                                  <a:gd name="T104" fmla="*/ 31 w 190"/>
                                  <a:gd name="T105" fmla="*/ 28 h 216"/>
                                  <a:gd name="T106" fmla="*/ 45 w 190"/>
                                  <a:gd name="T107" fmla="*/ 15 h 216"/>
                                  <a:gd name="T108" fmla="*/ 61 w 190"/>
                                  <a:gd name="T109" fmla="*/ 7 h 216"/>
                                  <a:gd name="T110" fmla="*/ 78 w 190"/>
                                  <a:gd name="T111" fmla="*/ 2 h 216"/>
                                  <a:gd name="T112" fmla="*/ 97 w 190"/>
                                  <a:gd name="T113" fmla="*/ 0 h 2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90" h="216">
                                    <a:moveTo>
                                      <a:pt x="99" y="31"/>
                                    </a:moveTo>
                                    <a:lnTo>
                                      <a:pt x="83" y="33"/>
                                    </a:lnTo>
                                    <a:lnTo>
                                      <a:pt x="70" y="38"/>
                                    </a:lnTo>
                                    <a:lnTo>
                                      <a:pt x="57" y="47"/>
                                    </a:lnTo>
                                    <a:lnTo>
                                      <a:pt x="48" y="58"/>
                                    </a:lnTo>
                                    <a:lnTo>
                                      <a:pt x="42" y="71"/>
                                    </a:lnTo>
                                    <a:lnTo>
                                      <a:pt x="39" y="84"/>
                                    </a:lnTo>
                                    <a:lnTo>
                                      <a:pt x="154" y="84"/>
                                    </a:lnTo>
                                    <a:lnTo>
                                      <a:pt x="152" y="71"/>
                                    </a:lnTo>
                                    <a:lnTo>
                                      <a:pt x="148" y="59"/>
                                    </a:lnTo>
                                    <a:lnTo>
                                      <a:pt x="140" y="47"/>
                                    </a:lnTo>
                                    <a:lnTo>
                                      <a:pt x="129" y="38"/>
                                    </a:lnTo>
                                    <a:lnTo>
                                      <a:pt x="115" y="33"/>
                                    </a:lnTo>
                                    <a:lnTo>
                                      <a:pt x="99" y="31"/>
                                    </a:lnTo>
                                    <a:close/>
                                    <a:moveTo>
                                      <a:pt x="97" y="0"/>
                                    </a:moveTo>
                                    <a:lnTo>
                                      <a:pt x="117" y="2"/>
                                    </a:lnTo>
                                    <a:lnTo>
                                      <a:pt x="136" y="6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66" y="24"/>
                                    </a:lnTo>
                                    <a:lnTo>
                                      <a:pt x="177" y="38"/>
                                    </a:lnTo>
                                    <a:lnTo>
                                      <a:pt x="184" y="53"/>
                                    </a:lnTo>
                                    <a:lnTo>
                                      <a:pt x="189" y="70"/>
                                    </a:lnTo>
                                    <a:lnTo>
                                      <a:pt x="190" y="89"/>
                                    </a:lnTo>
                                    <a:lnTo>
                                      <a:pt x="189" y="101"/>
                                    </a:lnTo>
                                    <a:lnTo>
                                      <a:pt x="187" y="111"/>
                                    </a:lnTo>
                                    <a:lnTo>
                                      <a:pt x="39" y="111"/>
                                    </a:lnTo>
                                    <a:lnTo>
                                      <a:pt x="40" y="129"/>
                                    </a:lnTo>
                                    <a:lnTo>
                                      <a:pt x="44" y="143"/>
                                    </a:lnTo>
                                    <a:lnTo>
                                      <a:pt x="50" y="157"/>
                                    </a:lnTo>
                                    <a:lnTo>
                                      <a:pt x="58" y="167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86" y="183"/>
                                    </a:lnTo>
                                    <a:lnTo>
                                      <a:pt x="104" y="185"/>
                                    </a:lnTo>
                                    <a:lnTo>
                                      <a:pt x="123" y="183"/>
                                    </a:lnTo>
                                    <a:lnTo>
                                      <a:pt x="141" y="176"/>
                                    </a:lnTo>
                                    <a:lnTo>
                                      <a:pt x="156" y="166"/>
                                    </a:lnTo>
                                    <a:lnTo>
                                      <a:pt x="172" y="193"/>
                                    </a:lnTo>
                                    <a:lnTo>
                                      <a:pt x="160" y="200"/>
                                    </a:lnTo>
                                    <a:lnTo>
                                      <a:pt x="145" y="207"/>
                                    </a:lnTo>
                                    <a:lnTo>
                                      <a:pt x="122" y="214"/>
                                    </a:lnTo>
                                    <a:lnTo>
                                      <a:pt x="97" y="216"/>
                                    </a:lnTo>
                                    <a:lnTo>
                                      <a:pt x="77" y="214"/>
                                    </a:lnTo>
                                    <a:lnTo>
                                      <a:pt x="60" y="208"/>
                                    </a:lnTo>
                                    <a:lnTo>
                                      <a:pt x="45" y="200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17" y="173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2" y="134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2" y="85"/>
                                    </a:lnTo>
                                    <a:lnTo>
                                      <a:pt x="7" y="64"/>
                                    </a:lnTo>
                                    <a:lnTo>
                                      <a:pt x="17" y="4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61" y="7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611"/>
                            <wps:cNvSpPr>
                              <a:spLocks/>
                            </wps:cNvSpPr>
                            <wps:spPr bwMode="auto">
                              <a:xfrm>
                                <a:off x="2689" y="1680"/>
                                <a:ext cx="120" cy="125"/>
                              </a:xfrm>
                              <a:custGeom>
                                <a:avLst/>
                                <a:gdLst>
                                  <a:gd name="T0" fmla="*/ 54 w 276"/>
                                  <a:gd name="T1" fmla="*/ 0 h 289"/>
                                  <a:gd name="T2" fmla="*/ 71 w 276"/>
                                  <a:gd name="T3" fmla="*/ 0 h 289"/>
                                  <a:gd name="T4" fmla="*/ 139 w 276"/>
                                  <a:gd name="T5" fmla="*/ 208 h 289"/>
                                  <a:gd name="T6" fmla="*/ 201 w 276"/>
                                  <a:gd name="T7" fmla="*/ 0 h 289"/>
                                  <a:gd name="T8" fmla="*/ 219 w 276"/>
                                  <a:gd name="T9" fmla="*/ 0 h 289"/>
                                  <a:gd name="T10" fmla="*/ 276 w 276"/>
                                  <a:gd name="T11" fmla="*/ 284 h 289"/>
                                  <a:gd name="T12" fmla="*/ 239 w 276"/>
                                  <a:gd name="T13" fmla="*/ 284 h 289"/>
                                  <a:gd name="T14" fmla="*/ 205 w 276"/>
                                  <a:gd name="T15" fmla="*/ 103 h 289"/>
                                  <a:gd name="T16" fmla="*/ 144 w 276"/>
                                  <a:gd name="T17" fmla="*/ 289 h 289"/>
                                  <a:gd name="T18" fmla="*/ 134 w 276"/>
                                  <a:gd name="T19" fmla="*/ 289 h 289"/>
                                  <a:gd name="T20" fmla="*/ 70 w 276"/>
                                  <a:gd name="T21" fmla="*/ 103 h 289"/>
                                  <a:gd name="T22" fmla="*/ 37 w 276"/>
                                  <a:gd name="T23" fmla="*/ 284 h 289"/>
                                  <a:gd name="T24" fmla="*/ 0 w 276"/>
                                  <a:gd name="T25" fmla="*/ 284 h 289"/>
                                  <a:gd name="T26" fmla="*/ 54 w 276"/>
                                  <a:gd name="T27" fmla="*/ 0 h 2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76" h="289">
                                    <a:moveTo>
                                      <a:pt x="54" y="0"/>
                                    </a:moveTo>
                                    <a:lnTo>
                                      <a:pt x="71" y="0"/>
                                    </a:lnTo>
                                    <a:lnTo>
                                      <a:pt x="139" y="208"/>
                                    </a:lnTo>
                                    <a:lnTo>
                                      <a:pt x="201" y="0"/>
                                    </a:lnTo>
                                    <a:lnTo>
                                      <a:pt x="219" y="0"/>
                                    </a:lnTo>
                                    <a:lnTo>
                                      <a:pt x="276" y="284"/>
                                    </a:lnTo>
                                    <a:lnTo>
                                      <a:pt x="239" y="284"/>
                                    </a:lnTo>
                                    <a:lnTo>
                                      <a:pt x="205" y="103"/>
                                    </a:lnTo>
                                    <a:lnTo>
                                      <a:pt x="144" y="289"/>
                                    </a:lnTo>
                                    <a:lnTo>
                                      <a:pt x="134" y="289"/>
                                    </a:lnTo>
                                    <a:lnTo>
                                      <a:pt x="70" y="103"/>
                                    </a:lnTo>
                                    <a:lnTo>
                                      <a:pt x="37" y="284"/>
                                    </a:lnTo>
                                    <a:lnTo>
                                      <a:pt x="0" y="284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6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932" y="1679"/>
                                <a:ext cx="101" cy="125"/>
                              </a:xfrm>
                              <a:custGeom>
                                <a:avLst/>
                                <a:gdLst>
                                  <a:gd name="T0" fmla="*/ 119 w 232"/>
                                  <a:gd name="T1" fmla="*/ 75 h 287"/>
                                  <a:gd name="T2" fmla="*/ 74 w 232"/>
                                  <a:gd name="T3" fmla="*/ 199 h 287"/>
                                  <a:gd name="T4" fmla="*/ 159 w 232"/>
                                  <a:gd name="T5" fmla="*/ 199 h 287"/>
                                  <a:gd name="T6" fmla="*/ 119 w 232"/>
                                  <a:gd name="T7" fmla="*/ 75 h 287"/>
                                  <a:gd name="T8" fmla="*/ 115 w 232"/>
                                  <a:gd name="T9" fmla="*/ 0 h 287"/>
                                  <a:gd name="T10" fmla="*/ 125 w 232"/>
                                  <a:gd name="T11" fmla="*/ 0 h 287"/>
                                  <a:gd name="T12" fmla="*/ 232 w 232"/>
                                  <a:gd name="T13" fmla="*/ 287 h 287"/>
                                  <a:gd name="T14" fmla="*/ 189 w 232"/>
                                  <a:gd name="T15" fmla="*/ 287 h 287"/>
                                  <a:gd name="T16" fmla="*/ 169 w 232"/>
                                  <a:gd name="T17" fmla="*/ 228 h 287"/>
                                  <a:gd name="T18" fmla="*/ 64 w 232"/>
                                  <a:gd name="T19" fmla="*/ 228 h 287"/>
                                  <a:gd name="T20" fmla="*/ 42 w 232"/>
                                  <a:gd name="T21" fmla="*/ 287 h 287"/>
                                  <a:gd name="T22" fmla="*/ 0 w 232"/>
                                  <a:gd name="T23" fmla="*/ 287 h 287"/>
                                  <a:gd name="T24" fmla="*/ 115 w 232"/>
                                  <a:gd name="T25" fmla="*/ 0 h 2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32" h="287">
                                    <a:moveTo>
                                      <a:pt x="119" y="75"/>
                                    </a:moveTo>
                                    <a:lnTo>
                                      <a:pt x="74" y="199"/>
                                    </a:lnTo>
                                    <a:lnTo>
                                      <a:pt x="159" y="199"/>
                                    </a:lnTo>
                                    <a:lnTo>
                                      <a:pt x="119" y="75"/>
                                    </a:lnTo>
                                    <a:close/>
                                    <a:moveTo>
                                      <a:pt x="115" y="0"/>
                                    </a:moveTo>
                                    <a:lnTo>
                                      <a:pt x="125" y="0"/>
                                    </a:lnTo>
                                    <a:lnTo>
                                      <a:pt x="232" y="287"/>
                                    </a:lnTo>
                                    <a:lnTo>
                                      <a:pt x="189" y="28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64" y="228"/>
                                    </a:lnTo>
                                    <a:lnTo>
                                      <a:pt x="42" y="287"/>
                                    </a:lnTo>
                                    <a:lnTo>
                                      <a:pt x="0" y="287"/>
                                    </a:lnTo>
                                    <a:lnTo>
                                      <a:pt x="1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6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01" y="1845"/>
                                <a:ext cx="10" cy="78"/>
                              </a:xfrm>
                              <a:custGeom>
                                <a:avLst/>
                                <a:gdLst>
                                  <a:gd name="T0" fmla="*/ 1 w 22"/>
                                  <a:gd name="T1" fmla="*/ 46 h 177"/>
                                  <a:gd name="T2" fmla="*/ 21 w 22"/>
                                  <a:gd name="T3" fmla="*/ 46 h 177"/>
                                  <a:gd name="T4" fmla="*/ 21 w 22"/>
                                  <a:gd name="T5" fmla="*/ 177 h 177"/>
                                  <a:gd name="T6" fmla="*/ 1 w 22"/>
                                  <a:gd name="T7" fmla="*/ 177 h 177"/>
                                  <a:gd name="T8" fmla="*/ 1 w 22"/>
                                  <a:gd name="T9" fmla="*/ 46 h 177"/>
                                  <a:gd name="T10" fmla="*/ 0 w 22"/>
                                  <a:gd name="T11" fmla="*/ 0 h 177"/>
                                  <a:gd name="T12" fmla="*/ 22 w 22"/>
                                  <a:gd name="T13" fmla="*/ 0 h 177"/>
                                  <a:gd name="T14" fmla="*/ 22 w 22"/>
                                  <a:gd name="T15" fmla="*/ 22 h 177"/>
                                  <a:gd name="T16" fmla="*/ 0 w 22"/>
                                  <a:gd name="T17" fmla="*/ 22 h 177"/>
                                  <a:gd name="T18" fmla="*/ 0 w 22"/>
                                  <a:gd name="T19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2" h="177">
                                    <a:moveTo>
                                      <a:pt x="1" y="46"/>
                                    </a:moveTo>
                                    <a:lnTo>
                                      <a:pt x="21" y="46"/>
                                    </a:lnTo>
                                    <a:lnTo>
                                      <a:pt x="21" y="177"/>
                                    </a:lnTo>
                                    <a:lnTo>
                                      <a:pt x="1" y="177"/>
                                    </a:lnTo>
                                    <a:lnTo>
                                      <a:pt x="1" y="46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22" y="0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614"/>
                            <wps:cNvSpPr>
                              <a:spLocks/>
                            </wps:cNvSpPr>
                            <wps:spPr bwMode="auto">
                              <a:xfrm>
                                <a:off x="1725" y="1864"/>
                                <a:ext cx="45" cy="59"/>
                              </a:xfrm>
                              <a:custGeom>
                                <a:avLst/>
                                <a:gdLst>
                                  <a:gd name="T0" fmla="*/ 60 w 104"/>
                                  <a:gd name="T1" fmla="*/ 0 h 135"/>
                                  <a:gd name="T2" fmla="*/ 74 w 104"/>
                                  <a:gd name="T3" fmla="*/ 2 h 135"/>
                                  <a:gd name="T4" fmla="*/ 85 w 104"/>
                                  <a:gd name="T5" fmla="*/ 8 h 135"/>
                                  <a:gd name="T6" fmla="*/ 94 w 104"/>
                                  <a:gd name="T7" fmla="*/ 15 h 135"/>
                                  <a:gd name="T8" fmla="*/ 99 w 104"/>
                                  <a:gd name="T9" fmla="*/ 25 h 135"/>
                                  <a:gd name="T10" fmla="*/ 101 w 104"/>
                                  <a:gd name="T11" fmla="*/ 33 h 135"/>
                                  <a:gd name="T12" fmla="*/ 102 w 104"/>
                                  <a:gd name="T13" fmla="*/ 44 h 135"/>
                                  <a:gd name="T14" fmla="*/ 104 w 104"/>
                                  <a:gd name="T15" fmla="*/ 59 h 135"/>
                                  <a:gd name="T16" fmla="*/ 104 w 104"/>
                                  <a:gd name="T17" fmla="*/ 135 h 135"/>
                                  <a:gd name="T18" fmla="*/ 84 w 104"/>
                                  <a:gd name="T19" fmla="*/ 135 h 135"/>
                                  <a:gd name="T20" fmla="*/ 84 w 104"/>
                                  <a:gd name="T21" fmla="*/ 50 h 135"/>
                                  <a:gd name="T22" fmla="*/ 83 w 104"/>
                                  <a:gd name="T23" fmla="*/ 39 h 135"/>
                                  <a:gd name="T24" fmla="*/ 81 w 104"/>
                                  <a:gd name="T25" fmla="*/ 31 h 135"/>
                                  <a:gd name="T26" fmla="*/ 76 w 104"/>
                                  <a:gd name="T27" fmla="*/ 25 h 135"/>
                                  <a:gd name="T28" fmla="*/ 67 w 104"/>
                                  <a:gd name="T29" fmla="*/ 19 h 135"/>
                                  <a:gd name="T30" fmla="*/ 57 w 104"/>
                                  <a:gd name="T31" fmla="*/ 17 h 135"/>
                                  <a:gd name="T32" fmla="*/ 47 w 104"/>
                                  <a:gd name="T33" fmla="*/ 18 h 135"/>
                                  <a:gd name="T34" fmla="*/ 39 w 104"/>
                                  <a:gd name="T35" fmla="*/ 23 h 135"/>
                                  <a:gd name="T36" fmla="*/ 30 w 104"/>
                                  <a:gd name="T37" fmla="*/ 30 h 135"/>
                                  <a:gd name="T38" fmla="*/ 25 w 104"/>
                                  <a:gd name="T39" fmla="*/ 39 h 135"/>
                                  <a:gd name="T40" fmla="*/ 21 w 104"/>
                                  <a:gd name="T41" fmla="*/ 50 h 135"/>
                                  <a:gd name="T42" fmla="*/ 20 w 104"/>
                                  <a:gd name="T43" fmla="*/ 63 h 135"/>
                                  <a:gd name="T44" fmla="*/ 20 w 104"/>
                                  <a:gd name="T45" fmla="*/ 135 h 135"/>
                                  <a:gd name="T46" fmla="*/ 0 w 104"/>
                                  <a:gd name="T47" fmla="*/ 135 h 135"/>
                                  <a:gd name="T48" fmla="*/ 0 w 104"/>
                                  <a:gd name="T49" fmla="*/ 4 h 135"/>
                                  <a:gd name="T50" fmla="*/ 19 w 104"/>
                                  <a:gd name="T51" fmla="*/ 4 h 135"/>
                                  <a:gd name="T52" fmla="*/ 19 w 104"/>
                                  <a:gd name="T53" fmla="*/ 28 h 135"/>
                                  <a:gd name="T54" fmla="*/ 27 w 104"/>
                                  <a:gd name="T55" fmla="*/ 15 h 135"/>
                                  <a:gd name="T56" fmla="*/ 38 w 104"/>
                                  <a:gd name="T57" fmla="*/ 7 h 135"/>
                                  <a:gd name="T58" fmla="*/ 48 w 104"/>
                                  <a:gd name="T59" fmla="*/ 2 h 135"/>
                                  <a:gd name="T60" fmla="*/ 60 w 104"/>
                                  <a:gd name="T61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104" h="135">
                                    <a:moveTo>
                                      <a:pt x="60" y="0"/>
                                    </a:moveTo>
                                    <a:lnTo>
                                      <a:pt x="74" y="2"/>
                                    </a:lnTo>
                                    <a:lnTo>
                                      <a:pt x="85" y="8"/>
                                    </a:lnTo>
                                    <a:lnTo>
                                      <a:pt x="94" y="15"/>
                                    </a:lnTo>
                                    <a:lnTo>
                                      <a:pt x="99" y="25"/>
                                    </a:lnTo>
                                    <a:lnTo>
                                      <a:pt x="101" y="33"/>
                                    </a:lnTo>
                                    <a:lnTo>
                                      <a:pt x="102" y="44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4" y="135"/>
                                    </a:lnTo>
                                    <a:lnTo>
                                      <a:pt x="84" y="135"/>
                                    </a:lnTo>
                                    <a:lnTo>
                                      <a:pt x="84" y="5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81" y="31"/>
                                    </a:lnTo>
                                    <a:lnTo>
                                      <a:pt x="76" y="25"/>
                                    </a:lnTo>
                                    <a:lnTo>
                                      <a:pt x="67" y="19"/>
                                    </a:lnTo>
                                    <a:lnTo>
                                      <a:pt x="57" y="17"/>
                                    </a:lnTo>
                                    <a:lnTo>
                                      <a:pt x="47" y="18"/>
                                    </a:lnTo>
                                    <a:lnTo>
                                      <a:pt x="39" y="2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1" y="50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13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19" y="4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27" y="15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48" y="2"/>
                                    </a:lnTo>
                                    <a:lnTo>
                                      <a:pt x="6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615"/>
                            <wps:cNvSpPr>
                              <a:spLocks/>
                            </wps:cNvSpPr>
                            <wps:spPr bwMode="auto">
                              <a:xfrm>
                                <a:off x="1775" y="1851"/>
                                <a:ext cx="36" cy="74"/>
                              </a:xfrm>
                              <a:custGeom>
                                <a:avLst/>
                                <a:gdLst>
                                  <a:gd name="T0" fmla="*/ 43 w 80"/>
                                  <a:gd name="T1" fmla="*/ 0 h 170"/>
                                  <a:gd name="T2" fmla="*/ 43 w 80"/>
                                  <a:gd name="T3" fmla="*/ 35 h 170"/>
                                  <a:gd name="T4" fmla="*/ 73 w 80"/>
                                  <a:gd name="T5" fmla="*/ 35 h 170"/>
                                  <a:gd name="T6" fmla="*/ 73 w 80"/>
                                  <a:gd name="T7" fmla="*/ 50 h 170"/>
                                  <a:gd name="T8" fmla="*/ 43 w 80"/>
                                  <a:gd name="T9" fmla="*/ 50 h 170"/>
                                  <a:gd name="T10" fmla="*/ 43 w 80"/>
                                  <a:gd name="T11" fmla="*/ 133 h 170"/>
                                  <a:gd name="T12" fmla="*/ 45 w 80"/>
                                  <a:gd name="T13" fmla="*/ 142 h 170"/>
                                  <a:gd name="T14" fmla="*/ 48 w 80"/>
                                  <a:gd name="T15" fmla="*/ 149 h 170"/>
                                  <a:gd name="T16" fmla="*/ 56 w 80"/>
                                  <a:gd name="T17" fmla="*/ 153 h 170"/>
                                  <a:gd name="T18" fmla="*/ 65 w 80"/>
                                  <a:gd name="T19" fmla="*/ 154 h 170"/>
                                  <a:gd name="T20" fmla="*/ 72 w 80"/>
                                  <a:gd name="T21" fmla="*/ 154 h 170"/>
                                  <a:gd name="T22" fmla="*/ 80 w 80"/>
                                  <a:gd name="T23" fmla="*/ 153 h 170"/>
                                  <a:gd name="T24" fmla="*/ 80 w 80"/>
                                  <a:gd name="T25" fmla="*/ 168 h 170"/>
                                  <a:gd name="T26" fmla="*/ 70 w 80"/>
                                  <a:gd name="T27" fmla="*/ 169 h 170"/>
                                  <a:gd name="T28" fmla="*/ 62 w 80"/>
                                  <a:gd name="T29" fmla="*/ 170 h 170"/>
                                  <a:gd name="T30" fmla="*/ 47 w 80"/>
                                  <a:gd name="T31" fmla="*/ 168 h 170"/>
                                  <a:gd name="T32" fmla="*/ 37 w 80"/>
                                  <a:gd name="T33" fmla="*/ 163 h 170"/>
                                  <a:gd name="T34" fmla="*/ 30 w 80"/>
                                  <a:gd name="T35" fmla="*/ 156 h 170"/>
                                  <a:gd name="T36" fmla="*/ 25 w 80"/>
                                  <a:gd name="T37" fmla="*/ 144 h 170"/>
                                  <a:gd name="T38" fmla="*/ 24 w 80"/>
                                  <a:gd name="T39" fmla="*/ 130 h 170"/>
                                  <a:gd name="T40" fmla="*/ 24 w 80"/>
                                  <a:gd name="T41" fmla="*/ 50 h 170"/>
                                  <a:gd name="T42" fmla="*/ 0 w 80"/>
                                  <a:gd name="T43" fmla="*/ 50 h 170"/>
                                  <a:gd name="T44" fmla="*/ 0 w 80"/>
                                  <a:gd name="T45" fmla="*/ 35 h 170"/>
                                  <a:gd name="T46" fmla="*/ 24 w 80"/>
                                  <a:gd name="T47" fmla="*/ 35 h 170"/>
                                  <a:gd name="T48" fmla="*/ 24 w 80"/>
                                  <a:gd name="T49" fmla="*/ 2 h 170"/>
                                  <a:gd name="T50" fmla="*/ 43 w 80"/>
                                  <a:gd name="T51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0" h="170">
                                    <a:moveTo>
                                      <a:pt x="43" y="0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50"/>
                                    </a:lnTo>
                                    <a:lnTo>
                                      <a:pt x="43" y="50"/>
                                    </a:lnTo>
                                    <a:lnTo>
                                      <a:pt x="43" y="133"/>
                                    </a:lnTo>
                                    <a:lnTo>
                                      <a:pt x="45" y="142"/>
                                    </a:lnTo>
                                    <a:lnTo>
                                      <a:pt x="48" y="149"/>
                                    </a:lnTo>
                                    <a:lnTo>
                                      <a:pt x="56" y="153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72" y="154"/>
                                    </a:lnTo>
                                    <a:lnTo>
                                      <a:pt x="80" y="153"/>
                                    </a:lnTo>
                                    <a:lnTo>
                                      <a:pt x="80" y="168"/>
                                    </a:lnTo>
                                    <a:lnTo>
                                      <a:pt x="70" y="169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47" y="168"/>
                                    </a:lnTo>
                                    <a:lnTo>
                                      <a:pt x="37" y="163"/>
                                    </a:lnTo>
                                    <a:lnTo>
                                      <a:pt x="30" y="156"/>
                                    </a:lnTo>
                                    <a:lnTo>
                                      <a:pt x="25" y="144"/>
                                    </a:lnTo>
                                    <a:lnTo>
                                      <a:pt x="24" y="130"/>
                                    </a:lnTo>
                                    <a:lnTo>
                                      <a:pt x="24" y="50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6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1" y="1864"/>
                                <a:ext cx="51" cy="61"/>
                              </a:xfrm>
                              <a:custGeom>
                                <a:avLst/>
                                <a:gdLst>
                                  <a:gd name="T0" fmla="*/ 61 w 118"/>
                                  <a:gd name="T1" fmla="*/ 15 h 139"/>
                                  <a:gd name="T2" fmla="*/ 47 w 118"/>
                                  <a:gd name="T3" fmla="*/ 18 h 139"/>
                                  <a:gd name="T4" fmla="*/ 35 w 118"/>
                                  <a:gd name="T5" fmla="*/ 27 h 139"/>
                                  <a:gd name="T6" fmla="*/ 29 w 118"/>
                                  <a:gd name="T7" fmla="*/ 35 h 139"/>
                                  <a:gd name="T8" fmla="*/ 25 w 118"/>
                                  <a:gd name="T9" fmla="*/ 45 h 139"/>
                                  <a:gd name="T10" fmla="*/ 23 w 118"/>
                                  <a:gd name="T11" fmla="*/ 57 h 139"/>
                                  <a:gd name="T12" fmla="*/ 96 w 118"/>
                                  <a:gd name="T13" fmla="*/ 57 h 139"/>
                                  <a:gd name="T14" fmla="*/ 95 w 118"/>
                                  <a:gd name="T15" fmla="*/ 45 h 139"/>
                                  <a:gd name="T16" fmla="*/ 92 w 118"/>
                                  <a:gd name="T17" fmla="*/ 36 h 139"/>
                                  <a:gd name="T18" fmla="*/ 86 w 118"/>
                                  <a:gd name="T19" fmla="*/ 26 h 139"/>
                                  <a:gd name="T20" fmla="*/ 81 w 118"/>
                                  <a:gd name="T21" fmla="*/ 22 h 139"/>
                                  <a:gd name="T22" fmla="*/ 71 w 118"/>
                                  <a:gd name="T23" fmla="*/ 17 h 139"/>
                                  <a:gd name="T24" fmla="*/ 61 w 118"/>
                                  <a:gd name="T25" fmla="*/ 15 h 139"/>
                                  <a:gd name="T26" fmla="*/ 60 w 118"/>
                                  <a:gd name="T27" fmla="*/ 0 h 139"/>
                                  <a:gd name="T28" fmla="*/ 77 w 118"/>
                                  <a:gd name="T29" fmla="*/ 2 h 139"/>
                                  <a:gd name="T30" fmla="*/ 91 w 118"/>
                                  <a:gd name="T31" fmla="*/ 8 h 139"/>
                                  <a:gd name="T32" fmla="*/ 102 w 118"/>
                                  <a:gd name="T33" fmla="*/ 17 h 139"/>
                                  <a:gd name="T34" fmla="*/ 111 w 118"/>
                                  <a:gd name="T35" fmla="*/ 32 h 139"/>
                                  <a:gd name="T36" fmla="*/ 116 w 118"/>
                                  <a:gd name="T37" fmla="*/ 49 h 139"/>
                                  <a:gd name="T38" fmla="*/ 118 w 118"/>
                                  <a:gd name="T39" fmla="*/ 71 h 139"/>
                                  <a:gd name="T40" fmla="*/ 23 w 118"/>
                                  <a:gd name="T41" fmla="*/ 71 h 139"/>
                                  <a:gd name="T42" fmla="*/ 24 w 118"/>
                                  <a:gd name="T43" fmla="*/ 89 h 139"/>
                                  <a:gd name="T44" fmla="*/ 28 w 118"/>
                                  <a:gd name="T45" fmla="*/ 102 h 139"/>
                                  <a:gd name="T46" fmla="*/ 35 w 118"/>
                                  <a:gd name="T47" fmla="*/ 111 h 139"/>
                                  <a:gd name="T48" fmla="*/ 48 w 118"/>
                                  <a:gd name="T49" fmla="*/ 120 h 139"/>
                                  <a:gd name="T50" fmla="*/ 62 w 118"/>
                                  <a:gd name="T51" fmla="*/ 122 h 139"/>
                                  <a:gd name="T52" fmla="*/ 74 w 118"/>
                                  <a:gd name="T53" fmla="*/ 121 h 139"/>
                                  <a:gd name="T54" fmla="*/ 83 w 118"/>
                                  <a:gd name="T55" fmla="*/ 116 h 139"/>
                                  <a:gd name="T56" fmla="*/ 91 w 118"/>
                                  <a:gd name="T57" fmla="*/ 107 h 139"/>
                                  <a:gd name="T58" fmla="*/ 97 w 118"/>
                                  <a:gd name="T59" fmla="*/ 96 h 139"/>
                                  <a:gd name="T60" fmla="*/ 116 w 118"/>
                                  <a:gd name="T61" fmla="*/ 100 h 139"/>
                                  <a:gd name="T62" fmla="*/ 109 w 118"/>
                                  <a:gd name="T63" fmla="*/ 116 h 139"/>
                                  <a:gd name="T64" fmla="*/ 96 w 118"/>
                                  <a:gd name="T65" fmla="*/ 128 h 139"/>
                                  <a:gd name="T66" fmla="*/ 80 w 118"/>
                                  <a:gd name="T67" fmla="*/ 136 h 139"/>
                                  <a:gd name="T68" fmla="*/ 60 w 118"/>
                                  <a:gd name="T69" fmla="*/ 139 h 139"/>
                                  <a:gd name="T70" fmla="*/ 44 w 118"/>
                                  <a:gd name="T71" fmla="*/ 137 h 139"/>
                                  <a:gd name="T72" fmla="*/ 29 w 118"/>
                                  <a:gd name="T73" fmla="*/ 130 h 139"/>
                                  <a:gd name="T74" fmla="*/ 17 w 118"/>
                                  <a:gd name="T75" fmla="*/ 120 h 139"/>
                                  <a:gd name="T76" fmla="*/ 8 w 118"/>
                                  <a:gd name="T77" fmla="*/ 106 h 139"/>
                                  <a:gd name="T78" fmla="*/ 2 w 118"/>
                                  <a:gd name="T79" fmla="*/ 90 h 139"/>
                                  <a:gd name="T80" fmla="*/ 0 w 118"/>
                                  <a:gd name="T81" fmla="*/ 70 h 139"/>
                                  <a:gd name="T82" fmla="*/ 1 w 118"/>
                                  <a:gd name="T83" fmla="*/ 50 h 139"/>
                                  <a:gd name="T84" fmla="*/ 8 w 118"/>
                                  <a:gd name="T85" fmla="*/ 34 h 139"/>
                                  <a:gd name="T86" fmla="*/ 17 w 118"/>
                                  <a:gd name="T87" fmla="*/ 19 h 139"/>
                                  <a:gd name="T88" fmla="*/ 29 w 118"/>
                                  <a:gd name="T89" fmla="*/ 8 h 139"/>
                                  <a:gd name="T90" fmla="*/ 44 w 118"/>
                                  <a:gd name="T91" fmla="*/ 2 h 139"/>
                                  <a:gd name="T92" fmla="*/ 60 w 118"/>
                                  <a:gd name="T93" fmla="*/ 0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18" h="139">
                                    <a:moveTo>
                                      <a:pt x="61" y="15"/>
                                    </a:moveTo>
                                    <a:lnTo>
                                      <a:pt x="47" y="18"/>
                                    </a:lnTo>
                                    <a:lnTo>
                                      <a:pt x="35" y="27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23" y="57"/>
                                    </a:lnTo>
                                    <a:lnTo>
                                      <a:pt x="96" y="57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2" y="36"/>
                                    </a:lnTo>
                                    <a:lnTo>
                                      <a:pt x="86" y="26"/>
                                    </a:lnTo>
                                    <a:lnTo>
                                      <a:pt x="81" y="22"/>
                                    </a:lnTo>
                                    <a:lnTo>
                                      <a:pt x="71" y="17"/>
                                    </a:lnTo>
                                    <a:lnTo>
                                      <a:pt x="61" y="15"/>
                                    </a:lnTo>
                                    <a:close/>
                                    <a:moveTo>
                                      <a:pt x="60" y="0"/>
                                    </a:moveTo>
                                    <a:lnTo>
                                      <a:pt x="77" y="2"/>
                                    </a:lnTo>
                                    <a:lnTo>
                                      <a:pt x="91" y="8"/>
                                    </a:lnTo>
                                    <a:lnTo>
                                      <a:pt x="102" y="17"/>
                                    </a:lnTo>
                                    <a:lnTo>
                                      <a:pt x="111" y="32"/>
                                    </a:lnTo>
                                    <a:lnTo>
                                      <a:pt x="116" y="49"/>
                                    </a:lnTo>
                                    <a:lnTo>
                                      <a:pt x="118" y="71"/>
                                    </a:lnTo>
                                    <a:lnTo>
                                      <a:pt x="23" y="71"/>
                                    </a:lnTo>
                                    <a:lnTo>
                                      <a:pt x="24" y="89"/>
                                    </a:lnTo>
                                    <a:lnTo>
                                      <a:pt x="28" y="102"/>
                                    </a:lnTo>
                                    <a:lnTo>
                                      <a:pt x="35" y="111"/>
                                    </a:lnTo>
                                    <a:lnTo>
                                      <a:pt x="48" y="120"/>
                                    </a:lnTo>
                                    <a:lnTo>
                                      <a:pt x="62" y="122"/>
                                    </a:lnTo>
                                    <a:lnTo>
                                      <a:pt x="74" y="121"/>
                                    </a:lnTo>
                                    <a:lnTo>
                                      <a:pt x="83" y="116"/>
                                    </a:lnTo>
                                    <a:lnTo>
                                      <a:pt x="91" y="107"/>
                                    </a:lnTo>
                                    <a:lnTo>
                                      <a:pt x="97" y="96"/>
                                    </a:lnTo>
                                    <a:lnTo>
                                      <a:pt x="116" y="10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96" y="128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60" y="139"/>
                                    </a:lnTo>
                                    <a:lnTo>
                                      <a:pt x="44" y="137"/>
                                    </a:lnTo>
                                    <a:lnTo>
                                      <a:pt x="29" y="130"/>
                                    </a:lnTo>
                                    <a:lnTo>
                                      <a:pt x="17" y="120"/>
                                    </a:lnTo>
                                    <a:lnTo>
                                      <a:pt x="8" y="106"/>
                                    </a:lnTo>
                                    <a:lnTo>
                                      <a:pt x="2" y="90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44" y="2"/>
                                    </a:lnTo>
                                    <a:lnTo>
                                      <a:pt x="6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Rectangle 6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1845"/>
                                <a:ext cx="9" cy="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Rectangle 6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96" y="1845"/>
                                <a:ext cx="8" cy="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6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8" y="1845"/>
                                <a:ext cx="10" cy="78"/>
                              </a:xfrm>
                              <a:custGeom>
                                <a:avLst/>
                                <a:gdLst>
                                  <a:gd name="T0" fmla="*/ 1 w 21"/>
                                  <a:gd name="T1" fmla="*/ 46 h 177"/>
                                  <a:gd name="T2" fmla="*/ 20 w 21"/>
                                  <a:gd name="T3" fmla="*/ 46 h 177"/>
                                  <a:gd name="T4" fmla="*/ 20 w 21"/>
                                  <a:gd name="T5" fmla="*/ 177 h 177"/>
                                  <a:gd name="T6" fmla="*/ 1 w 21"/>
                                  <a:gd name="T7" fmla="*/ 177 h 177"/>
                                  <a:gd name="T8" fmla="*/ 1 w 21"/>
                                  <a:gd name="T9" fmla="*/ 46 h 177"/>
                                  <a:gd name="T10" fmla="*/ 0 w 21"/>
                                  <a:gd name="T11" fmla="*/ 0 h 177"/>
                                  <a:gd name="T12" fmla="*/ 21 w 21"/>
                                  <a:gd name="T13" fmla="*/ 0 h 177"/>
                                  <a:gd name="T14" fmla="*/ 21 w 21"/>
                                  <a:gd name="T15" fmla="*/ 22 h 177"/>
                                  <a:gd name="T16" fmla="*/ 0 w 21"/>
                                  <a:gd name="T17" fmla="*/ 22 h 177"/>
                                  <a:gd name="T18" fmla="*/ 0 w 21"/>
                                  <a:gd name="T19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1" h="177">
                                    <a:moveTo>
                                      <a:pt x="1" y="46"/>
                                    </a:moveTo>
                                    <a:lnTo>
                                      <a:pt x="20" y="46"/>
                                    </a:lnTo>
                                    <a:lnTo>
                                      <a:pt x="20" y="177"/>
                                    </a:lnTo>
                                    <a:lnTo>
                                      <a:pt x="1" y="177"/>
                                    </a:lnTo>
                                    <a:lnTo>
                                      <a:pt x="1" y="46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21" y="2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6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37" y="1857"/>
                                <a:ext cx="54" cy="88"/>
                              </a:xfrm>
                              <a:custGeom>
                                <a:avLst/>
                                <a:gdLst>
                                  <a:gd name="T0" fmla="*/ 26 w 126"/>
                                  <a:gd name="T1" fmla="*/ 152 h 202"/>
                                  <a:gd name="T2" fmla="*/ 20 w 126"/>
                                  <a:gd name="T3" fmla="*/ 165 h 202"/>
                                  <a:gd name="T4" fmla="*/ 22 w 126"/>
                                  <a:gd name="T5" fmla="*/ 173 h 202"/>
                                  <a:gd name="T6" fmla="*/ 27 w 126"/>
                                  <a:gd name="T7" fmla="*/ 178 h 202"/>
                                  <a:gd name="T8" fmla="*/ 44 w 126"/>
                                  <a:gd name="T9" fmla="*/ 185 h 202"/>
                                  <a:gd name="T10" fmla="*/ 77 w 126"/>
                                  <a:gd name="T11" fmla="*/ 185 h 202"/>
                                  <a:gd name="T12" fmla="*/ 97 w 126"/>
                                  <a:gd name="T13" fmla="*/ 179 h 202"/>
                                  <a:gd name="T14" fmla="*/ 103 w 126"/>
                                  <a:gd name="T15" fmla="*/ 174 h 202"/>
                                  <a:gd name="T16" fmla="*/ 106 w 126"/>
                                  <a:gd name="T17" fmla="*/ 166 h 202"/>
                                  <a:gd name="T18" fmla="*/ 104 w 126"/>
                                  <a:gd name="T19" fmla="*/ 158 h 202"/>
                                  <a:gd name="T20" fmla="*/ 95 w 126"/>
                                  <a:gd name="T21" fmla="*/ 151 h 202"/>
                                  <a:gd name="T22" fmla="*/ 80 w 126"/>
                                  <a:gd name="T23" fmla="*/ 149 h 202"/>
                                  <a:gd name="T24" fmla="*/ 46 w 126"/>
                                  <a:gd name="T25" fmla="*/ 148 h 202"/>
                                  <a:gd name="T26" fmla="*/ 59 w 126"/>
                                  <a:gd name="T27" fmla="*/ 33 h 202"/>
                                  <a:gd name="T28" fmla="*/ 38 w 126"/>
                                  <a:gd name="T29" fmla="*/ 41 h 202"/>
                                  <a:gd name="T30" fmla="*/ 30 w 126"/>
                                  <a:gd name="T31" fmla="*/ 54 h 202"/>
                                  <a:gd name="T32" fmla="*/ 31 w 126"/>
                                  <a:gd name="T33" fmla="*/ 75 h 202"/>
                                  <a:gd name="T34" fmla="*/ 46 w 126"/>
                                  <a:gd name="T35" fmla="*/ 89 h 202"/>
                                  <a:gd name="T36" fmla="*/ 70 w 126"/>
                                  <a:gd name="T37" fmla="*/ 89 h 202"/>
                                  <a:gd name="T38" fmla="*/ 86 w 126"/>
                                  <a:gd name="T39" fmla="*/ 74 h 202"/>
                                  <a:gd name="T40" fmla="*/ 86 w 126"/>
                                  <a:gd name="T41" fmla="*/ 51 h 202"/>
                                  <a:gd name="T42" fmla="*/ 69 w 126"/>
                                  <a:gd name="T43" fmla="*/ 35 h 202"/>
                                  <a:gd name="T44" fmla="*/ 116 w 126"/>
                                  <a:gd name="T45" fmla="*/ 0 h 202"/>
                                  <a:gd name="T46" fmla="*/ 120 w 126"/>
                                  <a:gd name="T47" fmla="*/ 17 h 202"/>
                                  <a:gd name="T48" fmla="*/ 101 w 126"/>
                                  <a:gd name="T49" fmla="*/ 20 h 202"/>
                                  <a:gd name="T50" fmla="*/ 98 w 126"/>
                                  <a:gd name="T51" fmla="*/ 24 h 202"/>
                                  <a:gd name="T52" fmla="*/ 95 w 126"/>
                                  <a:gd name="T53" fmla="*/ 31 h 202"/>
                                  <a:gd name="T54" fmla="*/ 108 w 126"/>
                                  <a:gd name="T55" fmla="*/ 63 h 202"/>
                                  <a:gd name="T56" fmla="*/ 102 w 126"/>
                                  <a:gd name="T57" fmla="*/ 85 h 202"/>
                                  <a:gd name="T58" fmla="*/ 85 w 126"/>
                                  <a:gd name="T59" fmla="*/ 102 h 202"/>
                                  <a:gd name="T60" fmla="*/ 58 w 126"/>
                                  <a:gd name="T61" fmla="*/ 107 h 202"/>
                                  <a:gd name="T62" fmla="*/ 44 w 126"/>
                                  <a:gd name="T63" fmla="*/ 106 h 202"/>
                                  <a:gd name="T64" fmla="*/ 39 w 126"/>
                                  <a:gd name="T65" fmla="*/ 105 h 202"/>
                                  <a:gd name="T66" fmla="*/ 34 w 126"/>
                                  <a:gd name="T67" fmla="*/ 107 h 202"/>
                                  <a:gd name="T68" fmla="*/ 29 w 126"/>
                                  <a:gd name="T69" fmla="*/ 111 h 202"/>
                                  <a:gd name="T70" fmla="*/ 27 w 126"/>
                                  <a:gd name="T71" fmla="*/ 121 h 202"/>
                                  <a:gd name="T72" fmla="*/ 34 w 126"/>
                                  <a:gd name="T73" fmla="*/ 127 h 202"/>
                                  <a:gd name="T74" fmla="*/ 52 w 126"/>
                                  <a:gd name="T75" fmla="*/ 129 h 202"/>
                                  <a:gd name="T76" fmla="*/ 87 w 126"/>
                                  <a:gd name="T77" fmla="*/ 132 h 202"/>
                                  <a:gd name="T78" fmla="*/ 109 w 126"/>
                                  <a:gd name="T79" fmla="*/ 138 h 202"/>
                                  <a:gd name="T80" fmla="*/ 124 w 126"/>
                                  <a:gd name="T81" fmla="*/ 153 h 202"/>
                                  <a:gd name="T82" fmla="*/ 124 w 126"/>
                                  <a:gd name="T83" fmla="*/ 176 h 202"/>
                                  <a:gd name="T84" fmla="*/ 109 w 126"/>
                                  <a:gd name="T85" fmla="*/ 192 h 202"/>
                                  <a:gd name="T86" fmla="*/ 79 w 126"/>
                                  <a:gd name="T87" fmla="*/ 201 h 202"/>
                                  <a:gd name="T88" fmla="*/ 40 w 126"/>
                                  <a:gd name="T89" fmla="*/ 201 h 202"/>
                                  <a:gd name="T90" fmla="*/ 14 w 126"/>
                                  <a:gd name="T91" fmla="*/ 192 h 202"/>
                                  <a:gd name="T92" fmla="*/ 1 w 126"/>
                                  <a:gd name="T93" fmla="*/ 177 h 202"/>
                                  <a:gd name="T94" fmla="*/ 2 w 126"/>
                                  <a:gd name="T95" fmla="*/ 155 h 202"/>
                                  <a:gd name="T96" fmla="*/ 20 w 126"/>
                                  <a:gd name="T97" fmla="*/ 141 h 202"/>
                                  <a:gd name="T98" fmla="*/ 8 w 126"/>
                                  <a:gd name="T99" fmla="*/ 127 h 202"/>
                                  <a:gd name="T100" fmla="*/ 9 w 126"/>
                                  <a:gd name="T101" fmla="*/ 110 h 202"/>
                                  <a:gd name="T102" fmla="*/ 25 w 126"/>
                                  <a:gd name="T103" fmla="*/ 96 h 202"/>
                                  <a:gd name="T104" fmla="*/ 10 w 126"/>
                                  <a:gd name="T105" fmla="*/ 75 h 202"/>
                                  <a:gd name="T106" fmla="*/ 9 w 126"/>
                                  <a:gd name="T107" fmla="*/ 49 h 202"/>
                                  <a:gd name="T108" fmla="*/ 23 w 126"/>
                                  <a:gd name="T109" fmla="*/ 29 h 202"/>
                                  <a:gd name="T110" fmla="*/ 44 w 126"/>
                                  <a:gd name="T111" fmla="*/ 18 h 202"/>
                                  <a:gd name="T112" fmla="*/ 72 w 126"/>
                                  <a:gd name="T113" fmla="*/ 18 h 202"/>
                                  <a:gd name="T114" fmla="*/ 88 w 126"/>
                                  <a:gd name="T115" fmla="*/ 12 h 202"/>
                                  <a:gd name="T116" fmla="*/ 102 w 126"/>
                                  <a:gd name="T117" fmla="*/ 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26" h="202">
                                    <a:moveTo>
                                      <a:pt x="34" y="147"/>
                                    </a:moveTo>
                                    <a:lnTo>
                                      <a:pt x="26" y="152"/>
                                    </a:lnTo>
                                    <a:lnTo>
                                      <a:pt x="21" y="157"/>
                                    </a:lnTo>
                                    <a:lnTo>
                                      <a:pt x="20" y="165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2" y="173"/>
                                    </a:lnTo>
                                    <a:lnTo>
                                      <a:pt x="24" y="176"/>
                                    </a:lnTo>
                                    <a:lnTo>
                                      <a:pt x="27" y="178"/>
                                    </a:lnTo>
                                    <a:lnTo>
                                      <a:pt x="31" y="181"/>
                                    </a:lnTo>
                                    <a:lnTo>
                                      <a:pt x="44" y="185"/>
                                    </a:lnTo>
                                    <a:lnTo>
                                      <a:pt x="61" y="186"/>
                                    </a:lnTo>
                                    <a:lnTo>
                                      <a:pt x="77" y="185"/>
                                    </a:lnTo>
                                    <a:lnTo>
                                      <a:pt x="92" y="181"/>
                                    </a:lnTo>
                                    <a:lnTo>
                                      <a:pt x="97" y="179"/>
                                    </a:lnTo>
                                    <a:lnTo>
                                      <a:pt x="101" y="177"/>
                                    </a:lnTo>
                                    <a:lnTo>
                                      <a:pt x="103" y="174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6" y="166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4" y="158"/>
                                    </a:lnTo>
                                    <a:lnTo>
                                      <a:pt x="101" y="155"/>
                                    </a:lnTo>
                                    <a:lnTo>
                                      <a:pt x="95" y="151"/>
                                    </a:lnTo>
                                    <a:lnTo>
                                      <a:pt x="91" y="150"/>
                                    </a:lnTo>
                                    <a:lnTo>
                                      <a:pt x="80" y="149"/>
                                    </a:lnTo>
                                    <a:lnTo>
                                      <a:pt x="65" y="149"/>
                                    </a:lnTo>
                                    <a:lnTo>
                                      <a:pt x="46" y="148"/>
                                    </a:lnTo>
                                    <a:lnTo>
                                      <a:pt x="34" y="147"/>
                                    </a:lnTo>
                                    <a:close/>
                                    <a:moveTo>
                                      <a:pt x="59" y="33"/>
                                    </a:moveTo>
                                    <a:lnTo>
                                      <a:pt x="47" y="34"/>
                                    </a:lnTo>
                                    <a:lnTo>
                                      <a:pt x="38" y="41"/>
                                    </a:lnTo>
                                    <a:lnTo>
                                      <a:pt x="33" y="47"/>
                                    </a:lnTo>
                                    <a:lnTo>
                                      <a:pt x="30" y="54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46" y="89"/>
                                    </a:lnTo>
                                    <a:lnTo>
                                      <a:pt x="58" y="91"/>
                                    </a:lnTo>
                                    <a:lnTo>
                                      <a:pt x="70" y="89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8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69" y="35"/>
                                    </a:lnTo>
                                    <a:lnTo>
                                      <a:pt x="59" y="33"/>
                                    </a:lnTo>
                                    <a:close/>
                                    <a:moveTo>
                                      <a:pt x="116" y="0"/>
                                    </a:moveTo>
                                    <a:lnTo>
                                      <a:pt x="120" y="0"/>
                                    </a:lnTo>
                                    <a:lnTo>
                                      <a:pt x="120" y="17"/>
                                    </a:lnTo>
                                    <a:lnTo>
                                      <a:pt x="108" y="17"/>
                                    </a:lnTo>
                                    <a:lnTo>
                                      <a:pt x="101" y="20"/>
                                    </a:lnTo>
                                    <a:lnTo>
                                      <a:pt x="99" y="22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96" y="27"/>
                                    </a:lnTo>
                                    <a:lnTo>
                                      <a:pt x="95" y="31"/>
                                    </a:lnTo>
                                    <a:lnTo>
                                      <a:pt x="105" y="47"/>
                                    </a:lnTo>
                                    <a:lnTo>
                                      <a:pt x="108" y="63"/>
                                    </a:lnTo>
                                    <a:lnTo>
                                      <a:pt x="106" y="75"/>
                                    </a:lnTo>
                                    <a:lnTo>
                                      <a:pt x="102" y="85"/>
                                    </a:lnTo>
                                    <a:lnTo>
                                      <a:pt x="94" y="94"/>
                                    </a:lnTo>
                                    <a:lnTo>
                                      <a:pt x="85" y="102"/>
                                    </a:lnTo>
                                    <a:lnTo>
                                      <a:pt x="72" y="106"/>
                                    </a:lnTo>
                                    <a:lnTo>
                                      <a:pt x="58" y="107"/>
                                    </a:lnTo>
                                    <a:lnTo>
                                      <a:pt x="49" y="107"/>
                                    </a:lnTo>
                                    <a:lnTo>
                                      <a:pt x="44" y="106"/>
                                    </a:lnTo>
                                    <a:lnTo>
                                      <a:pt x="41" y="105"/>
                                    </a:lnTo>
                                    <a:lnTo>
                                      <a:pt x="39" y="105"/>
                                    </a:lnTo>
                                    <a:lnTo>
                                      <a:pt x="37" y="106"/>
                                    </a:lnTo>
                                    <a:lnTo>
                                      <a:pt x="34" y="107"/>
                                    </a:lnTo>
                                    <a:lnTo>
                                      <a:pt x="31" y="109"/>
                                    </a:lnTo>
                                    <a:lnTo>
                                      <a:pt x="29" y="111"/>
                                    </a:lnTo>
                                    <a:lnTo>
                                      <a:pt x="27" y="114"/>
                                    </a:lnTo>
                                    <a:lnTo>
                                      <a:pt x="27" y="121"/>
                                    </a:lnTo>
                                    <a:lnTo>
                                      <a:pt x="28" y="123"/>
                                    </a:lnTo>
                                    <a:lnTo>
                                      <a:pt x="34" y="127"/>
                                    </a:lnTo>
                                    <a:lnTo>
                                      <a:pt x="40" y="128"/>
                                    </a:lnTo>
                                    <a:lnTo>
                                      <a:pt x="52" y="129"/>
                                    </a:lnTo>
                                    <a:lnTo>
                                      <a:pt x="67" y="130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100" y="134"/>
                                    </a:lnTo>
                                    <a:lnTo>
                                      <a:pt x="109" y="138"/>
                                    </a:lnTo>
                                    <a:lnTo>
                                      <a:pt x="118" y="144"/>
                                    </a:lnTo>
                                    <a:lnTo>
                                      <a:pt x="124" y="153"/>
                                    </a:lnTo>
                                    <a:lnTo>
                                      <a:pt x="126" y="165"/>
                                    </a:lnTo>
                                    <a:lnTo>
                                      <a:pt x="124" y="176"/>
                                    </a:lnTo>
                                    <a:lnTo>
                                      <a:pt x="119" y="185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96" y="198"/>
                                    </a:lnTo>
                                    <a:lnTo>
                                      <a:pt x="79" y="201"/>
                                    </a:lnTo>
                                    <a:lnTo>
                                      <a:pt x="60" y="202"/>
                                    </a:lnTo>
                                    <a:lnTo>
                                      <a:pt x="40" y="201"/>
                                    </a:lnTo>
                                    <a:lnTo>
                                      <a:pt x="26" y="198"/>
                                    </a:lnTo>
                                    <a:lnTo>
                                      <a:pt x="14" y="192"/>
                                    </a:lnTo>
                                    <a:lnTo>
                                      <a:pt x="6" y="185"/>
                                    </a:lnTo>
                                    <a:lnTo>
                                      <a:pt x="1" y="177"/>
                                    </a:lnTo>
                                    <a:lnTo>
                                      <a:pt x="0" y="168"/>
                                    </a:lnTo>
                                    <a:lnTo>
                                      <a:pt x="2" y="155"/>
                                    </a:lnTo>
                                    <a:lnTo>
                                      <a:pt x="8" y="147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12" y="135"/>
                                    </a:lnTo>
                                    <a:lnTo>
                                      <a:pt x="8" y="127"/>
                                    </a:lnTo>
                                    <a:lnTo>
                                      <a:pt x="7" y="119"/>
                                    </a:lnTo>
                                    <a:lnTo>
                                      <a:pt x="9" y="110"/>
                                    </a:lnTo>
                                    <a:lnTo>
                                      <a:pt x="14" y="103"/>
                                    </a:lnTo>
                                    <a:lnTo>
                                      <a:pt x="25" y="96"/>
                                    </a:lnTo>
                                    <a:lnTo>
                                      <a:pt x="16" y="86"/>
                                    </a:lnTo>
                                    <a:lnTo>
                                      <a:pt x="10" y="75"/>
                                    </a:lnTo>
                                    <a:lnTo>
                                      <a:pt x="8" y="61"/>
                                    </a:lnTo>
                                    <a:lnTo>
                                      <a:pt x="9" y="49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33" y="22"/>
                                    </a:lnTo>
                                    <a:lnTo>
                                      <a:pt x="44" y="18"/>
                                    </a:lnTo>
                                    <a:lnTo>
                                      <a:pt x="58" y="17"/>
                                    </a:lnTo>
                                    <a:lnTo>
                                      <a:pt x="72" y="18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8" y="12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62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91" y="1864"/>
                                <a:ext cx="52" cy="61"/>
                              </a:xfrm>
                              <a:custGeom>
                                <a:avLst/>
                                <a:gdLst>
                                  <a:gd name="T0" fmla="*/ 62 w 118"/>
                                  <a:gd name="T1" fmla="*/ 15 h 139"/>
                                  <a:gd name="T2" fmla="*/ 47 w 118"/>
                                  <a:gd name="T3" fmla="*/ 18 h 139"/>
                                  <a:gd name="T4" fmla="*/ 35 w 118"/>
                                  <a:gd name="T5" fmla="*/ 27 h 139"/>
                                  <a:gd name="T6" fmla="*/ 30 w 118"/>
                                  <a:gd name="T7" fmla="*/ 35 h 139"/>
                                  <a:gd name="T8" fmla="*/ 26 w 118"/>
                                  <a:gd name="T9" fmla="*/ 45 h 139"/>
                                  <a:gd name="T10" fmla="*/ 24 w 118"/>
                                  <a:gd name="T11" fmla="*/ 57 h 139"/>
                                  <a:gd name="T12" fmla="*/ 96 w 118"/>
                                  <a:gd name="T13" fmla="*/ 57 h 139"/>
                                  <a:gd name="T14" fmla="*/ 95 w 118"/>
                                  <a:gd name="T15" fmla="*/ 45 h 139"/>
                                  <a:gd name="T16" fmla="*/ 92 w 118"/>
                                  <a:gd name="T17" fmla="*/ 36 h 139"/>
                                  <a:gd name="T18" fmla="*/ 90 w 118"/>
                                  <a:gd name="T19" fmla="*/ 31 h 139"/>
                                  <a:gd name="T20" fmla="*/ 85 w 118"/>
                                  <a:gd name="T21" fmla="*/ 26 h 139"/>
                                  <a:gd name="T22" fmla="*/ 80 w 118"/>
                                  <a:gd name="T23" fmla="*/ 22 h 139"/>
                                  <a:gd name="T24" fmla="*/ 72 w 118"/>
                                  <a:gd name="T25" fmla="*/ 17 h 139"/>
                                  <a:gd name="T26" fmla="*/ 62 w 118"/>
                                  <a:gd name="T27" fmla="*/ 15 h 139"/>
                                  <a:gd name="T28" fmla="*/ 61 w 118"/>
                                  <a:gd name="T29" fmla="*/ 0 h 139"/>
                                  <a:gd name="T30" fmla="*/ 77 w 118"/>
                                  <a:gd name="T31" fmla="*/ 2 h 139"/>
                                  <a:gd name="T32" fmla="*/ 91 w 118"/>
                                  <a:gd name="T33" fmla="*/ 8 h 139"/>
                                  <a:gd name="T34" fmla="*/ 102 w 118"/>
                                  <a:gd name="T35" fmla="*/ 17 h 139"/>
                                  <a:gd name="T36" fmla="*/ 111 w 118"/>
                                  <a:gd name="T37" fmla="*/ 32 h 139"/>
                                  <a:gd name="T38" fmla="*/ 116 w 118"/>
                                  <a:gd name="T39" fmla="*/ 49 h 139"/>
                                  <a:gd name="T40" fmla="*/ 118 w 118"/>
                                  <a:gd name="T41" fmla="*/ 71 h 139"/>
                                  <a:gd name="T42" fmla="*/ 23 w 118"/>
                                  <a:gd name="T43" fmla="*/ 71 h 139"/>
                                  <a:gd name="T44" fmla="*/ 24 w 118"/>
                                  <a:gd name="T45" fmla="*/ 89 h 139"/>
                                  <a:gd name="T46" fmla="*/ 28 w 118"/>
                                  <a:gd name="T47" fmla="*/ 102 h 139"/>
                                  <a:gd name="T48" fmla="*/ 35 w 118"/>
                                  <a:gd name="T49" fmla="*/ 111 h 139"/>
                                  <a:gd name="T50" fmla="*/ 48 w 118"/>
                                  <a:gd name="T51" fmla="*/ 120 h 139"/>
                                  <a:gd name="T52" fmla="*/ 62 w 118"/>
                                  <a:gd name="T53" fmla="*/ 122 h 139"/>
                                  <a:gd name="T54" fmla="*/ 73 w 118"/>
                                  <a:gd name="T55" fmla="*/ 121 h 139"/>
                                  <a:gd name="T56" fmla="*/ 83 w 118"/>
                                  <a:gd name="T57" fmla="*/ 116 h 139"/>
                                  <a:gd name="T58" fmla="*/ 91 w 118"/>
                                  <a:gd name="T59" fmla="*/ 107 h 139"/>
                                  <a:gd name="T60" fmla="*/ 97 w 118"/>
                                  <a:gd name="T61" fmla="*/ 96 h 139"/>
                                  <a:gd name="T62" fmla="*/ 116 w 118"/>
                                  <a:gd name="T63" fmla="*/ 100 h 139"/>
                                  <a:gd name="T64" fmla="*/ 108 w 118"/>
                                  <a:gd name="T65" fmla="*/ 116 h 139"/>
                                  <a:gd name="T66" fmla="*/ 96 w 118"/>
                                  <a:gd name="T67" fmla="*/ 128 h 139"/>
                                  <a:gd name="T68" fmla="*/ 79 w 118"/>
                                  <a:gd name="T69" fmla="*/ 136 h 139"/>
                                  <a:gd name="T70" fmla="*/ 61 w 118"/>
                                  <a:gd name="T71" fmla="*/ 139 h 139"/>
                                  <a:gd name="T72" fmla="*/ 43 w 118"/>
                                  <a:gd name="T73" fmla="*/ 137 h 139"/>
                                  <a:gd name="T74" fmla="*/ 29 w 118"/>
                                  <a:gd name="T75" fmla="*/ 130 h 139"/>
                                  <a:gd name="T76" fmla="*/ 16 w 118"/>
                                  <a:gd name="T77" fmla="*/ 120 h 139"/>
                                  <a:gd name="T78" fmla="*/ 7 w 118"/>
                                  <a:gd name="T79" fmla="*/ 106 h 139"/>
                                  <a:gd name="T80" fmla="*/ 2 w 118"/>
                                  <a:gd name="T81" fmla="*/ 90 h 139"/>
                                  <a:gd name="T82" fmla="*/ 0 w 118"/>
                                  <a:gd name="T83" fmla="*/ 70 h 139"/>
                                  <a:gd name="T84" fmla="*/ 2 w 118"/>
                                  <a:gd name="T85" fmla="*/ 50 h 139"/>
                                  <a:gd name="T86" fmla="*/ 8 w 118"/>
                                  <a:gd name="T87" fmla="*/ 34 h 139"/>
                                  <a:gd name="T88" fmla="*/ 17 w 118"/>
                                  <a:gd name="T89" fmla="*/ 19 h 139"/>
                                  <a:gd name="T90" fmla="*/ 30 w 118"/>
                                  <a:gd name="T91" fmla="*/ 8 h 139"/>
                                  <a:gd name="T92" fmla="*/ 44 w 118"/>
                                  <a:gd name="T93" fmla="*/ 2 h 139"/>
                                  <a:gd name="T94" fmla="*/ 61 w 118"/>
                                  <a:gd name="T95" fmla="*/ 0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18" h="139">
                                    <a:moveTo>
                                      <a:pt x="62" y="15"/>
                                    </a:moveTo>
                                    <a:lnTo>
                                      <a:pt x="47" y="18"/>
                                    </a:lnTo>
                                    <a:lnTo>
                                      <a:pt x="35" y="27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26" y="45"/>
                                    </a:lnTo>
                                    <a:lnTo>
                                      <a:pt x="24" y="57"/>
                                    </a:lnTo>
                                    <a:lnTo>
                                      <a:pt x="96" y="57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2" y="36"/>
                                    </a:lnTo>
                                    <a:lnTo>
                                      <a:pt x="90" y="31"/>
                                    </a:lnTo>
                                    <a:lnTo>
                                      <a:pt x="85" y="26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72" y="17"/>
                                    </a:lnTo>
                                    <a:lnTo>
                                      <a:pt x="62" y="15"/>
                                    </a:lnTo>
                                    <a:close/>
                                    <a:moveTo>
                                      <a:pt x="61" y="0"/>
                                    </a:moveTo>
                                    <a:lnTo>
                                      <a:pt x="77" y="2"/>
                                    </a:lnTo>
                                    <a:lnTo>
                                      <a:pt x="91" y="8"/>
                                    </a:lnTo>
                                    <a:lnTo>
                                      <a:pt x="102" y="17"/>
                                    </a:lnTo>
                                    <a:lnTo>
                                      <a:pt x="111" y="32"/>
                                    </a:lnTo>
                                    <a:lnTo>
                                      <a:pt x="116" y="49"/>
                                    </a:lnTo>
                                    <a:lnTo>
                                      <a:pt x="118" y="71"/>
                                    </a:lnTo>
                                    <a:lnTo>
                                      <a:pt x="23" y="71"/>
                                    </a:lnTo>
                                    <a:lnTo>
                                      <a:pt x="24" y="89"/>
                                    </a:lnTo>
                                    <a:lnTo>
                                      <a:pt x="28" y="102"/>
                                    </a:lnTo>
                                    <a:lnTo>
                                      <a:pt x="35" y="111"/>
                                    </a:lnTo>
                                    <a:lnTo>
                                      <a:pt x="48" y="120"/>
                                    </a:lnTo>
                                    <a:lnTo>
                                      <a:pt x="62" y="122"/>
                                    </a:lnTo>
                                    <a:lnTo>
                                      <a:pt x="73" y="121"/>
                                    </a:lnTo>
                                    <a:lnTo>
                                      <a:pt x="83" y="116"/>
                                    </a:lnTo>
                                    <a:lnTo>
                                      <a:pt x="91" y="107"/>
                                    </a:lnTo>
                                    <a:lnTo>
                                      <a:pt x="97" y="96"/>
                                    </a:lnTo>
                                    <a:lnTo>
                                      <a:pt x="116" y="10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96" y="128"/>
                                    </a:lnTo>
                                    <a:lnTo>
                                      <a:pt x="79" y="136"/>
                                    </a:lnTo>
                                    <a:lnTo>
                                      <a:pt x="61" y="139"/>
                                    </a:lnTo>
                                    <a:lnTo>
                                      <a:pt x="43" y="137"/>
                                    </a:lnTo>
                                    <a:lnTo>
                                      <a:pt x="29" y="130"/>
                                    </a:lnTo>
                                    <a:lnTo>
                                      <a:pt x="16" y="120"/>
                                    </a:lnTo>
                                    <a:lnTo>
                                      <a:pt x="7" y="106"/>
                                    </a:lnTo>
                                    <a:lnTo>
                                      <a:pt x="2" y="90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2" y="5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30" y="8"/>
                                    </a:lnTo>
                                    <a:lnTo>
                                      <a:pt x="44" y="2"/>
                                    </a:lnTo>
                                    <a:lnTo>
                                      <a:pt x="6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622"/>
                            <wps:cNvSpPr>
                              <a:spLocks/>
                            </wps:cNvSpPr>
                            <wps:spPr bwMode="auto">
                              <a:xfrm>
                                <a:off x="2053" y="1864"/>
                                <a:ext cx="45" cy="59"/>
                              </a:xfrm>
                              <a:custGeom>
                                <a:avLst/>
                                <a:gdLst>
                                  <a:gd name="T0" fmla="*/ 61 w 103"/>
                                  <a:gd name="T1" fmla="*/ 0 h 135"/>
                                  <a:gd name="T2" fmla="*/ 74 w 103"/>
                                  <a:gd name="T3" fmla="*/ 2 h 135"/>
                                  <a:gd name="T4" fmla="*/ 86 w 103"/>
                                  <a:gd name="T5" fmla="*/ 8 h 135"/>
                                  <a:gd name="T6" fmla="*/ 94 w 103"/>
                                  <a:gd name="T7" fmla="*/ 15 h 135"/>
                                  <a:gd name="T8" fmla="*/ 100 w 103"/>
                                  <a:gd name="T9" fmla="*/ 25 h 135"/>
                                  <a:gd name="T10" fmla="*/ 102 w 103"/>
                                  <a:gd name="T11" fmla="*/ 33 h 135"/>
                                  <a:gd name="T12" fmla="*/ 103 w 103"/>
                                  <a:gd name="T13" fmla="*/ 44 h 135"/>
                                  <a:gd name="T14" fmla="*/ 103 w 103"/>
                                  <a:gd name="T15" fmla="*/ 135 h 135"/>
                                  <a:gd name="T16" fmla="*/ 85 w 103"/>
                                  <a:gd name="T17" fmla="*/ 135 h 135"/>
                                  <a:gd name="T18" fmla="*/ 85 w 103"/>
                                  <a:gd name="T19" fmla="*/ 50 h 135"/>
                                  <a:gd name="T20" fmla="*/ 84 w 103"/>
                                  <a:gd name="T21" fmla="*/ 39 h 135"/>
                                  <a:gd name="T22" fmla="*/ 81 w 103"/>
                                  <a:gd name="T23" fmla="*/ 31 h 135"/>
                                  <a:gd name="T24" fmla="*/ 76 w 103"/>
                                  <a:gd name="T25" fmla="*/ 25 h 135"/>
                                  <a:gd name="T26" fmla="*/ 68 w 103"/>
                                  <a:gd name="T27" fmla="*/ 19 h 135"/>
                                  <a:gd name="T28" fmla="*/ 58 w 103"/>
                                  <a:gd name="T29" fmla="*/ 17 h 135"/>
                                  <a:gd name="T30" fmla="*/ 48 w 103"/>
                                  <a:gd name="T31" fmla="*/ 18 h 135"/>
                                  <a:gd name="T32" fmla="*/ 38 w 103"/>
                                  <a:gd name="T33" fmla="*/ 23 h 135"/>
                                  <a:gd name="T34" fmla="*/ 31 w 103"/>
                                  <a:gd name="T35" fmla="*/ 30 h 135"/>
                                  <a:gd name="T36" fmla="*/ 25 w 103"/>
                                  <a:gd name="T37" fmla="*/ 39 h 135"/>
                                  <a:gd name="T38" fmla="*/ 22 w 103"/>
                                  <a:gd name="T39" fmla="*/ 50 h 135"/>
                                  <a:gd name="T40" fmla="*/ 21 w 103"/>
                                  <a:gd name="T41" fmla="*/ 63 h 135"/>
                                  <a:gd name="T42" fmla="*/ 21 w 103"/>
                                  <a:gd name="T43" fmla="*/ 135 h 135"/>
                                  <a:gd name="T44" fmla="*/ 0 w 103"/>
                                  <a:gd name="T45" fmla="*/ 135 h 135"/>
                                  <a:gd name="T46" fmla="*/ 0 w 103"/>
                                  <a:gd name="T47" fmla="*/ 4 h 135"/>
                                  <a:gd name="T48" fmla="*/ 20 w 103"/>
                                  <a:gd name="T49" fmla="*/ 4 h 135"/>
                                  <a:gd name="T50" fmla="*/ 20 w 103"/>
                                  <a:gd name="T51" fmla="*/ 28 h 135"/>
                                  <a:gd name="T52" fmla="*/ 28 w 103"/>
                                  <a:gd name="T53" fmla="*/ 15 h 135"/>
                                  <a:gd name="T54" fmla="*/ 37 w 103"/>
                                  <a:gd name="T55" fmla="*/ 7 h 135"/>
                                  <a:gd name="T56" fmla="*/ 49 w 103"/>
                                  <a:gd name="T57" fmla="*/ 2 h 135"/>
                                  <a:gd name="T58" fmla="*/ 61 w 103"/>
                                  <a:gd name="T59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3" h="135">
                                    <a:moveTo>
                                      <a:pt x="61" y="0"/>
                                    </a:moveTo>
                                    <a:lnTo>
                                      <a:pt x="74" y="2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5"/>
                                    </a:lnTo>
                                    <a:lnTo>
                                      <a:pt x="100" y="25"/>
                                    </a:lnTo>
                                    <a:lnTo>
                                      <a:pt x="102" y="33"/>
                                    </a:lnTo>
                                    <a:lnTo>
                                      <a:pt x="103" y="44"/>
                                    </a:lnTo>
                                    <a:lnTo>
                                      <a:pt x="103" y="135"/>
                                    </a:lnTo>
                                    <a:lnTo>
                                      <a:pt x="85" y="135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4" y="39"/>
                                    </a:lnTo>
                                    <a:lnTo>
                                      <a:pt x="81" y="31"/>
                                    </a:lnTo>
                                    <a:lnTo>
                                      <a:pt x="76" y="25"/>
                                    </a:lnTo>
                                    <a:lnTo>
                                      <a:pt x="68" y="19"/>
                                    </a:lnTo>
                                    <a:lnTo>
                                      <a:pt x="58" y="17"/>
                                    </a:lnTo>
                                    <a:lnTo>
                                      <a:pt x="48" y="18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31" y="30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0" y="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7" y="7"/>
                                    </a:lnTo>
                                    <a:lnTo>
                                      <a:pt x="49" y="2"/>
                                    </a:lnTo>
                                    <a:lnTo>
                                      <a:pt x="6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623"/>
                            <wps:cNvSpPr>
                              <a:spLocks/>
                            </wps:cNvSpPr>
                            <wps:spPr bwMode="auto">
                              <a:xfrm>
                                <a:off x="2103" y="1851"/>
                                <a:ext cx="36" cy="74"/>
                              </a:xfrm>
                              <a:custGeom>
                                <a:avLst/>
                                <a:gdLst>
                                  <a:gd name="T0" fmla="*/ 43 w 80"/>
                                  <a:gd name="T1" fmla="*/ 0 h 170"/>
                                  <a:gd name="T2" fmla="*/ 43 w 80"/>
                                  <a:gd name="T3" fmla="*/ 35 h 170"/>
                                  <a:gd name="T4" fmla="*/ 72 w 80"/>
                                  <a:gd name="T5" fmla="*/ 35 h 170"/>
                                  <a:gd name="T6" fmla="*/ 72 w 80"/>
                                  <a:gd name="T7" fmla="*/ 50 h 170"/>
                                  <a:gd name="T8" fmla="*/ 43 w 80"/>
                                  <a:gd name="T9" fmla="*/ 50 h 170"/>
                                  <a:gd name="T10" fmla="*/ 43 w 80"/>
                                  <a:gd name="T11" fmla="*/ 133 h 170"/>
                                  <a:gd name="T12" fmla="*/ 44 w 80"/>
                                  <a:gd name="T13" fmla="*/ 142 h 170"/>
                                  <a:gd name="T14" fmla="*/ 48 w 80"/>
                                  <a:gd name="T15" fmla="*/ 149 h 170"/>
                                  <a:gd name="T16" fmla="*/ 54 w 80"/>
                                  <a:gd name="T17" fmla="*/ 153 h 170"/>
                                  <a:gd name="T18" fmla="*/ 64 w 80"/>
                                  <a:gd name="T19" fmla="*/ 154 h 170"/>
                                  <a:gd name="T20" fmla="*/ 72 w 80"/>
                                  <a:gd name="T21" fmla="*/ 154 h 170"/>
                                  <a:gd name="T22" fmla="*/ 80 w 80"/>
                                  <a:gd name="T23" fmla="*/ 153 h 170"/>
                                  <a:gd name="T24" fmla="*/ 80 w 80"/>
                                  <a:gd name="T25" fmla="*/ 168 h 170"/>
                                  <a:gd name="T26" fmla="*/ 61 w 80"/>
                                  <a:gd name="T27" fmla="*/ 170 h 170"/>
                                  <a:gd name="T28" fmla="*/ 47 w 80"/>
                                  <a:gd name="T29" fmla="*/ 168 h 170"/>
                                  <a:gd name="T30" fmla="*/ 37 w 80"/>
                                  <a:gd name="T31" fmla="*/ 163 h 170"/>
                                  <a:gd name="T32" fmla="*/ 29 w 80"/>
                                  <a:gd name="T33" fmla="*/ 156 h 170"/>
                                  <a:gd name="T34" fmla="*/ 24 w 80"/>
                                  <a:gd name="T35" fmla="*/ 144 h 170"/>
                                  <a:gd name="T36" fmla="*/ 22 w 80"/>
                                  <a:gd name="T37" fmla="*/ 130 h 170"/>
                                  <a:gd name="T38" fmla="*/ 22 w 80"/>
                                  <a:gd name="T39" fmla="*/ 50 h 170"/>
                                  <a:gd name="T40" fmla="*/ 0 w 80"/>
                                  <a:gd name="T41" fmla="*/ 50 h 170"/>
                                  <a:gd name="T42" fmla="*/ 0 w 80"/>
                                  <a:gd name="T43" fmla="*/ 35 h 170"/>
                                  <a:gd name="T44" fmla="*/ 22 w 80"/>
                                  <a:gd name="T45" fmla="*/ 35 h 170"/>
                                  <a:gd name="T46" fmla="*/ 23 w 80"/>
                                  <a:gd name="T47" fmla="*/ 2 h 170"/>
                                  <a:gd name="T48" fmla="*/ 43 w 80"/>
                                  <a:gd name="T49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0" h="170">
                                    <a:moveTo>
                                      <a:pt x="43" y="0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72" y="3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43" y="50"/>
                                    </a:lnTo>
                                    <a:lnTo>
                                      <a:pt x="43" y="133"/>
                                    </a:lnTo>
                                    <a:lnTo>
                                      <a:pt x="44" y="142"/>
                                    </a:lnTo>
                                    <a:lnTo>
                                      <a:pt x="48" y="149"/>
                                    </a:lnTo>
                                    <a:lnTo>
                                      <a:pt x="54" y="153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72" y="154"/>
                                    </a:lnTo>
                                    <a:lnTo>
                                      <a:pt x="80" y="153"/>
                                    </a:lnTo>
                                    <a:lnTo>
                                      <a:pt x="80" y="168"/>
                                    </a:lnTo>
                                    <a:lnTo>
                                      <a:pt x="61" y="170"/>
                                    </a:lnTo>
                                    <a:lnTo>
                                      <a:pt x="47" y="168"/>
                                    </a:lnTo>
                                    <a:lnTo>
                                      <a:pt x="37" y="163"/>
                                    </a:lnTo>
                                    <a:lnTo>
                                      <a:pt x="29" y="156"/>
                                    </a:lnTo>
                                    <a:lnTo>
                                      <a:pt x="24" y="144"/>
                                    </a:lnTo>
                                    <a:lnTo>
                                      <a:pt x="22" y="13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22" y="35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624"/>
                            <wps:cNvSpPr>
                              <a:spLocks/>
                            </wps:cNvSpPr>
                            <wps:spPr bwMode="auto">
                              <a:xfrm>
                                <a:off x="2187" y="1851"/>
                                <a:ext cx="35" cy="74"/>
                              </a:xfrm>
                              <a:custGeom>
                                <a:avLst/>
                                <a:gdLst>
                                  <a:gd name="T0" fmla="*/ 44 w 81"/>
                                  <a:gd name="T1" fmla="*/ 0 h 170"/>
                                  <a:gd name="T2" fmla="*/ 44 w 81"/>
                                  <a:gd name="T3" fmla="*/ 35 h 170"/>
                                  <a:gd name="T4" fmla="*/ 74 w 81"/>
                                  <a:gd name="T5" fmla="*/ 35 h 170"/>
                                  <a:gd name="T6" fmla="*/ 74 w 81"/>
                                  <a:gd name="T7" fmla="*/ 50 h 170"/>
                                  <a:gd name="T8" fmla="*/ 44 w 81"/>
                                  <a:gd name="T9" fmla="*/ 50 h 170"/>
                                  <a:gd name="T10" fmla="*/ 44 w 81"/>
                                  <a:gd name="T11" fmla="*/ 133 h 170"/>
                                  <a:gd name="T12" fmla="*/ 45 w 81"/>
                                  <a:gd name="T13" fmla="*/ 142 h 170"/>
                                  <a:gd name="T14" fmla="*/ 49 w 81"/>
                                  <a:gd name="T15" fmla="*/ 149 h 170"/>
                                  <a:gd name="T16" fmla="*/ 56 w 81"/>
                                  <a:gd name="T17" fmla="*/ 153 h 170"/>
                                  <a:gd name="T18" fmla="*/ 65 w 81"/>
                                  <a:gd name="T19" fmla="*/ 154 h 170"/>
                                  <a:gd name="T20" fmla="*/ 73 w 81"/>
                                  <a:gd name="T21" fmla="*/ 154 h 170"/>
                                  <a:gd name="T22" fmla="*/ 81 w 81"/>
                                  <a:gd name="T23" fmla="*/ 153 h 170"/>
                                  <a:gd name="T24" fmla="*/ 81 w 81"/>
                                  <a:gd name="T25" fmla="*/ 168 h 170"/>
                                  <a:gd name="T26" fmla="*/ 61 w 81"/>
                                  <a:gd name="T27" fmla="*/ 170 h 170"/>
                                  <a:gd name="T28" fmla="*/ 48 w 81"/>
                                  <a:gd name="T29" fmla="*/ 168 h 170"/>
                                  <a:gd name="T30" fmla="*/ 38 w 81"/>
                                  <a:gd name="T31" fmla="*/ 163 h 170"/>
                                  <a:gd name="T32" fmla="*/ 30 w 81"/>
                                  <a:gd name="T33" fmla="*/ 156 h 170"/>
                                  <a:gd name="T34" fmla="*/ 25 w 81"/>
                                  <a:gd name="T35" fmla="*/ 144 h 170"/>
                                  <a:gd name="T36" fmla="*/ 24 w 81"/>
                                  <a:gd name="T37" fmla="*/ 130 h 170"/>
                                  <a:gd name="T38" fmla="*/ 24 w 81"/>
                                  <a:gd name="T39" fmla="*/ 50 h 170"/>
                                  <a:gd name="T40" fmla="*/ 0 w 81"/>
                                  <a:gd name="T41" fmla="*/ 50 h 170"/>
                                  <a:gd name="T42" fmla="*/ 0 w 81"/>
                                  <a:gd name="T43" fmla="*/ 35 h 170"/>
                                  <a:gd name="T44" fmla="*/ 24 w 81"/>
                                  <a:gd name="T45" fmla="*/ 35 h 170"/>
                                  <a:gd name="T46" fmla="*/ 24 w 81"/>
                                  <a:gd name="T47" fmla="*/ 2 h 170"/>
                                  <a:gd name="T48" fmla="*/ 44 w 81"/>
                                  <a:gd name="T49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1" h="170">
                                    <a:moveTo>
                                      <a:pt x="44" y="0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50"/>
                                    </a:lnTo>
                                    <a:lnTo>
                                      <a:pt x="44" y="50"/>
                                    </a:lnTo>
                                    <a:lnTo>
                                      <a:pt x="44" y="133"/>
                                    </a:lnTo>
                                    <a:lnTo>
                                      <a:pt x="45" y="142"/>
                                    </a:lnTo>
                                    <a:lnTo>
                                      <a:pt x="49" y="149"/>
                                    </a:lnTo>
                                    <a:lnTo>
                                      <a:pt x="56" y="153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73" y="154"/>
                                    </a:lnTo>
                                    <a:lnTo>
                                      <a:pt x="81" y="153"/>
                                    </a:lnTo>
                                    <a:lnTo>
                                      <a:pt x="81" y="168"/>
                                    </a:lnTo>
                                    <a:lnTo>
                                      <a:pt x="61" y="170"/>
                                    </a:lnTo>
                                    <a:lnTo>
                                      <a:pt x="48" y="168"/>
                                    </a:lnTo>
                                    <a:lnTo>
                                      <a:pt x="38" y="163"/>
                                    </a:lnTo>
                                    <a:lnTo>
                                      <a:pt x="30" y="156"/>
                                    </a:lnTo>
                                    <a:lnTo>
                                      <a:pt x="25" y="144"/>
                                    </a:lnTo>
                                    <a:lnTo>
                                      <a:pt x="24" y="130"/>
                                    </a:lnTo>
                                    <a:lnTo>
                                      <a:pt x="24" y="50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625"/>
                            <wps:cNvSpPr>
                              <a:spLocks/>
                            </wps:cNvSpPr>
                            <wps:spPr bwMode="auto">
                              <a:xfrm>
                                <a:off x="2229" y="1864"/>
                                <a:ext cx="28" cy="59"/>
                              </a:xfrm>
                              <a:custGeom>
                                <a:avLst/>
                                <a:gdLst>
                                  <a:gd name="T0" fmla="*/ 57 w 65"/>
                                  <a:gd name="T1" fmla="*/ 0 h 135"/>
                                  <a:gd name="T2" fmla="*/ 60 w 65"/>
                                  <a:gd name="T3" fmla="*/ 0 h 135"/>
                                  <a:gd name="T4" fmla="*/ 65 w 65"/>
                                  <a:gd name="T5" fmla="*/ 1 h 135"/>
                                  <a:gd name="T6" fmla="*/ 65 w 65"/>
                                  <a:gd name="T7" fmla="*/ 19 h 135"/>
                                  <a:gd name="T8" fmla="*/ 61 w 65"/>
                                  <a:gd name="T9" fmla="*/ 19 h 135"/>
                                  <a:gd name="T10" fmla="*/ 50 w 65"/>
                                  <a:gd name="T11" fmla="*/ 22 h 135"/>
                                  <a:gd name="T12" fmla="*/ 41 w 65"/>
                                  <a:gd name="T13" fmla="*/ 26 h 135"/>
                                  <a:gd name="T14" fmla="*/ 32 w 65"/>
                                  <a:gd name="T15" fmla="*/ 33 h 135"/>
                                  <a:gd name="T16" fmla="*/ 26 w 65"/>
                                  <a:gd name="T17" fmla="*/ 42 h 135"/>
                                  <a:gd name="T18" fmla="*/ 22 w 65"/>
                                  <a:gd name="T19" fmla="*/ 53 h 135"/>
                                  <a:gd name="T20" fmla="*/ 21 w 65"/>
                                  <a:gd name="T21" fmla="*/ 66 h 135"/>
                                  <a:gd name="T22" fmla="*/ 21 w 65"/>
                                  <a:gd name="T23" fmla="*/ 135 h 135"/>
                                  <a:gd name="T24" fmla="*/ 0 w 65"/>
                                  <a:gd name="T25" fmla="*/ 135 h 135"/>
                                  <a:gd name="T26" fmla="*/ 0 w 65"/>
                                  <a:gd name="T27" fmla="*/ 4 h 135"/>
                                  <a:gd name="T28" fmla="*/ 18 w 65"/>
                                  <a:gd name="T29" fmla="*/ 4 h 135"/>
                                  <a:gd name="T30" fmla="*/ 18 w 65"/>
                                  <a:gd name="T31" fmla="*/ 34 h 135"/>
                                  <a:gd name="T32" fmla="*/ 28 w 65"/>
                                  <a:gd name="T33" fmla="*/ 16 h 135"/>
                                  <a:gd name="T34" fmla="*/ 37 w 65"/>
                                  <a:gd name="T35" fmla="*/ 6 h 135"/>
                                  <a:gd name="T36" fmla="*/ 47 w 65"/>
                                  <a:gd name="T37" fmla="*/ 2 h 135"/>
                                  <a:gd name="T38" fmla="*/ 57 w 65"/>
                                  <a:gd name="T39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5" h="135">
                                    <a:moveTo>
                                      <a:pt x="57" y="0"/>
                                    </a:moveTo>
                                    <a:lnTo>
                                      <a:pt x="60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65" y="19"/>
                                    </a:lnTo>
                                    <a:lnTo>
                                      <a:pt x="61" y="19"/>
                                    </a:lnTo>
                                    <a:lnTo>
                                      <a:pt x="50" y="22"/>
                                    </a:lnTo>
                                    <a:lnTo>
                                      <a:pt x="41" y="26"/>
                                    </a:lnTo>
                                    <a:lnTo>
                                      <a:pt x="32" y="33"/>
                                    </a:lnTo>
                                    <a:lnTo>
                                      <a:pt x="26" y="42"/>
                                    </a:lnTo>
                                    <a:lnTo>
                                      <a:pt x="22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18" y="4"/>
                                    </a:lnTo>
                                    <a:lnTo>
                                      <a:pt x="18" y="34"/>
                                    </a:lnTo>
                                    <a:lnTo>
                                      <a:pt x="28" y="16"/>
                                    </a:lnTo>
                                    <a:lnTo>
                                      <a:pt x="37" y="6"/>
                                    </a:lnTo>
                                    <a:lnTo>
                                      <a:pt x="47" y="2"/>
                                    </a:lnTo>
                                    <a:lnTo>
                                      <a:pt x="5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6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59" y="1864"/>
                                <a:ext cx="49" cy="61"/>
                              </a:xfrm>
                              <a:custGeom>
                                <a:avLst/>
                                <a:gdLst>
                                  <a:gd name="T0" fmla="*/ 59 w 115"/>
                                  <a:gd name="T1" fmla="*/ 70 h 139"/>
                                  <a:gd name="T2" fmla="*/ 35 w 115"/>
                                  <a:gd name="T3" fmla="*/ 76 h 139"/>
                                  <a:gd name="T4" fmla="*/ 24 w 115"/>
                                  <a:gd name="T5" fmla="*/ 91 h 139"/>
                                  <a:gd name="T6" fmla="*/ 24 w 115"/>
                                  <a:gd name="T7" fmla="*/ 109 h 139"/>
                                  <a:gd name="T8" fmla="*/ 39 w 115"/>
                                  <a:gd name="T9" fmla="*/ 122 h 139"/>
                                  <a:gd name="T10" fmla="*/ 62 w 115"/>
                                  <a:gd name="T11" fmla="*/ 122 h 139"/>
                                  <a:gd name="T12" fmla="*/ 81 w 115"/>
                                  <a:gd name="T13" fmla="*/ 109 h 139"/>
                                  <a:gd name="T14" fmla="*/ 93 w 115"/>
                                  <a:gd name="T15" fmla="*/ 78 h 139"/>
                                  <a:gd name="T16" fmla="*/ 92 w 115"/>
                                  <a:gd name="T17" fmla="*/ 69 h 139"/>
                                  <a:gd name="T18" fmla="*/ 62 w 115"/>
                                  <a:gd name="T19" fmla="*/ 0 h 139"/>
                                  <a:gd name="T20" fmla="*/ 91 w 115"/>
                                  <a:gd name="T21" fmla="*/ 5 h 139"/>
                                  <a:gd name="T22" fmla="*/ 108 w 115"/>
                                  <a:gd name="T23" fmla="*/ 22 h 139"/>
                                  <a:gd name="T24" fmla="*/ 113 w 115"/>
                                  <a:gd name="T25" fmla="*/ 54 h 139"/>
                                  <a:gd name="T26" fmla="*/ 115 w 115"/>
                                  <a:gd name="T27" fmla="*/ 135 h 139"/>
                                  <a:gd name="T28" fmla="*/ 94 w 115"/>
                                  <a:gd name="T29" fmla="*/ 126 h 139"/>
                                  <a:gd name="T30" fmla="*/ 85 w 115"/>
                                  <a:gd name="T31" fmla="*/ 124 h 139"/>
                                  <a:gd name="T32" fmla="*/ 61 w 115"/>
                                  <a:gd name="T33" fmla="*/ 137 h 139"/>
                                  <a:gd name="T34" fmla="*/ 33 w 115"/>
                                  <a:gd name="T35" fmla="*/ 137 h 139"/>
                                  <a:gd name="T36" fmla="*/ 13 w 115"/>
                                  <a:gd name="T37" fmla="*/ 127 h 139"/>
                                  <a:gd name="T38" fmla="*/ 2 w 115"/>
                                  <a:gd name="T39" fmla="*/ 109 h 139"/>
                                  <a:gd name="T40" fmla="*/ 2 w 115"/>
                                  <a:gd name="T41" fmla="*/ 87 h 139"/>
                                  <a:gd name="T42" fmla="*/ 18 w 115"/>
                                  <a:gd name="T43" fmla="*/ 66 h 139"/>
                                  <a:gd name="T44" fmla="*/ 41 w 115"/>
                                  <a:gd name="T45" fmla="*/ 57 h 139"/>
                                  <a:gd name="T46" fmla="*/ 76 w 115"/>
                                  <a:gd name="T47" fmla="*/ 54 h 139"/>
                                  <a:gd name="T48" fmla="*/ 92 w 115"/>
                                  <a:gd name="T49" fmla="*/ 40 h 139"/>
                                  <a:gd name="T50" fmla="*/ 89 w 115"/>
                                  <a:gd name="T51" fmla="*/ 28 h 139"/>
                                  <a:gd name="T52" fmla="*/ 80 w 115"/>
                                  <a:gd name="T53" fmla="*/ 21 h 139"/>
                                  <a:gd name="T54" fmla="*/ 59 w 115"/>
                                  <a:gd name="T55" fmla="*/ 16 h 139"/>
                                  <a:gd name="T56" fmla="*/ 35 w 115"/>
                                  <a:gd name="T57" fmla="*/ 22 h 139"/>
                                  <a:gd name="T58" fmla="*/ 23 w 115"/>
                                  <a:gd name="T59" fmla="*/ 40 h 139"/>
                                  <a:gd name="T60" fmla="*/ 9 w 115"/>
                                  <a:gd name="T61" fmla="*/ 24 h 139"/>
                                  <a:gd name="T62" fmla="*/ 28 w 115"/>
                                  <a:gd name="T63" fmla="*/ 6 h 139"/>
                                  <a:gd name="T64" fmla="*/ 62 w 115"/>
                                  <a:gd name="T65" fmla="*/ 0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5" h="139">
                                    <a:moveTo>
                                      <a:pt x="74" y="69"/>
                                    </a:moveTo>
                                    <a:lnTo>
                                      <a:pt x="59" y="70"/>
                                    </a:lnTo>
                                    <a:lnTo>
                                      <a:pt x="46" y="72"/>
                                    </a:lnTo>
                                    <a:lnTo>
                                      <a:pt x="35" y="76"/>
                                    </a:lnTo>
                                    <a:lnTo>
                                      <a:pt x="28" y="83"/>
                                    </a:lnTo>
                                    <a:lnTo>
                                      <a:pt x="24" y="91"/>
                                    </a:lnTo>
                                    <a:lnTo>
                                      <a:pt x="23" y="100"/>
                                    </a:lnTo>
                                    <a:lnTo>
                                      <a:pt x="24" y="109"/>
                                    </a:lnTo>
                                    <a:lnTo>
                                      <a:pt x="30" y="117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62" y="122"/>
                                    </a:lnTo>
                                    <a:lnTo>
                                      <a:pt x="73" y="117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3" y="72"/>
                                    </a:lnTo>
                                    <a:lnTo>
                                      <a:pt x="92" y="69"/>
                                    </a:lnTo>
                                    <a:lnTo>
                                      <a:pt x="74" y="69"/>
                                    </a:lnTo>
                                    <a:close/>
                                    <a:moveTo>
                                      <a:pt x="62" y="0"/>
                                    </a:moveTo>
                                    <a:lnTo>
                                      <a:pt x="79" y="1"/>
                                    </a:lnTo>
                                    <a:lnTo>
                                      <a:pt x="91" y="5"/>
                                    </a:lnTo>
                                    <a:lnTo>
                                      <a:pt x="100" y="12"/>
                                    </a:lnTo>
                                    <a:lnTo>
                                      <a:pt x="108" y="22"/>
                                    </a:lnTo>
                                    <a:lnTo>
                                      <a:pt x="112" y="36"/>
                                    </a:lnTo>
                                    <a:lnTo>
                                      <a:pt x="113" y="54"/>
                                    </a:lnTo>
                                    <a:lnTo>
                                      <a:pt x="113" y="123"/>
                                    </a:lnTo>
                                    <a:lnTo>
                                      <a:pt x="115" y="135"/>
                                    </a:lnTo>
                                    <a:lnTo>
                                      <a:pt x="95" y="135"/>
                                    </a:lnTo>
                                    <a:lnTo>
                                      <a:pt x="94" y="126"/>
                                    </a:lnTo>
                                    <a:lnTo>
                                      <a:pt x="92" y="111"/>
                                    </a:lnTo>
                                    <a:lnTo>
                                      <a:pt x="85" y="124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61" y="137"/>
                                    </a:lnTo>
                                    <a:lnTo>
                                      <a:pt x="47" y="139"/>
                                    </a:lnTo>
                                    <a:lnTo>
                                      <a:pt x="33" y="137"/>
                                    </a:lnTo>
                                    <a:lnTo>
                                      <a:pt x="22" y="133"/>
                                    </a:lnTo>
                                    <a:lnTo>
                                      <a:pt x="13" y="127"/>
                                    </a:lnTo>
                                    <a:lnTo>
                                      <a:pt x="6" y="119"/>
                                    </a:lnTo>
                                    <a:lnTo>
                                      <a:pt x="2" y="109"/>
                                    </a:lnTo>
                                    <a:lnTo>
                                      <a:pt x="0" y="99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9" y="75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28" y="61"/>
                                    </a:lnTo>
                                    <a:lnTo>
                                      <a:pt x="41" y="57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76" y="54"/>
                                    </a:lnTo>
                                    <a:lnTo>
                                      <a:pt x="92" y="54"/>
                                    </a:lnTo>
                                    <a:lnTo>
                                      <a:pt x="92" y="40"/>
                                    </a:lnTo>
                                    <a:lnTo>
                                      <a:pt x="90" y="31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4" y="23"/>
                                    </a:lnTo>
                                    <a:lnTo>
                                      <a:pt x="80" y="21"/>
                                    </a:lnTo>
                                    <a:lnTo>
                                      <a:pt x="71" y="17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46" y="17"/>
                                    </a:lnTo>
                                    <a:lnTo>
                                      <a:pt x="35" y="22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5" y="36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7" y="13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44" y="1"/>
                                    </a:lnTo>
                                    <a:lnTo>
                                      <a:pt x="6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627"/>
                            <wps:cNvSpPr>
                              <a:spLocks/>
                            </wps:cNvSpPr>
                            <wps:spPr bwMode="auto">
                              <a:xfrm>
                                <a:off x="2322" y="1864"/>
                                <a:ext cx="45" cy="59"/>
                              </a:xfrm>
                              <a:custGeom>
                                <a:avLst/>
                                <a:gdLst>
                                  <a:gd name="T0" fmla="*/ 61 w 103"/>
                                  <a:gd name="T1" fmla="*/ 0 h 135"/>
                                  <a:gd name="T2" fmla="*/ 74 w 103"/>
                                  <a:gd name="T3" fmla="*/ 2 h 135"/>
                                  <a:gd name="T4" fmla="*/ 85 w 103"/>
                                  <a:gd name="T5" fmla="*/ 8 h 135"/>
                                  <a:gd name="T6" fmla="*/ 94 w 103"/>
                                  <a:gd name="T7" fmla="*/ 15 h 135"/>
                                  <a:gd name="T8" fmla="*/ 99 w 103"/>
                                  <a:gd name="T9" fmla="*/ 25 h 135"/>
                                  <a:gd name="T10" fmla="*/ 101 w 103"/>
                                  <a:gd name="T11" fmla="*/ 33 h 135"/>
                                  <a:gd name="T12" fmla="*/ 103 w 103"/>
                                  <a:gd name="T13" fmla="*/ 44 h 135"/>
                                  <a:gd name="T14" fmla="*/ 103 w 103"/>
                                  <a:gd name="T15" fmla="*/ 135 h 135"/>
                                  <a:gd name="T16" fmla="*/ 83 w 103"/>
                                  <a:gd name="T17" fmla="*/ 135 h 135"/>
                                  <a:gd name="T18" fmla="*/ 83 w 103"/>
                                  <a:gd name="T19" fmla="*/ 39 h 135"/>
                                  <a:gd name="T20" fmla="*/ 80 w 103"/>
                                  <a:gd name="T21" fmla="*/ 31 h 135"/>
                                  <a:gd name="T22" fmla="*/ 76 w 103"/>
                                  <a:gd name="T23" fmla="*/ 25 h 135"/>
                                  <a:gd name="T24" fmla="*/ 67 w 103"/>
                                  <a:gd name="T25" fmla="*/ 19 h 135"/>
                                  <a:gd name="T26" fmla="*/ 57 w 103"/>
                                  <a:gd name="T27" fmla="*/ 17 h 135"/>
                                  <a:gd name="T28" fmla="*/ 47 w 103"/>
                                  <a:gd name="T29" fmla="*/ 18 h 135"/>
                                  <a:gd name="T30" fmla="*/ 38 w 103"/>
                                  <a:gd name="T31" fmla="*/ 23 h 135"/>
                                  <a:gd name="T32" fmla="*/ 31 w 103"/>
                                  <a:gd name="T33" fmla="*/ 30 h 135"/>
                                  <a:gd name="T34" fmla="*/ 25 w 103"/>
                                  <a:gd name="T35" fmla="*/ 39 h 135"/>
                                  <a:gd name="T36" fmla="*/ 21 w 103"/>
                                  <a:gd name="T37" fmla="*/ 50 h 135"/>
                                  <a:gd name="T38" fmla="*/ 20 w 103"/>
                                  <a:gd name="T39" fmla="*/ 63 h 135"/>
                                  <a:gd name="T40" fmla="*/ 20 w 103"/>
                                  <a:gd name="T41" fmla="*/ 135 h 135"/>
                                  <a:gd name="T42" fmla="*/ 0 w 103"/>
                                  <a:gd name="T43" fmla="*/ 135 h 135"/>
                                  <a:gd name="T44" fmla="*/ 0 w 103"/>
                                  <a:gd name="T45" fmla="*/ 4 h 135"/>
                                  <a:gd name="T46" fmla="*/ 18 w 103"/>
                                  <a:gd name="T47" fmla="*/ 4 h 135"/>
                                  <a:gd name="T48" fmla="*/ 18 w 103"/>
                                  <a:gd name="T49" fmla="*/ 28 h 135"/>
                                  <a:gd name="T50" fmla="*/ 28 w 103"/>
                                  <a:gd name="T51" fmla="*/ 15 h 135"/>
                                  <a:gd name="T52" fmla="*/ 37 w 103"/>
                                  <a:gd name="T53" fmla="*/ 7 h 135"/>
                                  <a:gd name="T54" fmla="*/ 48 w 103"/>
                                  <a:gd name="T55" fmla="*/ 2 h 135"/>
                                  <a:gd name="T56" fmla="*/ 61 w 103"/>
                                  <a:gd name="T57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103" h="135">
                                    <a:moveTo>
                                      <a:pt x="61" y="0"/>
                                    </a:moveTo>
                                    <a:lnTo>
                                      <a:pt x="74" y="2"/>
                                    </a:lnTo>
                                    <a:lnTo>
                                      <a:pt x="85" y="8"/>
                                    </a:lnTo>
                                    <a:lnTo>
                                      <a:pt x="94" y="15"/>
                                    </a:lnTo>
                                    <a:lnTo>
                                      <a:pt x="99" y="25"/>
                                    </a:lnTo>
                                    <a:lnTo>
                                      <a:pt x="101" y="33"/>
                                    </a:lnTo>
                                    <a:lnTo>
                                      <a:pt x="103" y="44"/>
                                    </a:lnTo>
                                    <a:lnTo>
                                      <a:pt x="103" y="135"/>
                                    </a:lnTo>
                                    <a:lnTo>
                                      <a:pt x="83" y="135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80" y="31"/>
                                    </a:lnTo>
                                    <a:lnTo>
                                      <a:pt x="76" y="25"/>
                                    </a:lnTo>
                                    <a:lnTo>
                                      <a:pt x="67" y="19"/>
                                    </a:lnTo>
                                    <a:lnTo>
                                      <a:pt x="57" y="17"/>
                                    </a:lnTo>
                                    <a:lnTo>
                                      <a:pt x="47" y="18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31" y="30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1" y="50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13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18" y="4"/>
                                    </a:lnTo>
                                    <a:lnTo>
                                      <a:pt x="18" y="28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7" y="7"/>
                                    </a:lnTo>
                                    <a:lnTo>
                                      <a:pt x="48" y="2"/>
                                    </a:lnTo>
                                    <a:lnTo>
                                      <a:pt x="6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628"/>
                            <wps:cNvSpPr>
                              <a:spLocks/>
                            </wps:cNvSpPr>
                            <wps:spPr bwMode="auto">
                              <a:xfrm>
                                <a:off x="2374" y="1864"/>
                                <a:ext cx="49" cy="61"/>
                              </a:xfrm>
                              <a:custGeom>
                                <a:avLst/>
                                <a:gdLst>
                                  <a:gd name="T0" fmla="*/ 54 w 113"/>
                                  <a:gd name="T1" fmla="*/ 0 h 139"/>
                                  <a:gd name="T2" fmla="*/ 71 w 113"/>
                                  <a:gd name="T3" fmla="*/ 1 h 139"/>
                                  <a:gd name="T4" fmla="*/ 84 w 113"/>
                                  <a:gd name="T5" fmla="*/ 5 h 139"/>
                                  <a:gd name="T6" fmla="*/ 94 w 113"/>
                                  <a:gd name="T7" fmla="*/ 12 h 139"/>
                                  <a:gd name="T8" fmla="*/ 102 w 113"/>
                                  <a:gd name="T9" fmla="*/ 22 h 139"/>
                                  <a:gd name="T10" fmla="*/ 108 w 113"/>
                                  <a:gd name="T11" fmla="*/ 33 h 139"/>
                                  <a:gd name="T12" fmla="*/ 89 w 113"/>
                                  <a:gd name="T13" fmla="*/ 37 h 139"/>
                                  <a:gd name="T14" fmla="*/ 84 w 113"/>
                                  <a:gd name="T15" fmla="*/ 29 h 139"/>
                                  <a:gd name="T16" fmla="*/ 77 w 113"/>
                                  <a:gd name="T17" fmla="*/ 22 h 139"/>
                                  <a:gd name="T18" fmla="*/ 67 w 113"/>
                                  <a:gd name="T19" fmla="*/ 17 h 139"/>
                                  <a:gd name="T20" fmla="*/ 56 w 113"/>
                                  <a:gd name="T21" fmla="*/ 16 h 139"/>
                                  <a:gd name="T22" fmla="*/ 44 w 113"/>
                                  <a:gd name="T23" fmla="*/ 17 h 139"/>
                                  <a:gd name="T24" fmla="*/ 34 w 113"/>
                                  <a:gd name="T25" fmla="*/ 22 h 139"/>
                                  <a:gd name="T26" fmla="*/ 31 w 113"/>
                                  <a:gd name="T27" fmla="*/ 25 h 139"/>
                                  <a:gd name="T28" fmla="*/ 29 w 113"/>
                                  <a:gd name="T29" fmla="*/ 28 h 139"/>
                                  <a:gd name="T30" fmla="*/ 27 w 113"/>
                                  <a:gd name="T31" fmla="*/ 32 h 139"/>
                                  <a:gd name="T32" fmla="*/ 27 w 113"/>
                                  <a:gd name="T33" fmla="*/ 36 h 139"/>
                                  <a:gd name="T34" fmla="*/ 29 w 113"/>
                                  <a:gd name="T35" fmla="*/ 44 h 139"/>
                                  <a:gd name="T36" fmla="*/ 36 w 113"/>
                                  <a:gd name="T37" fmla="*/ 50 h 139"/>
                                  <a:gd name="T38" fmla="*/ 48 w 113"/>
                                  <a:gd name="T39" fmla="*/ 55 h 139"/>
                                  <a:gd name="T40" fmla="*/ 73 w 113"/>
                                  <a:gd name="T41" fmla="*/ 60 h 139"/>
                                  <a:gd name="T42" fmla="*/ 90 w 113"/>
                                  <a:gd name="T43" fmla="*/ 65 h 139"/>
                                  <a:gd name="T44" fmla="*/ 104 w 113"/>
                                  <a:gd name="T45" fmla="*/ 73 h 139"/>
                                  <a:gd name="T46" fmla="*/ 111 w 113"/>
                                  <a:gd name="T47" fmla="*/ 84 h 139"/>
                                  <a:gd name="T48" fmla="*/ 113 w 113"/>
                                  <a:gd name="T49" fmla="*/ 98 h 139"/>
                                  <a:gd name="T50" fmla="*/ 112 w 113"/>
                                  <a:gd name="T51" fmla="*/ 109 h 139"/>
                                  <a:gd name="T52" fmla="*/ 107 w 113"/>
                                  <a:gd name="T53" fmla="*/ 120 h 139"/>
                                  <a:gd name="T54" fmla="*/ 98 w 113"/>
                                  <a:gd name="T55" fmla="*/ 128 h 139"/>
                                  <a:gd name="T56" fmla="*/ 87 w 113"/>
                                  <a:gd name="T57" fmla="*/ 134 h 139"/>
                                  <a:gd name="T58" fmla="*/ 74 w 113"/>
                                  <a:gd name="T59" fmla="*/ 138 h 139"/>
                                  <a:gd name="T60" fmla="*/ 58 w 113"/>
                                  <a:gd name="T61" fmla="*/ 139 h 139"/>
                                  <a:gd name="T62" fmla="*/ 41 w 113"/>
                                  <a:gd name="T63" fmla="*/ 137 h 139"/>
                                  <a:gd name="T64" fmla="*/ 26 w 113"/>
                                  <a:gd name="T65" fmla="*/ 133 h 139"/>
                                  <a:gd name="T66" fmla="*/ 15 w 113"/>
                                  <a:gd name="T67" fmla="*/ 125 h 139"/>
                                  <a:gd name="T68" fmla="*/ 7 w 113"/>
                                  <a:gd name="T69" fmla="*/ 115 h 139"/>
                                  <a:gd name="T70" fmla="*/ 0 w 113"/>
                                  <a:gd name="T71" fmla="*/ 101 h 139"/>
                                  <a:gd name="T72" fmla="*/ 20 w 113"/>
                                  <a:gd name="T73" fmla="*/ 97 h 139"/>
                                  <a:gd name="T74" fmla="*/ 25 w 113"/>
                                  <a:gd name="T75" fmla="*/ 108 h 139"/>
                                  <a:gd name="T76" fmla="*/ 33 w 113"/>
                                  <a:gd name="T77" fmla="*/ 116 h 139"/>
                                  <a:gd name="T78" fmla="*/ 46 w 113"/>
                                  <a:gd name="T79" fmla="*/ 121 h 139"/>
                                  <a:gd name="T80" fmla="*/ 61 w 113"/>
                                  <a:gd name="T81" fmla="*/ 122 h 139"/>
                                  <a:gd name="T82" fmla="*/ 73 w 113"/>
                                  <a:gd name="T83" fmla="*/ 121 h 139"/>
                                  <a:gd name="T84" fmla="*/ 83 w 113"/>
                                  <a:gd name="T85" fmla="*/ 117 h 139"/>
                                  <a:gd name="T86" fmla="*/ 87 w 113"/>
                                  <a:gd name="T87" fmla="*/ 113 h 139"/>
                                  <a:gd name="T88" fmla="*/ 91 w 113"/>
                                  <a:gd name="T89" fmla="*/ 105 h 139"/>
                                  <a:gd name="T90" fmla="*/ 91 w 113"/>
                                  <a:gd name="T91" fmla="*/ 100 h 139"/>
                                  <a:gd name="T92" fmla="*/ 89 w 113"/>
                                  <a:gd name="T93" fmla="*/ 91 h 139"/>
                                  <a:gd name="T94" fmla="*/ 82 w 113"/>
                                  <a:gd name="T95" fmla="*/ 85 h 139"/>
                                  <a:gd name="T96" fmla="*/ 69 w 113"/>
                                  <a:gd name="T97" fmla="*/ 80 h 139"/>
                                  <a:gd name="T98" fmla="*/ 42 w 113"/>
                                  <a:gd name="T99" fmla="*/ 75 h 139"/>
                                  <a:gd name="T100" fmla="*/ 27 w 113"/>
                                  <a:gd name="T101" fmla="*/ 70 h 139"/>
                                  <a:gd name="T102" fmla="*/ 16 w 113"/>
                                  <a:gd name="T103" fmla="*/ 63 h 139"/>
                                  <a:gd name="T104" fmla="*/ 9 w 113"/>
                                  <a:gd name="T105" fmla="*/ 53 h 139"/>
                                  <a:gd name="T106" fmla="*/ 6 w 113"/>
                                  <a:gd name="T107" fmla="*/ 39 h 139"/>
                                  <a:gd name="T108" fmla="*/ 8 w 113"/>
                                  <a:gd name="T109" fmla="*/ 29 h 139"/>
                                  <a:gd name="T110" fmla="*/ 12 w 113"/>
                                  <a:gd name="T111" fmla="*/ 19 h 139"/>
                                  <a:gd name="T112" fmla="*/ 19 w 113"/>
                                  <a:gd name="T113" fmla="*/ 11 h 139"/>
                                  <a:gd name="T114" fmla="*/ 28 w 113"/>
                                  <a:gd name="T115" fmla="*/ 5 h 139"/>
                                  <a:gd name="T116" fmla="*/ 41 w 113"/>
                                  <a:gd name="T117" fmla="*/ 1 h 139"/>
                                  <a:gd name="T118" fmla="*/ 54 w 113"/>
                                  <a:gd name="T119" fmla="*/ 0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113" h="139">
                                    <a:moveTo>
                                      <a:pt x="54" y="0"/>
                                    </a:moveTo>
                                    <a:lnTo>
                                      <a:pt x="71" y="1"/>
                                    </a:lnTo>
                                    <a:lnTo>
                                      <a:pt x="84" y="5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2" y="22"/>
                                    </a:lnTo>
                                    <a:lnTo>
                                      <a:pt x="108" y="33"/>
                                    </a:lnTo>
                                    <a:lnTo>
                                      <a:pt x="89" y="37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77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56" y="16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1" y="25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7" y="36"/>
                                    </a:lnTo>
                                    <a:lnTo>
                                      <a:pt x="29" y="44"/>
                                    </a:lnTo>
                                    <a:lnTo>
                                      <a:pt x="36" y="50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104" y="73"/>
                                    </a:lnTo>
                                    <a:lnTo>
                                      <a:pt x="111" y="84"/>
                                    </a:lnTo>
                                    <a:lnTo>
                                      <a:pt x="113" y="98"/>
                                    </a:lnTo>
                                    <a:lnTo>
                                      <a:pt x="112" y="109"/>
                                    </a:lnTo>
                                    <a:lnTo>
                                      <a:pt x="107" y="120"/>
                                    </a:lnTo>
                                    <a:lnTo>
                                      <a:pt x="98" y="128"/>
                                    </a:lnTo>
                                    <a:lnTo>
                                      <a:pt x="87" y="134"/>
                                    </a:lnTo>
                                    <a:lnTo>
                                      <a:pt x="74" y="138"/>
                                    </a:lnTo>
                                    <a:lnTo>
                                      <a:pt x="58" y="139"/>
                                    </a:lnTo>
                                    <a:lnTo>
                                      <a:pt x="41" y="137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5" y="125"/>
                                    </a:lnTo>
                                    <a:lnTo>
                                      <a:pt x="7" y="115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5" y="108"/>
                                    </a:lnTo>
                                    <a:lnTo>
                                      <a:pt x="33" y="11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61" y="122"/>
                                    </a:lnTo>
                                    <a:lnTo>
                                      <a:pt x="73" y="121"/>
                                    </a:lnTo>
                                    <a:lnTo>
                                      <a:pt x="83" y="117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91" y="100"/>
                                    </a:lnTo>
                                    <a:lnTo>
                                      <a:pt x="89" y="91"/>
                                    </a:lnTo>
                                    <a:lnTo>
                                      <a:pt x="82" y="85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42" y="75"/>
                                    </a:lnTo>
                                    <a:lnTo>
                                      <a:pt x="27" y="70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29"/>
                                    </a:lnTo>
                                    <a:lnTo>
                                      <a:pt x="12" y="19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62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32" y="1864"/>
                                <a:ext cx="48" cy="78"/>
                              </a:xfrm>
                              <a:custGeom>
                                <a:avLst/>
                                <a:gdLst>
                                  <a:gd name="T0" fmla="*/ 55 w 112"/>
                                  <a:gd name="T1" fmla="*/ 17 h 180"/>
                                  <a:gd name="T2" fmla="*/ 44 w 112"/>
                                  <a:gd name="T3" fmla="*/ 21 h 180"/>
                                  <a:gd name="T4" fmla="*/ 33 w 112"/>
                                  <a:gd name="T5" fmla="*/ 28 h 180"/>
                                  <a:gd name="T6" fmla="*/ 25 w 112"/>
                                  <a:gd name="T7" fmla="*/ 38 h 180"/>
                                  <a:gd name="T8" fmla="*/ 20 w 112"/>
                                  <a:gd name="T9" fmla="*/ 50 h 180"/>
                                  <a:gd name="T10" fmla="*/ 20 w 112"/>
                                  <a:gd name="T11" fmla="*/ 88 h 180"/>
                                  <a:gd name="T12" fmla="*/ 24 w 112"/>
                                  <a:gd name="T13" fmla="*/ 101 h 180"/>
                                  <a:gd name="T14" fmla="*/ 32 w 112"/>
                                  <a:gd name="T15" fmla="*/ 112 h 180"/>
                                  <a:gd name="T16" fmla="*/ 44 w 112"/>
                                  <a:gd name="T17" fmla="*/ 120 h 180"/>
                                  <a:gd name="T18" fmla="*/ 55 w 112"/>
                                  <a:gd name="T19" fmla="*/ 122 h 180"/>
                                  <a:gd name="T20" fmla="*/ 67 w 112"/>
                                  <a:gd name="T21" fmla="*/ 119 h 180"/>
                                  <a:gd name="T22" fmla="*/ 79 w 112"/>
                                  <a:gd name="T23" fmla="*/ 110 h 180"/>
                                  <a:gd name="T24" fmla="*/ 85 w 112"/>
                                  <a:gd name="T25" fmla="*/ 101 h 180"/>
                                  <a:gd name="T26" fmla="*/ 88 w 112"/>
                                  <a:gd name="T27" fmla="*/ 88 h 180"/>
                                  <a:gd name="T28" fmla="*/ 89 w 112"/>
                                  <a:gd name="T29" fmla="*/ 70 h 180"/>
                                  <a:gd name="T30" fmla="*/ 88 w 112"/>
                                  <a:gd name="T31" fmla="*/ 55 h 180"/>
                                  <a:gd name="T32" fmla="*/ 85 w 112"/>
                                  <a:gd name="T33" fmla="*/ 41 h 180"/>
                                  <a:gd name="T34" fmla="*/ 80 w 112"/>
                                  <a:gd name="T35" fmla="*/ 32 h 180"/>
                                  <a:gd name="T36" fmla="*/ 73 w 112"/>
                                  <a:gd name="T37" fmla="*/ 24 h 180"/>
                                  <a:gd name="T38" fmla="*/ 64 w 112"/>
                                  <a:gd name="T39" fmla="*/ 19 h 180"/>
                                  <a:gd name="T40" fmla="*/ 55 w 112"/>
                                  <a:gd name="T41" fmla="*/ 17 h 180"/>
                                  <a:gd name="T42" fmla="*/ 60 w 112"/>
                                  <a:gd name="T43" fmla="*/ 0 h 180"/>
                                  <a:gd name="T44" fmla="*/ 75 w 112"/>
                                  <a:gd name="T45" fmla="*/ 2 h 180"/>
                                  <a:gd name="T46" fmla="*/ 87 w 112"/>
                                  <a:gd name="T47" fmla="*/ 8 h 180"/>
                                  <a:gd name="T48" fmla="*/ 97 w 112"/>
                                  <a:gd name="T49" fmla="*/ 19 h 180"/>
                                  <a:gd name="T50" fmla="*/ 106 w 112"/>
                                  <a:gd name="T51" fmla="*/ 34 h 180"/>
                                  <a:gd name="T52" fmla="*/ 110 w 112"/>
                                  <a:gd name="T53" fmla="*/ 50 h 180"/>
                                  <a:gd name="T54" fmla="*/ 112 w 112"/>
                                  <a:gd name="T55" fmla="*/ 69 h 180"/>
                                  <a:gd name="T56" fmla="*/ 110 w 112"/>
                                  <a:gd name="T57" fmla="*/ 89 h 180"/>
                                  <a:gd name="T58" fmla="*/ 106 w 112"/>
                                  <a:gd name="T59" fmla="*/ 106 h 180"/>
                                  <a:gd name="T60" fmla="*/ 97 w 112"/>
                                  <a:gd name="T61" fmla="*/ 120 h 180"/>
                                  <a:gd name="T62" fmla="*/ 86 w 112"/>
                                  <a:gd name="T63" fmla="*/ 130 h 180"/>
                                  <a:gd name="T64" fmla="*/ 74 w 112"/>
                                  <a:gd name="T65" fmla="*/ 137 h 180"/>
                                  <a:gd name="T66" fmla="*/ 59 w 112"/>
                                  <a:gd name="T67" fmla="*/ 139 h 180"/>
                                  <a:gd name="T68" fmla="*/ 44 w 112"/>
                                  <a:gd name="T69" fmla="*/ 136 h 180"/>
                                  <a:gd name="T70" fmla="*/ 31 w 112"/>
                                  <a:gd name="T71" fmla="*/ 129 h 180"/>
                                  <a:gd name="T72" fmla="*/ 20 w 112"/>
                                  <a:gd name="T73" fmla="*/ 116 h 180"/>
                                  <a:gd name="T74" fmla="*/ 20 w 112"/>
                                  <a:gd name="T75" fmla="*/ 180 h 180"/>
                                  <a:gd name="T76" fmla="*/ 0 w 112"/>
                                  <a:gd name="T77" fmla="*/ 180 h 180"/>
                                  <a:gd name="T78" fmla="*/ 0 w 112"/>
                                  <a:gd name="T79" fmla="*/ 4 h 180"/>
                                  <a:gd name="T80" fmla="*/ 19 w 112"/>
                                  <a:gd name="T81" fmla="*/ 4 h 180"/>
                                  <a:gd name="T82" fmla="*/ 19 w 112"/>
                                  <a:gd name="T83" fmla="*/ 29 h 180"/>
                                  <a:gd name="T84" fmla="*/ 26 w 112"/>
                                  <a:gd name="T85" fmla="*/ 16 h 180"/>
                                  <a:gd name="T86" fmla="*/ 36 w 112"/>
                                  <a:gd name="T87" fmla="*/ 7 h 180"/>
                                  <a:gd name="T88" fmla="*/ 47 w 112"/>
                                  <a:gd name="T89" fmla="*/ 2 h 180"/>
                                  <a:gd name="T90" fmla="*/ 60 w 112"/>
                                  <a:gd name="T91" fmla="*/ 0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12" h="180">
                                    <a:moveTo>
                                      <a:pt x="55" y="17"/>
                                    </a:moveTo>
                                    <a:lnTo>
                                      <a:pt x="44" y="21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25" y="38"/>
                                    </a:lnTo>
                                    <a:lnTo>
                                      <a:pt x="20" y="50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4" y="101"/>
                                    </a:lnTo>
                                    <a:lnTo>
                                      <a:pt x="32" y="112"/>
                                    </a:lnTo>
                                    <a:lnTo>
                                      <a:pt x="44" y="120"/>
                                    </a:lnTo>
                                    <a:lnTo>
                                      <a:pt x="55" y="122"/>
                                    </a:lnTo>
                                    <a:lnTo>
                                      <a:pt x="67" y="119"/>
                                    </a:lnTo>
                                    <a:lnTo>
                                      <a:pt x="79" y="110"/>
                                    </a:lnTo>
                                    <a:lnTo>
                                      <a:pt x="85" y="101"/>
                                    </a:lnTo>
                                    <a:lnTo>
                                      <a:pt x="88" y="88"/>
                                    </a:lnTo>
                                    <a:lnTo>
                                      <a:pt x="89" y="70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0" y="32"/>
                                    </a:lnTo>
                                    <a:lnTo>
                                      <a:pt x="73" y="24"/>
                                    </a:lnTo>
                                    <a:lnTo>
                                      <a:pt x="64" y="19"/>
                                    </a:lnTo>
                                    <a:lnTo>
                                      <a:pt x="55" y="17"/>
                                    </a:lnTo>
                                    <a:close/>
                                    <a:moveTo>
                                      <a:pt x="60" y="0"/>
                                    </a:moveTo>
                                    <a:lnTo>
                                      <a:pt x="75" y="2"/>
                                    </a:lnTo>
                                    <a:lnTo>
                                      <a:pt x="87" y="8"/>
                                    </a:lnTo>
                                    <a:lnTo>
                                      <a:pt x="97" y="19"/>
                                    </a:lnTo>
                                    <a:lnTo>
                                      <a:pt x="106" y="34"/>
                                    </a:lnTo>
                                    <a:lnTo>
                                      <a:pt x="110" y="50"/>
                                    </a:lnTo>
                                    <a:lnTo>
                                      <a:pt x="112" y="69"/>
                                    </a:lnTo>
                                    <a:lnTo>
                                      <a:pt x="110" y="89"/>
                                    </a:lnTo>
                                    <a:lnTo>
                                      <a:pt x="106" y="106"/>
                                    </a:lnTo>
                                    <a:lnTo>
                                      <a:pt x="97" y="120"/>
                                    </a:lnTo>
                                    <a:lnTo>
                                      <a:pt x="86" y="130"/>
                                    </a:lnTo>
                                    <a:lnTo>
                                      <a:pt x="74" y="137"/>
                                    </a:lnTo>
                                    <a:lnTo>
                                      <a:pt x="59" y="139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31" y="129"/>
                                    </a:lnTo>
                                    <a:lnTo>
                                      <a:pt x="20" y="116"/>
                                    </a:lnTo>
                                    <a:lnTo>
                                      <a:pt x="20" y="180"/>
                                    </a:lnTo>
                                    <a:lnTo>
                                      <a:pt x="0" y="18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19" y="4"/>
                                    </a:lnTo>
                                    <a:lnTo>
                                      <a:pt x="19" y="29"/>
                                    </a:lnTo>
                                    <a:lnTo>
                                      <a:pt x="26" y="16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47" y="2"/>
                                    </a:lnTo>
                                    <a:lnTo>
                                      <a:pt x="6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63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7" y="1864"/>
                                <a:ext cx="50" cy="61"/>
                              </a:xfrm>
                              <a:custGeom>
                                <a:avLst/>
                                <a:gdLst>
                                  <a:gd name="T0" fmla="*/ 59 w 118"/>
                                  <a:gd name="T1" fmla="*/ 16 h 139"/>
                                  <a:gd name="T2" fmla="*/ 50 w 118"/>
                                  <a:gd name="T3" fmla="*/ 18 h 139"/>
                                  <a:gd name="T4" fmla="*/ 40 w 118"/>
                                  <a:gd name="T5" fmla="*/ 23 h 139"/>
                                  <a:gd name="T6" fmla="*/ 33 w 118"/>
                                  <a:gd name="T7" fmla="*/ 29 h 139"/>
                                  <a:gd name="T8" fmla="*/ 27 w 118"/>
                                  <a:gd name="T9" fmla="*/ 39 h 139"/>
                                  <a:gd name="T10" fmla="*/ 24 w 118"/>
                                  <a:gd name="T11" fmla="*/ 53 h 139"/>
                                  <a:gd name="T12" fmla="*/ 23 w 118"/>
                                  <a:gd name="T13" fmla="*/ 69 h 139"/>
                                  <a:gd name="T14" fmla="*/ 24 w 118"/>
                                  <a:gd name="T15" fmla="*/ 86 h 139"/>
                                  <a:gd name="T16" fmla="*/ 27 w 118"/>
                                  <a:gd name="T17" fmla="*/ 100 h 139"/>
                                  <a:gd name="T18" fmla="*/ 33 w 118"/>
                                  <a:gd name="T19" fmla="*/ 109 h 139"/>
                                  <a:gd name="T20" fmla="*/ 40 w 118"/>
                                  <a:gd name="T21" fmla="*/ 117 h 139"/>
                                  <a:gd name="T22" fmla="*/ 50 w 118"/>
                                  <a:gd name="T23" fmla="*/ 121 h 139"/>
                                  <a:gd name="T24" fmla="*/ 59 w 118"/>
                                  <a:gd name="T25" fmla="*/ 122 h 139"/>
                                  <a:gd name="T26" fmla="*/ 69 w 118"/>
                                  <a:gd name="T27" fmla="*/ 121 h 139"/>
                                  <a:gd name="T28" fmla="*/ 78 w 118"/>
                                  <a:gd name="T29" fmla="*/ 117 h 139"/>
                                  <a:gd name="T30" fmla="*/ 85 w 118"/>
                                  <a:gd name="T31" fmla="*/ 109 h 139"/>
                                  <a:gd name="T32" fmla="*/ 91 w 118"/>
                                  <a:gd name="T33" fmla="*/ 99 h 139"/>
                                  <a:gd name="T34" fmla="*/ 95 w 118"/>
                                  <a:gd name="T35" fmla="*/ 86 h 139"/>
                                  <a:gd name="T36" fmla="*/ 96 w 118"/>
                                  <a:gd name="T37" fmla="*/ 69 h 139"/>
                                  <a:gd name="T38" fmla="*/ 95 w 118"/>
                                  <a:gd name="T39" fmla="*/ 53 h 139"/>
                                  <a:gd name="T40" fmla="*/ 91 w 118"/>
                                  <a:gd name="T41" fmla="*/ 39 h 139"/>
                                  <a:gd name="T42" fmla="*/ 85 w 118"/>
                                  <a:gd name="T43" fmla="*/ 29 h 139"/>
                                  <a:gd name="T44" fmla="*/ 77 w 118"/>
                                  <a:gd name="T45" fmla="*/ 23 h 139"/>
                                  <a:gd name="T46" fmla="*/ 68 w 118"/>
                                  <a:gd name="T47" fmla="*/ 18 h 139"/>
                                  <a:gd name="T48" fmla="*/ 59 w 118"/>
                                  <a:gd name="T49" fmla="*/ 16 h 139"/>
                                  <a:gd name="T50" fmla="*/ 60 w 118"/>
                                  <a:gd name="T51" fmla="*/ 0 h 139"/>
                                  <a:gd name="T52" fmla="*/ 77 w 118"/>
                                  <a:gd name="T53" fmla="*/ 2 h 139"/>
                                  <a:gd name="T54" fmla="*/ 91 w 118"/>
                                  <a:gd name="T55" fmla="*/ 9 h 139"/>
                                  <a:gd name="T56" fmla="*/ 102 w 118"/>
                                  <a:gd name="T57" fmla="*/ 19 h 139"/>
                                  <a:gd name="T58" fmla="*/ 112 w 118"/>
                                  <a:gd name="T59" fmla="*/ 34 h 139"/>
                                  <a:gd name="T60" fmla="*/ 117 w 118"/>
                                  <a:gd name="T61" fmla="*/ 50 h 139"/>
                                  <a:gd name="T62" fmla="*/ 118 w 118"/>
                                  <a:gd name="T63" fmla="*/ 69 h 139"/>
                                  <a:gd name="T64" fmla="*/ 117 w 118"/>
                                  <a:gd name="T65" fmla="*/ 89 h 139"/>
                                  <a:gd name="T66" fmla="*/ 111 w 118"/>
                                  <a:gd name="T67" fmla="*/ 105 h 139"/>
                                  <a:gd name="T68" fmla="*/ 101 w 118"/>
                                  <a:gd name="T69" fmla="*/ 120 h 139"/>
                                  <a:gd name="T70" fmla="*/ 89 w 118"/>
                                  <a:gd name="T71" fmla="*/ 130 h 139"/>
                                  <a:gd name="T72" fmla="*/ 74 w 118"/>
                                  <a:gd name="T73" fmla="*/ 137 h 139"/>
                                  <a:gd name="T74" fmla="*/ 58 w 118"/>
                                  <a:gd name="T75" fmla="*/ 139 h 139"/>
                                  <a:gd name="T76" fmla="*/ 41 w 118"/>
                                  <a:gd name="T77" fmla="*/ 136 h 139"/>
                                  <a:gd name="T78" fmla="*/ 27 w 118"/>
                                  <a:gd name="T79" fmla="*/ 130 h 139"/>
                                  <a:gd name="T80" fmla="*/ 16 w 118"/>
                                  <a:gd name="T81" fmla="*/ 119 h 139"/>
                                  <a:gd name="T82" fmla="*/ 7 w 118"/>
                                  <a:gd name="T83" fmla="*/ 104 h 139"/>
                                  <a:gd name="T84" fmla="*/ 2 w 118"/>
                                  <a:gd name="T85" fmla="*/ 88 h 139"/>
                                  <a:gd name="T86" fmla="*/ 0 w 118"/>
                                  <a:gd name="T87" fmla="*/ 69 h 139"/>
                                  <a:gd name="T88" fmla="*/ 2 w 118"/>
                                  <a:gd name="T89" fmla="*/ 49 h 139"/>
                                  <a:gd name="T90" fmla="*/ 7 w 118"/>
                                  <a:gd name="T91" fmla="*/ 33 h 139"/>
                                  <a:gd name="T92" fmla="*/ 18 w 118"/>
                                  <a:gd name="T93" fmla="*/ 18 h 139"/>
                                  <a:gd name="T94" fmla="*/ 30 w 118"/>
                                  <a:gd name="T95" fmla="*/ 8 h 139"/>
                                  <a:gd name="T96" fmla="*/ 44 w 118"/>
                                  <a:gd name="T97" fmla="*/ 2 h 139"/>
                                  <a:gd name="T98" fmla="*/ 60 w 118"/>
                                  <a:gd name="T99" fmla="*/ 0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8" h="139">
                                    <a:moveTo>
                                      <a:pt x="59" y="16"/>
                                    </a:moveTo>
                                    <a:lnTo>
                                      <a:pt x="50" y="18"/>
                                    </a:lnTo>
                                    <a:lnTo>
                                      <a:pt x="40" y="23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7" y="39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3" y="69"/>
                                    </a:lnTo>
                                    <a:lnTo>
                                      <a:pt x="24" y="86"/>
                                    </a:lnTo>
                                    <a:lnTo>
                                      <a:pt x="27" y="100"/>
                                    </a:lnTo>
                                    <a:lnTo>
                                      <a:pt x="33" y="10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50" y="121"/>
                                    </a:lnTo>
                                    <a:lnTo>
                                      <a:pt x="59" y="122"/>
                                    </a:lnTo>
                                    <a:lnTo>
                                      <a:pt x="69" y="121"/>
                                    </a:lnTo>
                                    <a:lnTo>
                                      <a:pt x="78" y="117"/>
                                    </a:lnTo>
                                    <a:lnTo>
                                      <a:pt x="85" y="109"/>
                                    </a:lnTo>
                                    <a:lnTo>
                                      <a:pt x="91" y="99"/>
                                    </a:lnTo>
                                    <a:lnTo>
                                      <a:pt x="95" y="86"/>
                                    </a:lnTo>
                                    <a:lnTo>
                                      <a:pt x="96" y="69"/>
                                    </a:lnTo>
                                    <a:lnTo>
                                      <a:pt x="95" y="53"/>
                                    </a:lnTo>
                                    <a:lnTo>
                                      <a:pt x="91" y="39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77" y="23"/>
                                    </a:lnTo>
                                    <a:lnTo>
                                      <a:pt x="68" y="18"/>
                                    </a:lnTo>
                                    <a:lnTo>
                                      <a:pt x="59" y="16"/>
                                    </a:lnTo>
                                    <a:close/>
                                    <a:moveTo>
                                      <a:pt x="60" y="0"/>
                                    </a:moveTo>
                                    <a:lnTo>
                                      <a:pt x="77" y="2"/>
                                    </a:lnTo>
                                    <a:lnTo>
                                      <a:pt x="91" y="9"/>
                                    </a:lnTo>
                                    <a:lnTo>
                                      <a:pt x="102" y="19"/>
                                    </a:lnTo>
                                    <a:lnTo>
                                      <a:pt x="112" y="34"/>
                                    </a:lnTo>
                                    <a:lnTo>
                                      <a:pt x="117" y="50"/>
                                    </a:lnTo>
                                    <a:lnTo>
                                      <a:pt x="118" y="69"/>
                                    </a:lnTo>
                                    <a:lnTo>
                                      <a:pt x="117" y="89"/>
                                    </a:lnTo>
                                    <a:lnTo>
                                      <a:pt x="111" y="105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89" y="130"/>
                                    </a:lnTo>
                                    <a:lnTo>
                                      <a:pt x="74" y="137"/>
                                    </a:lnTo>
                                    <a:lnTo>
                                      <a:pt x="58" y="139"/>
                                    </a:lnTo>
                                    <a:lnTo>
                                      <a:pt x="41" y="136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16" y="119"/>
                                    </a:lnTo>
                                    <a:lnTo>
                                      <a:pt x="7" y="104"/>
                                    </a:lnTo>
                                    <a:lnTo>
                                      <a:pt x="2" y="88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4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8" y="18"/>
                                    </a:lnTo>
                                    <a:lnTo>
                                      <a:pt x="30" y="8"/>
                                    </a:lnTo>
                                    <a:lnTo>
                                      <a:pt x="44" y="2"/>
                                    </a:lnTo>
                                    <a:lnTo>
                                      <a:pt x="6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631"/>
                            <wps:cNvSpPr>
                              <a:spLocks/>
                            </wps:cNvSpPr>
                            <wps:spPr bwMode="auto">
                              <a:xfrm>
                                <a:off x="2548" y="1864"/>
                                <a:ext cx="28" cy="59"/>
                              </a:xfrm>
                              <a:custGeom>
                                <a:avLst/>
                                <a:gdLst>
                                  <a:gd name="T0" fmla="*/ 57 w 65"/>
                                  <a:gd name="T1" fmla="*/ 0 h 135"/>
                                  <a:gd name="T2" fmla="*/ 60 w 65"/>
                                  <a:gd name="T3" fmla="*/ 0 h 135"/>
                                  <a:gd name="T4" fmla="*/ 65 w 65"/>
                                  <a:gd name="T5" fmla="*/ 1 h 135"/>
                                  <a:gd name="T6" fmla="*/ 65 w 65"/>
                                  <a:gd name="T7" fmla="*/ 19 h 135"/>
                                  <a:gd name="T8" fmla="*/ 61 w 65"/>
                                  <a:gd name="T9" fmla="*/ 19 h 135"/>
                                  <a:gd name="T10" fmla="*/ 50 w 65"/>
                                  <a:gd name="T11" fmla="*/ 22 h 135"/>
                                  <a:gd name="T12" fmla="*/ 41 w 65"/>
                                  <a:gd name="T13" fmla="*/ 26 h 135"/>
                                  <a:gd name="T14" fmla="*/ 32 w 65"/>
                                  <a:gd name="T15" fmla="*/ 33 h 135"/>
                                  <a:gd name="T16" fmla="*/ 26 w 65"/>
                                  <a:gd name="T17" fmla="*/ 42 h 135"/>
                                  <a:gd name="T18" fmla="*/ 22 w 65"/>
                                  <a:gd name="T19" fmla="*/ 53 h 135"/>
                                  <a:gd name="T20" fmla="*/ 21 w 65"/>
                                  <a:gd name="T21" fmla="*/ 66 h 135"/>
                                  <a:gd name="T22" fmla="*/ 21 w 65"/>
                                  <a:gd name="T23" fmla="*/ 135 h 135"/>
                                  <a:gd name="T24" fmla="*/ 0 w 65"/>
                                  <a:gd name="T25" fmla="*/ 135 h 135"/>
                                  <a:gd name="T26" fmla="*/ 0 w 65"/>
                                  <a:gd name="T27" fmla="*/ 4 h 135"/>
                                  <a:gd name="T28" fmla="*/ 18 w 65"/>
                                  <a:gd name="T29" fmla="*/ 4 h 135"/>
                                  <a:gd name="T30" fmla="*/ 18 w 65"/>
                                  <a:gd name="T31" fmla="*/ 34 h 135"/>
                                  <a:gd name="T32" fmla="*/ 28 w 65"/>
                                  <a:gd name="T33" fmla="*/ 16 h 135"/>
                                  <a:gd name="T34" fmla="*/ 38 w 65"/>
                                  <a:gd name="T35" fmla="*/ 6 h 135"/>
                                  <a:gd name="T36" fmla="*/ 47 w 65"/>
                                  <a:gd name="T37" fmla="*/ 2 h 135"/>
                                  <a:gd name="T38" fmla="*/ 57 w 65"/>
                                  <a:gd name="T39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5" h="135">
                                    <a:moveTo>
                                      <a:pt x="57" y="0"/>
                                    </a:moveTo>
                                    <a:lnTo>
                                      <a:pt x="60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65" y="19"/>
                                    </a:lnTo>
                                    <a:lnTo>
                                      <a:pt x="61" y="19"/>
                                    </a:lnTo>
                                    <a:lnTo>
                                      <a:pt x="50" y="22"/>
                                    </a:lnTo>
                                    <a:lnTo>
                                      <a:pt x="41" y="26"/>
                                    </a:lnTo>
                                    <a:lnTo>
                                      <a:pt x="32" y="33"/>
                                    </a:lnTo>
                                    <a:lnTo>
                                      <a:pt x="26" y="42"/>
                                    </a:lnTo>
                                    <a:lnTo>
                                      <a:pt x="22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18" y="4"/>
                                    </a:lnTo>
                                    <a:lnTo>
                                      <a:pt x="18" y="34"/>
                                    </a:lnTo>
                                    <a:lnTo>
                                      <a:pt x="28" y="16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7" y="2"/>
                                    </a:lnTo>
                                    <a:lnTo>
                                      <a:pt x="5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632"/>
                            <wps:cNvSpPr>
                              <a:spLocks/>
                            </wps:cNvSpPr>
                            <wps:spPr bwMode="auto">
                              <a:xfrm>
                                <a:off x="2577" y="1851"/>
                                <a:ext cx="35" cy="74"/>
                              </a:xfrm>
                              <a:custGeom>
                                <a:avLst/>
                                <a:gdLst>
                                  <a:gd name="T0" fmla="*/ 43 w 80"/>
                                  <a:gd name="T1" fmla="*/ 0 h 170"/>
                                  <a:gd name="T2" fmla="*/ 43 w 80"/>
                                  <a:gd name="T3" fmla="*/ 35 h 170"/>
                                  <a:gd name="T4" fmla="*/ 73 w 80"/>
                                  <a:gd name="T5" fmla="*/ 35 h 170"/>
                                  <a:gd name="T6" fmla="*/ 73 w 80"/>
                                  <a:gd name="T7" fmla="*/ 50 h 170"/>
                                  <a:gd name="T8" fmla="*/ 43 w 80"/>
                                  <a:gd name="T9" fmla="*/ 50 h 170"/>
                                  <a:gd name="T10" fmla="*/ 43 w 80"/>
                                  <a:gd name="T11" fmla="*/ 133 h 170"/>
                                  <a:gd name="T12" fmla="*/ 44 w 80"/>
                                  <a:gd name="T13" fmla="*/ 142 h 170"/>
                                  <a:gd name="T14" fmla="*/ 48 w 80"/>
                                  <a:gd name="T15" fmla="*/ 149 h 170"/>
                                  <a:gd name="T16" fmla="*/ 54 w 80"/>
                                  <a:gd name="T17" fmla="*/ 153 h 170"/>
                                  <a:gd name="T18" fmla="*/ 63 w 80"/>
                                  <a:gd name="T19" fmla="*/ 154 h 170"/>
                                  <a:gd name="T20" fmla="*/ 72 w 80"/>
                                  <a:gd name="T21" fmla="*/ 154 h 170"/>
                                  <a:gd name="T22" fmla="*/ 80 w 80"/>
                                  <a:gd name="T23" fmla="*/ 153 h 170"/>
                                  <a:gd name="T24" fmla="*/ 80 w 80"/>
                                  <a:gd name="T25" fmla="*/ 168 h 170"/>
                                  <a:gd name="T26" fmla="*/ 60 w 80"/>
                                  <a:gd name="T27" fmla="*/ 170 h 170"/>
                                  <a:gd name="T28" fmla="*/ 47 w 80"/>
                                  <a:gd name="T29" fmla="*/ 168 h 170"/>
                                  <a:gd name="T30" fmla="*/ 37 w 80"/>
                                  <a:gd name="T31" fmla="*/ 163 h 170"/>
                                  <a:gd name="T32" fmla="*/ 28 w 80"/>
                                  <a:gd name="T33" fmla="*/ 156 h 170"/>
                                  <a:gd name="T34" fmla="*/ 24 w 80"/>
                                  <a:gd name="T35" fmla="*/ 144 h 170"/>
                                  <a:gd name="T36" fmla="*/ 22 w 80"/>
                                  <a:gd name="T37" fmla="*/ 130 h 170"/>
                                  <a:gd name="T38" fmla="*/ 22 w 80"/>
                                  <a:gd name="T39" fmla="*/ 50 h 170"/>
                                  <a:gd name="T40" fmla="*/ 0 w 80"/>
                                  <a:gd name="T41" fmla="*/ 50 h 170"/>
                                  <a:gd name="T42" fmla="*/ 0 w 80"/>
                                  <a:gd name="T43" fmla="*/ 35 h 170"/>
                                  <a:gd name="T44" fmla="*/ 22 w 80"/>
                                  <a:gd name="T45" fmla="*/ 35 h 170"/>
                                  <a:gd name="T46" fmla="*/ 23 w 80"/>
                                  <a:gd name="T47" fmla="*/ 2 h 170"/>
                                  <a:gd name="T48" fmla="*/ 43 w 80"/>
                                  <a:gd name="T49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0" h="170">
                                    <a:moveTo>
                                      <a:pt x="43" y="0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50"/>
                                    </a:lnTo>
                                    <a:lnTo>
                                      <a:pt x="43" y="50"/>
                                    </a:lnTo>
                                    <a:lnTo>
                                      <a:pt x="43" y="133"/>
                                    </a:lnTo>
                                    <a:lnTo>
                                      <a:pt x="44" y="142"/>
                                    </a:lnTo>
                                    <a:lnTo>
                                      <a:pt x="48" y="149"/>
                                    </a:lnTo>
                                    <a:lnTo>
                                      <a:pt x="54" y="153"/>
                                    </a:lnTo>
                                    <a:lnTo>
                                      <a:pt x="63" y="154"/>
                                    </a:lnTo>
                                    <a:lnTo>
                                      <a:pt x="72" y="154"/>
                                    </a:lnTo>
                                    <a:lnTo>
                                      <a:pt x="80" y="153"/>
                                    </a:lnTo>
                                    <a:lnTo>
                                      <a:pt x="80" y="168"/>
                                    </a:lnTo>
                                    <a:lnTo>
                                      <a:pt x="60" y="170"/>
                                    </a:lnTo>
                                    <a:lnTo>
                                      <a:pt x="47" y="168"/>
                                    </a:lnTo>
                                    <a:lnTo>
                                      <a:pt x="37" y="163"/>
                                    </a:lnTo>
                                    <a:lnTo>
                                      <a:pt x="28" y="156"/>
                                    </a:lnTo>
                                    <a:lnTo>
                                      <a:pt x="24" y="144"/>
                                    </a:lnTo>
                                    <a:lnTo>
                                      <a:pt x="22" y="13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22" y="35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Freeform 633"/>
                            <wps:cNvSpPr>
                              <a:spLocks/>
                            </wps:cNvSpPr>
                            <wps:spPr bwMode="auto">
                              <a:xfrm>
                                <a:off x="2663" y="1864"/>
                                <a:ext cx="49" cy="61"/>
                              </a:xfrm>
                              <a:custGeom>
                                <a:avLst/>
                                <a:gdLst>
                                  <a:gd name="T0" fmla="*/ 54 w 113"/>
                                  <a:gd name="T1" fmla="*/ 0 h 139"/>
                                  <a:gd name="T2" fmla="*/ 70 w 113"/>
                                  <a:gd name="T3" fmla="*/ 1 h 139"/>
                                  <a:gd name="T4" fmla="*/ 83 w 113"/>
                                  <a:gd name="T5" fmla="*/ 5 h 139"/>
                                  <a:gd name="T6" fmla="*/ 93 w 113"/>
                                  <a:gd name="T7" fmla="*/ 12 h 139"/>
                                  <a:gd name="T8" fmla="*/ 101 w 113"/>
                                  <a:gd name="T9" fmla="*/ 22 h 139"/>
                                  <a:gd name="T10" fmla="*/ 107 w 113"/>
                                  <a:gd name="T11" fmla="*/ 33 h 139"/>
                                  <a:gd name="T12" fmla="*/ 88 w 113"/>
                                  <a:gd name="T13" fmla="*/ 37 h 139"/>
                                  <a:gd name="T14" fmla="*/ 83 w 113"/>
                                  <a:gd name="T15" fmla="*/ 29 h 139"/>
                                  <a:gd name="T16" fmla="*/ 76 w 113"/>
                                  <a:gd name="T17" fmla="*/ 22 h 139"/>
                                  <a:gd name="T18" fmla="*/ 66 w 113"/>
                                  <a:gd name="T19" fmla="*/ 17 h 139"/>
                                  <a:gd name="T20" fmla="*/ 55 w 113"/>
                                  <a:gd name="T21" fmla="*/ 16 h 139"/>
                                  <a:gd name="T22" fmla="*/ 44 w 113"/>
                                  <a:gd name="T23" fmla="*/ 17 h 139"/>
                                  <a:gd name="T24" fmla="*/ 34 w 113"/>
                                  <a:gd name="T25" fmla="*/ 22 h 139"/>
                                  <a:gd name="T26" fmla="*/ 28 w 113"/>
                                  <a:gd name="T27" fmla="*/ 28 h 139"/>
                                  <a:gd name="T28" fmla="*/ 26 w 113"/>
                                  <a:gd name="T29" fmla="*/ 36 h 139"/>
                                  <a:gd name="T30" fmla="*/ 28 w 113"/>
                                  <a:gd name="T31" fmla="*/ 44 h 139"/>
                                  <a:gd name="T32" fmla="*/ 36 w 113"/>
                                  <a:gd name="T33" fmla="*/ 50 h 139"/>
                                  <a:gd name="T34" fmla="*/ 47 w 113"/>
                                  <a:gd name="T35" fmla="*/ 55 h 139"/>
                                  <a:gd name="T36" fmla="*/ 73 w 113"/>
                                  <a:gd name="T37" fmla="*/ 60 h 139"/>
                                  <a:gd name="T38" fmla="*/ 90 w 113"/>
                                  <a:gd name="T39" fmla="*/ 65 h 139"/>
                                  <a:gd name="T40" fmla="*/ 103 w 113"/>
                                  <a:gd name="T41" fmla="*/ 73 h 139"/>
                                  <a:gd name="T42" fmla="*/ 110 w 113"/>
                                  <a:gd name="T43" fmla="*/ 84 h 139"/>
                                  <a:gd name="T44" fmla="*/ 113 w 113"/>
                                  <a:gd name="T45" fmla="*/ 98 h 139"/>
                                  <a:gd name="T46" fmla="*/ 111 w 113"/>
                                  <a:gd name="T47" fmla="*/ 109 h 139"/>
                                  <a:gd name="T48" fmla="*/ 106 w 113"/>
                                  <a:gd name="T49" fmla="*/ 120 h 139"/>
                                  <a:gd name="T50" fmla="*/ 97 w 113"/>
                                  <a:gd name="T51" fmla="*/ 128 h 139"/>
                                  <a:gd name="T52" fmla="*/ 87 w 113"/>
                                  <a:gd name="T53" fmla="*/ 134 h 139"/>
                                  <a:gd name="T54" fmla="*/ 74 w 113"/>
                                  <a:gd name="T55" fmla="*/ 138 h 139"/>
                                  <a:gd name="T56" fmla="*/ 58 w 113"/>
                                  <a:gd name="T57" fmla="*/ 139 h 139"/>
                                  <a:gd name="T58" fmla="*/ 41 w 113"/>
                                  <a:gd name="T59" fmla="*/ 137 h 139"/>
                                  <a:gd name="T60" fmla="*/ 26 w 113"/>
                                  <a:gd name="T61" fmla="*/ 133 h 139"/>
                                  <a:gd name="T62" fmla="*/ 15 w 113"/>
                                  <a:gd name="T63" fmla="*/ 125 h 139"/>
                                  <a:gd name="T64" fmla="*/ 7 w 113"/>
                                  <a:gd name="T65" fmla="*/ 115 h 139"/>
                                  <a:gd name="T66" fmla="*/ 0 w 113"/>
                                  <a:gd name="T67" fmla="*/ 101 h 139"/>
                                  <a:gd name="T68" fmla="*/ 19 w 113"/>
                                  <a:gd name="T69" fmla="*/ 97 h 139"/>
                                  <a:gd name="T70" fmla="*/ 24 w 113"/>
                                  <a:gd name="T71" fmla="*/ 108 h 139"/>
                                  <a:gd name="T72" fmla="*/ 33 w 113"/>
                                  <a:gd name="T73" fmla="*/ 116 h 139"/>
                                  <a:gd name="T74" fmla="*/ 45 w 113"/>
                                  <a:gd name="T75" fmla="*/ 121 h 139"/>
                                  <a:gd name="T76" fmla="*/ 60 w 113"/>
                                  <a:gd name="T77" fmla="*/ 122 h 139"/>
                                  <a:gd name="T78" fmla="*/ 73 w 113"/>
                                  <a:gd name="T79" fmla="*/ 121 h 139"/>
                                  <a:gd name="T80" fmla="*/ 82 w 113"/>
                                  <a:gd name="T81" fmla="*/ 117 h 139"/>
                                  <a:gd name="T82" fmla="*/ 86 w 113"/>
                                  <a:gd name="T83" fmla="*/ 113 h 139"/>
                                  <a:gd name="T84" fmla="*/ 89 w 113"/>
                                  <a:gd name="T85" fmla="*/ 109 h 139"/>
                                  <a:gd name="T86" fmla="*/ 90 w 113"/>
                                  <a:gd name="T87" fmla="*/ 105 h 139"/>
                                  <a:gd name="T88" fmla="*/ 91 w 113"/>
                                  <a:gd name="T89" fmla="*/ 100 h 139"/>
                                  <a:gd name="T90" fmla="*/ 88 w 113"/>
                                  <a:gd name="T91" fmla="*/ 91 h 139"/>
                                  <a:gd name="T92" fmla="*/ 81 w 113"/>
                                  <a:gd name="T93" fmla="*/ 85 h 139"/>
                                  <a:gd name="T94" fmla="*/ 68 w 113"/>
                                  <a:gd name="T95" fmla="*/ 80 h 139"/>
                                  <a:gd name="T96" fmla="*/ 41 w 113"/>
                                  <a:gd name="T97" fmla="*/ 75 h 139"/>
                                  <a:gd name="T98" fmla="*/ 26 w 113"/>
                                  <a:gd name="T99" fmla="*/ 70 h 139"/>
                                  <a:gd name="T100" fmla="*/ 15 w 113"/>
                                  <a:gd name="T101" fmla="*/ 63 h 139"/>
                                  <a:gd name="T102" fmla="*/ 8 w 113"/>
                                  <a:gd name="T103" fmla="*/ 53 h 139"/>
                                  <a:gd name="T104" fmla="*/ 6 w 113"/>
                                  <a:gd name="T105" fmla="*/ 39 h 139"/>
                                  <a:gd name="T106" fmla="*/ 7 w 113"/>
                                  <a:gd name="T107" fmla="*/ 29 h 139"/>
                                  <a:gd name="T108" fmla="*/ 11 w 113"/>
                                  <a:gd name="T109" fmla="*/ 19 h 139"/>
                                  <a:gd name="T110" fmla="*/ 18 w 113"/>
                                  <a:gd name="T111" fmla="*/ 11 h 139"/>
                                  <a:gd name="T112" fmla="*/ 28 w 113"/>
                                  <a:gd name="T113" fmla="*/ 5 h 139"/>
                                  <a:gd name="T114" fmla="*/ 41 w 113"/>
                                  <a:gd name="T115" fmla="*/ 1 h 139"/>
                                  <a:gd name="T116" fmla="*/ 54 w 113"/>
                                  <a:gd name="T117" fmla="*/ 0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13" h="139">
                                    <a:moveTo>
                                      <a:pt x="54" y="0"/>
                                    </a:moveTo>
                                    <a:lnTo>
                                      <a:pt x="70" y="1"/>
                                    </a:lnTo>
                                    <a:lnTo>
                                      <a:pt x="83" y="5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1" y="22"/>
                                    </a:lnTo>
                                    <a:lnTo>
                                      <a:pt x="107" y="33"/>
                                    </a:lnTo>
                                    <a:lnTo>
                                      <a:pt x="88" y="37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6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55" y="16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26" y="36"/>
                                    </a:lnTo>
                                    <a:lnTo>
                                      <a:pt x="28" y="44"/>
                                    </a:lnTo>
                                    <a:lnTo>
                                      <a:pt x="36" y="50"/>
                                    </a:lnTo>
                                    <a:lnTo>
                                      <a:pt x="4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103" y="73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3" y="98"/>
                                    </a:lnTo>
                                    <a:lnTo>
                                      <a:pt x="111" y="109"/>
                                    </a:lnTo>
                                    <a:lnTo>
                                      <a:pt x="106" y="120"/>
                                    </a:lnTo>
                                    <a:lnTo>
                                      <a:pt x="97" y="128"/>
                                    </a:lnTo>
                                    <a:lnTo>
                                      <a:pt x="87" y="134"/>
                                    </a:lnTo>
                                    <a:lnTo>
                                      <a:pt x="74" y="138"/>
                                    </a:lnTo>
                                    <a:lnTo>
                                      <a:pt x="58" y="139"/>
                                    </a:lnTo>
                                    <a:lnTo>
                                      <a:pt x="41" y="137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5" y="125"/>
                                    </a:lnTo>
                                    <a:lnTo>
                                      <a:pt x="7" y="115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4" y="108"/>
                                    </a:lnTo>
                                    <a:lnTo>
                                      <a:pt x="33" y="116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60" y="122"/>
                                    </a:lnTo>
                                    <a:lnTo>
                                      <a:pt x="73" y="121"/>
                                    </a:lnTo>
                                    <a:lnTo>
                                      <a:pt x="82" y="117"/>
                                    </a:lnTo>
                                    <a:lnTo>
                                      <a:pt x="86" y="113"/>
                                    </a:lnTo>
                                    <a:lnTo>
                                      <a:pt x="89" y="109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91" y="100"/>
                                    </a:lnTo>
                                    <a:lnTo>
                                      <a:pt x="88" y="91"/>
                                    </a:lnTo>
                                    <a:lnTo>
                                      <a:pt x="81" y="85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41" y="75"/>
                                    </a:lnTo>
                                    <a:lnTo>
                                      <a:pt x="26" y="70"/>
                                    </a:lnTo>
                                    <a:lnTo>
                                      <a:pt x="15" y="63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7" y="29"/>
                                    </a:lnTo>
                                    <a:lnTo>
                                      <a:pt x="11" y="19"/>
                                    </a:lnTo>
                                    <a:lnTo>
                                      <a:pt x="18" y="11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634"/>
                            <wps:cNvSpPr>
                              <a:spLocks/>
                            </wps:cNvSpPr>
                            <wps:spPr bwMode="auto">
                              <a:xfrm>
                                <a:off x="2713" y="1866"/>
                                <a:ext cx="48" cy="78"/>
                              </a:xfrm>
                              <a:custGeom>
                                <a:avLst/>
                                <a:gdLst>
                                  <a:gd name="T0" fmla="*/ 0 w 109"/>
                                  <a:gd name="T1" fmla="*/ 0 h 179"/>
                                  <a:gd name="T2" fmla="*/ 21 w 109"/>
                                  <a:gd name="T3" fmla="*/ 0 h 179"/>
                                  <a:gd name="T4" fmla="*/ 56 w 109"/>
                                  <a:gd name="T5" fmla="*/ 98 h 179"/>
                                  <a:gd name="T6" fmla="*/ 91 w 109"/>
                                  <a:gd name="T7" fmla="*/ 0 h 179"/>
                                  <a:gd name="T8" fmla="*/ 109 w 109"/>
                                  <a:gd name="T9" fmla="*/ 0 h 179"/>
                                  <a:gd name="T10" fmla="*/ 56 w 109"/>
                                  <a:gd name="T11" fmla="*/ 147 h 179"/>
                                  <a:gd name="T12" fmla="*/ 49 w 109"/>
                                  <a:gd name="T13" fmla="*/ 160 h 179"/>
                                  <a:gd name="T14" fmla="*/ 41 w 109"/>
                                  <a:gd name="T15" fmla="*/ 170 h 179"/>
                                  <a:gd name="T16" fmla="*/ 31 w 109"/>
                                  <a:gd name="T17" fmla="*/ 177 h 179"/>
                                  <a:gd name="T18" fmla="*/ 19 w 109"/>
                                  <a:gd name="T19" fmla="*/ 179 h 179"/>
                                  <a:gd name="T20" fmla="*/ 11 w 109"/>
                                  <a:gd name="T21" fmla="*/ 178 h 179"/>
                                  <a:gd name="T22" fmla="*/ 2 w 109"/>
                                  <a:gd name="T23" fmla="*/ 176 h 179"/>
                                  <a:gd name="T24" fmla="*/ 2 w 109"/>
                                  <a:gd name="T25" fmla="*/ 160 h 179"/>
                                  <a:gd name="T26" fmla="*/ 7 w 109"/>
                                  <a:gd name="T27" fmla="*/ 161 h 179"/>
                                  <a:gd name="T28" fmla="*/ 21 w 109"/>
                                  <a:gd name="T29" fmla="*/ 161 h 179"/>
                                  <a:gd name="T30" fmla="*/ 25 w 109"/>
                                  <a:gd name="T31" fmla="*/ 160 h 179"/>
                                  <a:gd name="T32" fmla="*/ 29 w 109"/>
                                  <a:gd name="T33" fmla="*/ 158 h 179"/>
                                  <a:gd name="T34" fmla="*/ 32 w 109"/>
                                  <a:gd name="T35" fmla="*/ 156 h 179"/>
                                  <a:gd name="T36" fmla="*/ 36 w 109"/>
                                  <a:gd name="T37" fmla="*/ 151 h 179"/>
                                  <a:gd name="T38" fmla="*/ 41 w 109"/>
                                  <a:gd name="T39" fmla="*/ 142 h 179"/>
                                  <a:gd name="T40" fmla="*/ 45 w 109"/>
                                  <a:gd name="T41" fmla="*/ 129 h 179"/>
                                  <a:gd name="T42" fmla="*/ 0 w 109"/>
                                  <a:gd name="T43" fmla="*/ 0 h 1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9" h="179">
                                    <a:moveTo>
                                      <a:pt x="0" y="0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56" y="98"/>
                                    </a:lnTo>
                                    <a:lnTo>
                                      <a:pt x="91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56" y="147"/>
                                    </a:lnTo>
                                    <a:lnTo>
                                      <a:pt x="49" y="160"/>
                                    </a:lnTo>
                                    <a:lnTo>
                                      <a:pt x="41" y="170"/>
                                    </a:lnTo>
                                    <a:lnTo>
                                      <a:pt x="31" y="177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25" y="160"/>
                                    </a:lnTo>
                                    <a:lnTo>
                                      <a:pt x="29" y="158"/>
                                    </a:lnTo>
                                    <a:lnTo>
                                      <a:pt x="32" y="156"/>
                                    </a:lnTo>
                                    <a:lnTo>
                                      <a:pt x="36" y="151"/>
                                    </a:lnTo>
                                    <a:lnTo>
                                      <a:pt x="41" y="142"/>
                                    </a:lnTo>
                                    <a:lnTo>
                                      <a:pt x="45" y="12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635"/>
                            <wps:cNvSpPr>
                              <a:spLocks/>
                            </wps:cNvSpPr>
                            <wps:spPr bwMode="auto">
                              <a:xfrm>
                                <a:off x="2758" y="1864"/>
                                <a:ext cx="49" cy="61"/>
                              </a:xfrm>
                              <a:custGeom>
                                <a:avLst/>
                                <a:gdLst>
                                  <a:gd name="T0" fmla="*/ 54 w 112"/>
                                  <a:gd name="T1" fmla="*/ 0 h 139"/>
                                  <a:gd name="T2" fmla="*/ 69 w 112"/>
                                  <a:gd name="T3" fmla="*/ 1 h 139"/>
                                  <a:gd name="T4" fmla="*/ 83 w 112"/>
                                  <a:gd name="T5" fmla="*/ 5 h 139"/>
                                  <a:gd name="T6" fmla="*/ 93 w 112"/>
                                  <a:gd name="T7" fmla="*/ 12 h 139"/>
                                  <a:gd name="T8" fmla="*/ 101 w 112"/>
                                  <a:gd name="T9" fmla="*/ 22 h 139"/>
                                  <a:gd name="T10" fmla="*/ 106 w 112"/>
                                  <a:gd name="T11" fmla="*/ 33 h 139"/>
                                  <a:gd name="T12" fmla="*/ 88 w 112"/>
                                  <a:gd name="T13" fmla="*/ 37 h 139"/>
                                  <a:gd name="T14" fmla="*/ 83 w 112"/>
                                  <a:gd name="T15" fmla="*/ 29 h 139"/>
                                  <a:gd name="T16" fmla="*/ 75 w 112"/>
                                  <a:gd name="T17" fmla="*/ 22 h 139"/>
                                  <a:gd name="T18" fmla="*/ 66 w 112"/>
                                  <a:gd name="T19" fmla="*/ 17 h 139"/>
                                  <a:gd name="T20" fmla="*/ 55 w 112"/>
                                  <a:gd name="T21" fmla="*/ 16 h 139"/>
                                  <a:gd name="T22" fmla="*/ 43 w 112"/>
                                  <a:gd name="T23" fmla="*/ 17 h 139"/>
                                  <a:gd name="T24" fmla="*/ 34 w 112"/>
                                  <a:gd name="T25" fmla="*/ 22 h 139"/>
                                  <a:gd name="T26" fmla="*/ 28 w 112"/>
                                  <a:gd name="T27" fmla="*/ 28 h 139"/>
                                  <a:gd name="T28" fmla="*/ 26 w 112"/>
                                  <a:gd name="T29" fmla="*/ 36 h 139"/>
                                  <a:gd name="T30" fmla="*/ 28 w 112"/>
                                  <a:gd name="T31" fmla="*/ 44 h 139"/>
                                  <a:gd name="T32" fmla="*/ 35 w 112"/>
                                  <a:gd name="T33" fmla="*/ 50 h 139"/>
                                  <a:gd name="T34" fmla="*/ 46 w 112"/>
                                  <a:gd name="T35" fmla="*/ 55 h 139"/>
                                  <a:gd name="T36" fmla="*/ 72 w 112"/>
                                  <a:gd name="T37" fmla="*/ 60 h 139"/>
                                  <a:gd name="T38" fmla="*/ 90 w 112"/>
                                  <a:gd name="T39" fmla="*/ 65 h 139"/>
                                  <a:gd name="T40" fmla="*/ 102 w 112"/>
                                  <a:gd name="T41" fmla="*/ 73 h 139"/>
                                  <a:gd name="T42" fmla="*/ 109 w 112"/>
                                  <a:gd name="T43" fmla="*/ 84 h 139"/>
                                  <a:gd name="T44" fmla="*/ 112 w 112"/>
                                  <a:gd name="T45" fmla="*/ 98 h 139"/>
                                  <a:gd name="T46" fmla="*/ 110 w 112"/>
                                  <a:gd name="T47" fmla="*/ 109 h 139"/>
                                  <a:gd name="T48" fmla="*/ 105 w 112"/>
                                  <a:gd name="T49" fmla="*/ 120 h 139"/>
                                  <a:gd name="T50" fmla="*/ 97 w 112"/>
                                  <a:gd name="T51" fmla="*/ 128 h 139"/>
                                  <a:gd name="T52" fmla="*/ 87 w 112"/>
                                  <a:gd name="T53" fmla="*/ 134 h 139"/>
                                  <a:gd name="T54" fmla="*/ 73 w 112"/>
                                  <a:gd name="T55" fmla="*/ 138 h 139"/>
                                  <a:gd name="T56" fmla="*/ 58 w 112"/>
                                  <a:gd name="T57" fmla="*/ 139 h 139"/>
                                  <a:gd name="T58" fmla="*/ 40 w 112"/>
                                  <a:gd name="T59" fmla="*/ 137 h 139"/>
                                  <a:gd name="T60" fmla="*/ 26 w 112"/>
                                  <a:gd name="T61" fmla="*/ 133 h 139"/>
                                  <a:gd name="T62" fmla="*/ 14 w 112"/>
                                  <a:gd name="T63" fmla="*/ 125 h 139"/>
                                  <a:gd name="T64" fmla="*/ 6 w 112"/>
                                  <a:gd name="T65" fmla="*/ 115 h 139"/>
                                  <a:gd name="T66" fmla="*/ 0 w 112"/>
                                  <a:gd name="T67" fmla="*/ 101 h 139"/>
                                  <a:gd name="T68" fmla="*/ 19 w 112"/>
                                  <a:gd name="T69" fmla="*/ 97 h 139"/>
                                  <a:gd name="T70" fmla="*/ 24 w 112"/>
                                  <a:gd name="T71" fmla="*/ 108 h 139"/>
                                  <a:gd name="T72" fmla="*/ 33 w 112"/>
                                  <a:gd name="T73" fmla="*/ 116 h 139"/>
                                  <a:gd name="T74" fmla="*/ 44 w 112"/>
                                  <a:gd name="T75" fmla="*/ 121 h 139"/>
                                  <a:gd name="T76" fmla="*/ 60 w 112"/>
                                  <a:gd name="T77" fmla="*/ 122 h 139"/>
                                  <a:gd name="T78" fmla="*/ 72 w 112"/>
                                  <a:gd name="T79" fmla="*/ 121 h 139"/>
                                  <a:gd name="T80" fmla="*/ 82 w 112"/>
                                  <a:gd name="T81" fmla="*/ 117 h 139"/>
                                  <a:gd name="T82" fmla="*/ 86 w 112"/>
                                  <a:gd name="T83" fmla="*/ 113 h 139"/>
                                  <a:gd name="T84" fmla="*/ 89 w 112"/>
                                  <a:gd name="T85" fmla="*/ 109 h 139"/>
                                  <a:gd name="T86" fmla="*/ 90 w 112"/>
                                  <a:gd name="T87" fmla="*/ 105 h 139"/>
                                  <a:gd name="T88" fmla="*/ 91 w 112"/>
                                  <a:gd name="T89" fmla="*/ 100 h 139"/>
                                  <a:gd name="T90" fmla="*/ 89 w 112"/>
                                  <a:gd name="T91" fmla="*/ 91 h 139"/>
                                  <a:gd name="T92" fmla="*/ 80 w 112"/>
                                  <a:gd name="T93" fmla="*/ 85 h 139"/>
                                  <a:gd name="T94" fmla="*/ 68 w 112"/>
                                  <a:gd name="T95" fmla="*/ 80 h 139"/>
                                  <a:gd name="T96" fmla="*/ 40 w 112"/>
                                  <a:gd name="T97" fmla="*/ 75 h 139"/>
                                  <a:gd name="T98" fmla="*/ 26 w 112"/>
                                  <a:gd name="T99" fmla="*/ 70 h 139"/>
                                  <a:gd name="T100" fmla="*/ 14 w 112"/>
                                  <a:gd name="T101" fmla="*/ 63 h 139"/>
                                  <a:gd name="T102" fmla="*/ 7 w 112"/>
                                  <a:gd name="T103" fmla="*/ 53 h 139"/>
                                  <a:gd name="T104" fmla="*/ 5 w 112"/>
                                  <a:gd name="T105" fmla="*/ 39 h 139"/>
                                  <a:gd name="T106" fmla="*/ 6 w 112"/>
                                  <a:gd name="T107" fmla="*/ 29 h 139"/>
                                  <a:gd name="T108" fmla="*/ 10 w 112"/>
                                  <a:gd name="T109" fmla="*/ 19 h 139"/>
                                  <a:gd name="T110" fmla="*/ 18 w 112"/>
                                  <a:gd name="T111" fmla="*/ 11 h 139"/>
                                  <a:gd name="T112" fmla="*/ 28 w 112"/>
                                  <a:gd name="T113" fmla="*/ 5 h 139"/>
                                  <a:gd name="T114" fmla="*/ 40 w 112"/>
                                  <a:gd name="T115" fmla="*/ 1 h 139"/>
                                  <a:gd name="T116" fmla="*/ 54 w 112"/>
                                  <a:gd name="T117" fmla="*/ 0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12" h="139">
                                    <a:moveTo>
                                      <a:pt x="54" y="0"/>
                                    </a:moveTo>
                                    <a:lnTo>
                                      <a:pt x="69" y="1"/>
                                    </a:lnTo>
                                    <a:lnTo>
                                      <a:pt x="83" y="5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1" y="22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88" y="37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5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55" y="16"/>
                                    </a:lnTo>
                                    <a:lnTo>
                                      <a:pt x="43" y="17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26" y="36"/>
                                    </a:lnTo>
                                    <a:lnTo>
                                      <a:pt x="28" y="44"/>
                                    </a:lnTo>
                                    <a:lnTo>
                                      <a:pt x="35" y="50"/>
                                    </a:lnTo>
                                    <a:lnTo>
                                      <a:pt x="46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102" y="73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12" y="98"/>
                                    </a:lnTo>
                                    <a:lnTo>
                                      <a:pt x="110" y="109"/>
                                    </a:lnTo>
                                    <a:lnTo>
                                      <a:pt x="105" y="120"/>
                                    </a:lnTo>
                                    <a:lnTo>
                                      <a:pt x="97" y="128"/>
                                    </a:lnTo>
                                    <a:lnTo>
                                      <a:pt x="87" y="134"/>
                                    </a:lnTo>
                                    <a:lnTo>
                                      <a:pt x="73" y="138"/>
                                    </a:lnTo>
                                    <a:lnTo>
                                      <a:pt x="58" y="139"/>
                                    </a:lnTo>
                                    <a:lnTo>
                                      <a:pt x="40" y="137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125"/>
                                    </a:lnTo>
                                    <a:lnTo>
                                      <a:pt x="6" y="115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4" y="108"/>
                                    </a:lnTo>
                                    <a:lnTo>
                                      <a:pt x="33" y="116"/>
                                    </a:lnTo>
                                    <a:lnTo>
                                      <a:pt x="44" y="121"/>
                                    </a:lnTo>
                                    <a:lnTo>
                                      <a:pt x="60" y="122"/>
                                    </a:lnTo>
                                    <a:lnTo>
                                      <a:pt x="72" y="121"/>
                                    </a:lnTo>
                                    <a:lnTo>
                                      <a:pt x="82" y="117"/>
                                    </a:lnTo>
                                    <a:lnTo>
                                      <a:pt x="86" y="113"/>
                                    </a:lnTo>
                                    <a:lnTo>
                                      <a:pt x="89" y="109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91" y="100"/>
                                    </a:lnTo>
                                    <a:lnTo>
                                      <a:pt x="89" y="91"/>
                                    </a:lnTo>
                                    <a:lnTo>
                                      <a:pt x="80" y="85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40" y="75"/>
                                    </a:lnTo>
                                    <a:lnTo>
                                      <a:pt x="26" y="70"/>
                                    </a:lnTo>
                                    <a:lnTo>
                                      <a:pt x="14" y="63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8" y="11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Freeform 636"/>
                            <wps:cNvSpPr>
                              <a:spLocks/>
                            </wps:cNvSpPr>
                            <wps:spPr bwMode="auto">
                              <a:xfrm>
                                <a:off x="2807" y="1851"/>
                                <a:ext cx="35" cy="74"/>
                              </a:xfrm>
                              <a:custGeom>
                                <a:avLst/>
                                <a:gdLst>
                                  <a:gd name="T0" fmla="*/ 44 w 81"/>
                                  <a:gd name="T1" fmla="*/ 0 h 170"/>
                                  <a:gd name="T2" fmla="*/ 44 w 81"/>
                                  <a:gd name="T3" fmla="*/ 35 h 170"/>
                                  <a:gd name="T4" fmla="*/ 74 w 81"/>
                                  <a:gd name="T5" fmla="*/ 35 h 170"/>
                                  <a:gd name="T6" fmla="*/ 74 w 81"/>
                                  <a:gd name="T7" fmla="*/ 50 h 170"/>
                                  <a:gd name="T8" fmla="*/ 44 w 81"/>
                                  <a:gd name="T9" fmla="*/ 50 h 170"/>
                                  <a:gd name="T10" fmla="*/ 44 w 81"/>
                                  <a:gd name="T11" fmla="*/ 133 h 170"/>
                                  <a:gd name="T12" fmla="*/ 46 w 81"/>
                                  <a:gd name="T13" fmla="*/ 142 h 170"/>
                                  <a:gd name="T14" fmla="*/ 50 w 81"/>
                                  <a:gd name="T15" fmla="*/ 149 h 170"/>
                                  <a:gd name="T16" fmla="*/ 56 w 81"/>
                                  <a:gd name="T17" fmla="*/ 153 h 170"/>
                                  <a:gd name="T18" fmla="*/ 65 w 81"/>
                                  <a:gd name="T19" fmla="*/ 154 h 170"/>
                                  <a:gd name="T20" fmla="*/ 73 w 81"/>
                                  <a:gd name="T21" fmla="*/ 154 h 170"/>
                                  <a:gd name="T22" fmla="*/ 81 w 81"/>
                                  <a:gd name="T23" fmla="*/ 153 h 170"/>
                                  <a:gd name="T24" fmla="*/ 81 w 81"/>
                                  <a:gd name="T25" fmla="*/ 168 h 170"/>
                                  <a:gd name="T26" fmla="*/ 71 w 81"/>
                                  <a:gd name="T27" fmla="*/ 169 h 170"/>
                                  <a:gd name="T28" fmla="*/ 62 w 81"/>
                                  <a:gd name="T29" fmla="*/ 170 h 170"/>
                                  <a:gd name="T30" fmla="*/ 49 w 81"/>
                                  <a:gd name="T31" fmla="*/ 168 h 170"/>
                                  <a:gd name="T32" fmla="*/ 38 w 81"/>
                                  <a:gd name="T33" fmla="*/ 163 h 170"/>
                                  <a:gd name="T34" fmla="*/ 30 w 81"/>
                                  <a:gd name="T35" fmla="*/ 156 h 170"/>
                                  <a:gd name="T36" fmla="*/ 25 w 81"/>
                                  <a:gd name="T37" fmla="*/ 144 h 170"/>
                                  <a:gd name="T38" fmla="*/ 24 w 81"/>
                                  <a:gd name="T39" fmla="*/ 130 h 170"/>
                                  <a:gd name="T40" fmla="*/ 24 w 81"/>
                                  <a:gd name="T41" fmla="*/ 50 h 170"/>
                                  <a:gd name="T42" fmla="*/ 0 w 81"/>
                                  <a:gd name="T43" fmla="*/ 50 h 170"/>
                                  <a:gd name="T44" fmla="*/ 0 w 81"/>
                                  <a:gd name="T45" fmla="*/ 35 h 170"/>
                                  <a:gd name="T46" fmla="*/ 24 w 81"/>
                                  <a:gd name="T47" fmla="*/ 35 h 170"/>
                                  <a:gd name="T48" fmla="*/ 25 w 81"/>
                                  <a:gd name="T49" fmla="*/ 2 h 170"/>
                                  <a:gd name="T50" fmla="*/ 44 w 81"/>
                                  <a:gd name="T51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1" h="170">
                                    <a:moveTo>
                                      <a:pt x="44" y="0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50"/>
                                    </a:lnTo>
                                    <a:lnTo>
                                      <a:pt x="44" y="50"/>
                                    </a:lnTo>
                                    <a:lnTo>
                                      <a:pt x="44" y="133"/>
                                    </a:lnTo>
                                    <a:lnTo>
                                      <a:pt x="46" y="142"/>
                                    </a:lnTo>
                                    <a:lnTo>
                                      <a:pt x="50" y="149"/>
                                    </a:lnTo>
                                    <a:lnTo>
                                      <a:pt x="56" y="153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73" y="154"/>
                                    </a:lnTo>
                                    <a:lnTo>
                                      <a:pt x="81" y="153"/>
                                    </a:lnTo>
                                    <a:lnTo>
                                      <a:pt x="81" y="168"/>
                                    </a:lnTo>
                                    <a:lnTo>
                                      <a:pt x="71" y="169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49" y="168"/>
                                    </a:lnTo>
                                    <a:lnTo>
                                      <a:pt x="38" y="163"/>
                                    </a:lnTo>
                                    <a:lnTo>
                                      <a:pt x="30" y="156"/>
                                    </a:lnTo>
                                    <a:lnTo>
                                      <a:pt x="25" y="144"/>
                                    </a:lnTo>
                                    <a:lnTo>
                                      <a:pt x="24" y="130"/>
                                    </a:lnTo>
                                    <a:lnTo>
                                      <a:pt x="24" y="50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Freeform 63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42" y="1864"/>
                                <a:ext cx="51" cy="61"/>
                              </a:xfrm>
                              <a:custGeom>
                                <a:avLst/>
                                <a:gdLst>
                                  <a:gd name="T0" fmla="*/ 61 w 117"/>
                                  <a:gd name="T1" fmla="*/ 15 h 139"/>
                                  <a:gd name="T2" fmla="*/ 47 w 117"/>
                                  <a:gd name="T3" fmla="*/ 18 h 139"/>
                                  <a:gd name="T4" fmla="*/ 35 w 117"/>
                                  <a:gd name="T5" fmla="*/ 27 h 139"/>
                                  <a:gd name="T6" fmla="*/ 29 w 117"/>
                                  <a:gd name="T7" fmla="*/ 35 h 139"/>
                                  <a:gd name="T8" fmla="*/ 25 w 117"/>
                                  <a:gd name="T9" fmla="*/ 45 h 139"/>
                                  <a:gd name="T10" fmla="*/ 24 w 117"/>
                                  <a:gd name="T11" fmla="*/ 57 h 139"/>
                                  <a:gd name="T12" fmla="*/ 96 w 117"/>
                                  <a:gd name="T13" fmla="*/ 57 h 139"/>
                                  <a:gd name="T14" fmla="*/ 95 w 117"/>
                                  <a:gd name="T15" fmla="*/ 45 h 139"/>
                                  <a:gd name="T16" fmla="*/ 92 w 117"/>
                                  <a:gd name="T17" fmla="*/ 36 h 139"/>
                                  <a:gd name="T18" fmla="*/ 90 w 117"/>
                                  <a:gd name="T19" fmla="*/ 31 h 139"/>
                                  <a:gd name="T20" fmla="*/ 85 w 117"/>
                                  <a:gd name="T21" fmla="*/ 26 h 139"/>
                                  <a:gd name="T22" fmla="*/ 80 w 117"/>
                                  <a:gd name="T23" fmla="*/ 22 h 139"/>
                                  <a:gd name="T24" fmla="*/ 71 w 117"/>
                                  <a:gd name="T25" fmla="*/ 17 h 139"/>
                                  <a:gd name="T26" fmla="*/ 61 w 117"/>
                                  <a:gd name="T27" fmla="*/ 15 h 139"/>
                                  <a:gd name="T28" fmla="*/ 61 w 117"/>
                                  <a:gd name="T29" fmla="*/ 0 h 139"/>
                                  <a:gd name="T30" fmla="*/ 76 w 117"/>
                                  <a:gd name="T31" fmla="*/ 2 h 139"/>
                                  <a:gd name="T32" fmla="*/ 91 w 117"/>
                                  <a:gd name="T33" fmla="*/ 8 h 139"/>
                                  <a:gd name="T34" fmla="*/ 102 w 117"/>
                                  <a:gd name="T35" fmla="*/ 17 h 139"/>
                                  <a:gd name="T36" fmla="*/ 110 w 117"/>
                                  <a:gd name="T37" fmla="*/ 32 h 139"/>
                                  <a:gd name="T38" fmla="*/ 115 w 117"/>
                                  <a:gd name="T39" fmla="*/ 49 h 139"/>
                                  <a:gd name="T40" fmla="*/ 117 w 117"/>
                                  <a:gd name="T41" fmla="*/ 71 h 139"/>
                                  <a:gd name="T42" fmla="*/ 23 w 117"/>
                                  <a:gd name="T43" fmla="*/ 71 h 139"/>
                                  <a:gd name="T44" fmla="*/ 24 w 117"/>
                                  <a:gd name="T45" fmla="*/ 89 h 139"/>
                                  <a:gd name="T46" fmla="*/ 28 w 117"/>
                                  <a:gd name="T47" fmla="*/ 102 h 139"/>
                                  <a:gd name="T48" fmla="*/ 35 w 117"/>
                                  <a:gd name="T49" fmla="*/ 111 h 139"/>
                                  <a:gd name="T50" fmla="*/ 47 w 117"/>
                                  <a:gd name="T51" fmla="*/ 120 h 139"/>
                                  <a:gd name="T52" fmla="*/ 62 w 117"/>
                                  <a:gd name="T53" fmla="*/ 122 h 139"/>
                                  <a:gd name="T54" fmla="*/ 73 w 117"/>
                                  <a:gd name="T55" fmla="*/ 121 h 139"/>
                                  <a:gd name="T56" fmla="*/ 82 w 117"/>
                                  <a:gd name="T57" fmla="*/ 116 h 139"/>
                                  <a:gd name="T58" fmla="*/ 91 w 117"/>
                                  <a:gd name="T59" fmla="*/ 107 h 139"/>
                                  <a:gd name="T60" fmla="*/ 97 w 117"/>
                                  <a:gd name="T61" fmla="*/ 96 h 139"/>
                                  <a:gd name="T62" fmla="*/ 115 w 117"/>
                                  <a:gd name="T63" fmla="*/ 100 h 139"/>
                                  <a:gd name="T64" fmla="*/ 108 w 117"/>
                                  <a:gd name="T65" fmla="*/ 116 h 139"/>
                                  <a:gd name="T66" fmla="*/ 96 w 117"/>
                                  <a:gd name="T67" fmla="*/ 128 h 139"/>
                                  <a:gd name="T68" fmla="*/ 79 w 117"/>
                                  <a:gd name="T69" fmla="*/ 136 h 139"/>
                                  <a:gd name="T70" fmla="*/ 60 w 117"/>
                                  <a:gd name="T71" fmla="*/ 139 h 139"/>
                                  <a:gd name="T72" fmla="*/ 43 w 117"/>
                                  <a:gd name="T73" fmla="*/ 137 h 139"/>
                                  <a:gd name="T74" fmla="*/ 29 w 117"/>
                                  <a:gd name="T75" fmla="*/ 130 h 139"/>
                                  <a:gd name="T76" fmla="*/ 16 w 117"/>
                                  <a:gd name="T77" fmla="*/ 120 h 139"/>
                                  <a:gd name="T78" fmla="*/ 7 w 117"/>
                                  <a:gd name="T79" fmla="*/ 106 h 139"/>
                                  <a:gd name="T80" fmla="*/ 2 w 117"/>
                                  <a:gd name="T81" fmla="*/ 90 h 139"/>
                                  <a:gd name="T82" fmla="*/ 0 w 117"/>
                                  <a:gd name="T83" fmla="*/ 70 h 139"/>
                                  <a:gd name="T84" fmla="*/ 2 w 117"/>
                                  <a:gd name="T85" fmla="*/ 50 h 139"/>
                                  <a:gd name="T86" fmla="*/ 7 w 117"/>
                                  <a:gd name="T87" fmla="*/ 34 h 139"/>
                                  <a:gd name="T88" fmla="*/ 17 w 117"/>
                                  <a:gd name="T89" fmla="*/ 19 h 139"/>
                                  <a:gd name="T90" fmla="*/ 30 w 117"/>
                                  <a:gd name="T91" fmla="*/ 8 h 139"/>
                                  <a:gd name="T92" fmla="*/ 44 w 117"/>
                                  <a:gd name="T93" fmla="*/ 2 h 139"/>
                                  <a:gd name="T94" fmla="*/ 61 w 117"/>
                                  <a:gd name="T95" fmla="*/ 0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17" h="139">
                                    <a:moveTo>
                                      <a:pt x="61" y="15"/>
                                    </a:moveTo>
                                    <a:lnTo>
                                      <a:pt x="47" y="18"/>
                                    </a:lnTo>
                                    <a:lnTo>
                                      <a:pt x="35" y="27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24" y="57"/>
                                    </a:lnTo>
                                    <a:lnTo>
                                      <a:pt x="96" y="57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2" y="36"/>
                                    </a:lnTo>
                                    <a:lnTo>
                                      <a:pt x="90" y="31"/>
                                    </a:lnTo>
                                    <a:lnTo>
                                      <a:pt x="85" y="26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71" y="17"/>
                                    </a:lnTo>
                                    <a:lnTo>
                                      <a:pt x="61" y="15"/>
                                    </a:lnTo>
                                    <a:close/>
                                    <a:moveTo>
                                      <a:pt x="61" y="0"/>
                                    </a:moveTo>
                                    <a:lnTo>
                                      <a:pt x="76" y="2"/>
                                    </a:lnTo>
                                    <a:lnTo>
                                      <a:pt x="91" y="8"/>
                                    </a:lnTo>
                                    <a:lnTo>
                                      <a:pt x="102" y="17"/>
                                    </a:lnTo>
                                    <a:lnTo>
                                      <a:pt x="110" y="32"/>
                                    </a:lnTo>
                                    <a:lnTo>
                                      <a:pt x="115" y="49"/>
                                    </a:lnTo>
                                    <a:lnTo>
                                      <a:pt x="117" y="71"/>
                                    </a:lnTo>
                                    <a:lnTo>
                                      <a:pt x="23" y="71"/>
                                    </a:lnTo>
                                    <a:lnTo>
                                      <a:pt x="24" y="89"/>
                                    </a:lnTo>
                                    <a:lnTo>
                                      <a:pt x="28" y="102"/>
                                    </a:lnTo>
                                    <a:lnTo>
                                      <a:pt x="35" y="111"/>
                                    </a:lnTo>
                                    <a:lnTo>
                                      <a:pt x="47" y="120"/>
                                    </a:lnTo>
                                    <a:lnTo>
                                      <a:pt x="62" y="122"/>
                                    </a:lnTo>
                                    <a:lnTo>
                                      <a:pt x="73" y="121"/>
                                    </a:lnTo>
                                    <a:lnTo>
                                      <a:pt x="82" y="116"/>
                                    </a:lnTo>
                                    <a:lnTo>
                                      <a:pt x="91" y="107"/>
                                    </a:lnTo>
                                    <a:lnTo>
                                      <a:pt x="97" y="96"/>
                                    </a:lnTo>
                                    <a:lnTo>
                                      <a:pt x="115" y="10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96" y="128"/>
                                    </a:lnTo>
                                    <a:lnTo>
                                      <a:pt x="79" y="136"/>
                                    </a:lnTo>
                                    <a:lnTo>
                                      <a:pt x="60" y="139"/>
                                    </a:lnTo>
                                    <a:lnTo>
                                      <a:pt x="43" y="137"/>
                                    </a:lnTo>
                                    <a:lnTo>
                                      <a:pt x="29" y="130"/>
                                    </a:lnTo>
                                    <a:lnTo>
                                      <a:pt x="16" y="120"/>
                                    </a:lnTo>
                                    <a:lnTo>
                                      <a:pt x="7" y="106"/>
                                    </a:lnTo>
                                    <a:lnTo>
                                      <a:pt x="2" y="90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2" y="50"/>
                                    </a:lnTo>
                                    <a:lnTo>
                                      <a:pt x="7" y="3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30" y="8"/>
                                    </a:lnTo>
                                    <a:lnTo>
                                      <a:pt x="44" y="2"/>
                                    </a:lnTo>
                                    <a:lnTo>
                                      <a:pt x="6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638"/>
                            <wps:cNvSpPr>
                              <a:spLocks/>
                            </wps:cNvSpPr>
                            <wps:spPr bwMode="auto">
                              <a:xfrm>
                                <a:off x="2904" y="1864"/>
                                <a:ext cx="77" cy="59"/>
                              </a:xfrm>
                              <a:custGeom>
                                <a:avLst/>
                                <a:gdLst>
                                  <a:gd name="T0" fmla="*/ 58 w 175"/>
                                  <a:gd name="T1" fmla="*/ 0 h 135"/>
                                  <a:gd name="T2" fmla="*/ 71 w 175"/>
                                  <a:gd name="T3" fmla="*/ 2 h 135"/>
                                  <a:gd name="T4" fmla="*/ 82 w 175"/>
                                  <a:gd name="T5" fmla="*/ 9 h 135"/>
                                  <a:gd name="T6" fmla="*/ 90 w 175"/>
                                  <a:gd name="T7" fmla="*/ 19 h 135"/>
                                  <a:gd name="T8" fmla="*/ 95 w 175"/>
                                  <a:gd name="T9" fmla="*/ 32 h 135"/>
                                  <a:gd name="T10" fmla="*/ 102 w 175"/>
                                  <a:gd name="T11" fmla="*/ 17 h 135"/>
                                  <a:gd name="T12" fmla="*/ 112 w 175"/>
                                  <a:gd name="T13" fmla="*/ 8 h 135"/>
                                  <a:gd name="T14" fmla="*/ 123 w 175"/>
                                  <a:gd name="T15" fmla="*/ 2 h 135"/>
                                  <a:gd name="T16" fmla="*/ 136 w 175"/>
                                  <a:gd name="T17" fmla="*/ 0 h 135"/>
                                  <a:gd name="T18" fmla="*/ 149 w 175"/>
                                  <a:gd name="T19" fmla="*/ 2 h 135"/>
                                  <a:gd name="T20" fmla="*/ 160 w 175"/>
                                  <a:gd name="T21" fmla="*/ 8 h 135"/>
                                  <a:gd name="T22" fmla="*/ 168 w 175"/>
                                  <a:gd name="T23" fmla="*/ 16 h 135"/>
                                  <a:gd name="T24" fmla="*/ 173 w 175"/>
                                  <a:gd name="T25" fmla="*/ 26 h 135"/>
                                  <a:gd name="T26" fmla="*/ 175 w 175"/>
                                  <a:gd name="T27" fmla="*/ 37 h 135"/>
                                  <a:gd name="T28" fmla="*/ 175 w 175"/>
                                  <a:gd name="T29" fmla="*/ 135 h 135"/>
                                  <a:gd name="T30" fmla="*/ 156 w 175"/>
                                  <a:gd name="T31" fmla="*/ 135 h 135"/>
                                  <a:gd name="T32" fmla="*/ 156 w 175"/>
                                  <a:gd name="T33" fmla="*/ 54 h 135"/>
                                  <a:gd name="T34" fmla="*/ 155 w 175"/>
                                  <a:gd name="T35" fmla="*/ 42 h 135"/>
                                  <a:gd name="T36" fmla="*/ 154 w 175"/>
                                  <a:gd name="T37" fmla="*/ 34 h 135"/>
                                  <a:gd name="T38" fmla="*/ 152 w 175"/>
                                  <a:gd name="T39" fmla="*/ 30 h 135"/>
                                  <a:gd name="T40" fmla="*/ 150 w 175"/>
                                  <a:gd name="T41" fmla="*/ 27 h 135"/>
                                  <a:gd name="T42" fmla="*/ 146 w 175"/>
                                  <a:gd name="T43" fmla="*/ 23 h 135"/>
                                  <a:gd name="T44" fmla="*/ 140 w 175"/>
                                  <a:gd name="T45" fmla="*/ 19 h 135"/>
                                  <a:gd name="T46" fmla="*/ 130 w 175"/>
                                  <a:gd name="T47" fmla="*/ 17 h 135"/>
                                  <a:gd name="T48" fmla="*/ 119 w 175"/>
                                  <a:gd name="T49" fmla="*/ 21 h 135"/>
                                  <a:gd name="T50" fmla="*/ 108 w 175"/>
                                  <a:gd name="T51" fmla="*/ 28 h 135"/>
                                  <a:gd name="T52" fmla="*/ 102 w 175"/>
                                  <a:gd name="T53" fmla="*/ 37 h 135"/>
                                  <a:gd name="T54" fmla="*/ 98 w 175"/>
                                  <a:gd name="T55" fmla="*/ 47 h 135"/>
                                  <a:gd name="T56" fmla="*/ 97 w 175"/>
                                  <a:gd name="T57" fmla="*/ 61 h 135"/>
                                  <a:gd name="T58" fmla="*/ 97 w 175"/>
                                  <a:gd name="T59" fmla="*/ 135 h 135"/>
                                  <a:gd name="T60" fmla="*/ 78 w 175"/>
                                  <a:gd name="T61" fmla="*/ 135 h 135"/>
                                  <a:gd name="T62" fmla="*/ 78 w 175"/>
                                  <a:gd name="T63" fmla="*/ 48 h 135"/>
                                  <a:gd name="T64" fmla="*/ 76 w 175"/>
                                  <a:gd name="T65" fmla="*/ 38 h 135"/>
                                  <a:gd name="T66" fmla="*/ 73 w 175"/>
                                  <a:gd name="T67" fmla="*/ 30 h 135"/>
                                  <a:gd name="T68" fmla="*/ 69 w 175"/>
                                  <a:gd name="T69" fmla="*/ 25 h 135"/>
                                  <a:gd name="T70" fmla="*/ 61 w 175"/>
                                  <a:gd name="T71" fmla="*/ 18 h 135"/>
                                  <a:gd name="T72" fmla="*/ 52 w 175"/>
                                  <a:gd name="T73" fmla="*/ 17 h 135"/>
                                  <a:gd name="T74" fmla="*/ 39 w 175"/>
                                  <a:gd name="T75" fmla="*/ 19 h 135"/>
                                  <a:gd name="T76" fmla="*/ 29 w 175"/>
                                  <a:gd name="T77" fmla="*/ 28 h 135"/>
                                  <a:gd name="T78" fmla="*/ 24 w 175"/>
                                  <a:gd name="T79" fmla="*/ 36 h 135"/>
                                  <a:gd name="T80" fmla="*/ 21 w 175"/>
                                  <a:gd name="T81" fmla="*/ 45 h 135"/>
                                  <a:gd name="T82" fmla="*/ 20 w 175"/>
                                  <a:gd name="T83" fmla="*/ 57 h 135"/>
                                  <a:gd name="T84" fmla="*/ 20 w 175"/>
                                  <a:gd name="T85" fmla="*/ 135 h 135"/>
                                  <a:gd name="T86" fmla="*/ 0 w 175"/>
                                  <a:gd name="T87" fmla="*/ 135 h 135"/>
                                  <a:gd name="T88" fmla="*/ 0 w 175"/>
                                  <a:gd name="T89" fmla="*/ 4 h 135"/>
                                  <a:gd name="T90" fmla="*/ 18 w 175"/>
                                  <a:gd name="T91" fmla="*/ 4 h 135"/>
                                  <a:gd name="T92" fmla="*/ 18 w 175"/>
                                  <a:gd name="T93" fmla="*/ 29 h 135"/>
                                  <a:gd name="T94" fmla="*/ 26 w 175"/>
                                  <a:gd name="T95" fmla="*/ 16 h 135"/>
                                  <a:gd name="T96" fmla="*/ 35 w 175"/>
                                  <a:gd name="T97" fmla="*/ 7 h 135"/>
                                  <a:gd name="T98" fmla="*/ 46 w 175"/>
                                  <a:gd name="T99" fmla="*/ 2 h 135"/>
                                  <a:gd name="T100" fmla="*/ 58 w 175"/>
                                  <a:gd name="T101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75" h="135">
                                    <a:moveTo>
                                      <a:pt x="58" y="0"/>
                                    </a:moveTo>
                                    <a:lnTo>
                                      <a:pt x="71" y="2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90" y="19"/>
                                    </a:lnTo>
                                    <a:lnTo>
                                      <a:pt x="95" y="32"/>
                                    </a:lnTo>
                                    <a:lnTo>
                                      <a:pt x="102" y="17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6" y="0"/>
                                    </a:lnTo>
                                    <a:lnTo>
                                      <a:pt x="149" y="2"/>
                                    </a:lnTo>
                                    <a:lnTo>
                                      <a:pt x="160" y="8"/>
                                    </a:lnTo>
                                    <a:lnTo>
                                      <a:pt x="168" y="16"/>
                                    </a:lnTo>
                                    <a:lnTo>
                                      <a:pt x="173" y="26"/>
                                    </a:lnTo>
                                    <a:lnTo>
                                      <a:pt x="175" y="37"/>
                                    </a:lnTo>
                                    <a:lnTo>
                                      <a:pt x="175" y="135"/>
                                    </a:lnTo>
                                    <a:lnTo>
                                      <a:pt x="156" y="135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5" y="42"/>
                                    </a:lnTo>
                                    <a:lnTo>
                                      <a:pt x="154" y="34"/>
                                    </a:lnTo>
                                    <a:lnTo>
                                      <a:pt x="152" y="30"/>
                                    </a:lnTo>
                                    <a:lnTo>
                                      <a:pt x="150" y="27"/>
                                    </a:lnTo>
                                    <a:lnTo>
                                      <a:pt x="146" y="23"/>
                                    </a:lnTo>
                                    <a:lnTo>
                                      <a:pt x="140" y="19"/>
                                    </a:lnTo>
                                    <a:lnTo>
                                      <a:pt x="130" y="17"/>
                                    </a:lnTo>
                                    <a:lnTo>
                                      <a:pt x="119" y="21"/>
                                    </a:lnTo>
                                    <a:lnTo>
                                      <a:pt x="108" y="28"/>
                                    </a:lnTo>
                                    <a:lnTo>
                                      <a:pt x="102" y="37"/>
                                    </a:lnTo>
                                    <a:lnTo>
                                      <a:pt x="98" y="47"/>
                                    </a:lnTo>
                                    <a:lnTo>
                                      <a:pt x="97" y="61"/>
                                    </a:lnTo>
                                    <a:lnTo>
                                      <a:pt x="97" y="135"/>
                                    </a:lnTo>
                                    <a:lnTo>
                                      <a:pt x="78" y="135"/>
                                    </a:lnTo>
                                    <a:lnTo>
                                      <a:pt x="78" y="48"/>
                                    </a:lnTo>
                                    <a:lnTo>
                                      <a:pt x="76" y="38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69" y="25"/>
                                    </a:lnTo>
                                    <a:lnTo>
                                      <a:pt x="61" y="18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1" y="45"/>
                                    </a:lnTo>
                                    <a:lnTo>
                                      <a:pt x="20" y="57"/>
                                    </a:lnTo>
                                    <a:lnTo>
                                      <a:pt x="20" y="13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18" y="4"/>
                                    </a:lnTo>
                                    <a:lnTo>
                                      <a:pt x="18" y="29"/>
                                    </a:lnTo>
                                    <a:lnTo>
                                      <a:pt x="26" y="16"/>
                                    </a:lnTo>
                                    <a:lnTo>
                                      <a:pt x="35" y="7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5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Freeform 639"/>
                            <wps:cNvSpPr>
                              <a:spLocks/>
                            </wps:cNvSpPr>
                            <wps:spPr bwMode="auto">
                              <a:xfrm>
                                <a:off x="2987" y="1864"/>
                                <a:ext cx="49" cy="61"/>
                              </a:xfrm>
                              <a:custGeom>
                                <a:avLst/>
                                <a:gdLst>
                                  <a:gd name="T0" fmla="*/ 55 w 113"/>
                                  <a:gd name="T1" fmla="*/ 0 h 139"/>
                                  <a:gd name="T2" fmla="*/ 70 w 113"/>
                                  <a:gd name="T3" fmla="*/ 1 h 139"/>
                                  <a:gd name="T4" fmla="*/ 83 w 113"/>
                                  <a:gd name="T5" fmla="*/ 5 h 139"/>
                                  <a:gd name="T6" fmla="*/ 94 w 113"/>
                                  <a:gd name="T7" fmla="*/ 12 h 139"/>
                                  <a:gd name="T8" fmla="*/ 102 w 113"/>
                                  <a:gd name="T9" fmla="*/ 22 h 139"/>
                                  <a:gd name="T10" fmla="*/ 107 w 113"/>
                                  <a:gd name="T11" fmla="*/ 33 h 139"/>
                                  <a:gd name="T12" fmla="*/ 89 w 113"/>
                                  <a:gd name="T13" fmla="*/ 37 h 139"/>
                                  <a:gd name="T14" fmla="*/ 83 w 113"/>
                                  <a:gd name="T15" fmla="*/ 29 h 139"/>
                                  <a:gd name="T16" fmla="*/ 76 w 113"/>
                                  <a:gd name="T17" fmla="*/ 22 h 139"/>
                                  <a:gd name="T18" fmla="*/ 67 w 113"/>
                                  <a:gd name="T19" fmla="*/ 17 h 139"/>
                                  <a:gd name="T20" fmla="*/ 56 w 113"/>
                                  <a:gd name="T21" fmla="*/ 16 h 139"/>
                                  <a:gd name="T22" fmla="*/ 44 w 113"/>
                                  <a:gd name="T23" fmla="*/ 17 h 139"/>
                                  <a:gd name="T24" fmla="*/ 35 w 113"/>
                                  <a:gd name="T25" fmla="*/ 22 h 139"/>
                                  <a:gd name="T26" fmla="*/ 31 w 113"/>
                                  <a:gd name="T27" fmla="*/ 25 h 139"/>
                                  <a:gd name="T28" fmla="*/ 29 w 113"/>
                                  <a:gd name="T29" fmla="*/ 28 h 139"/>
                                  <a:gd name="T30" fmla="*/ 27 w 113"/>
                                  <a:gd name="T31" fmla="*/ 32 h 139"/>
                                  <a:gd name="T32" fmla="*/ 27 w 113"/>
                                  <a:gd name="T33" fmla="*/ 36 h 139"/>
                                  <a:gd name="T34" fmla="*/ 29 w 113"/>
                                  <a:gd name="T35" fmla="*/ 44 h 139"/>
                                  <a:gd name="T36" fmla="*/ 36 w 113"/>
                                  <a:gd name="T37" fmla="*/ 50 h 139"/>
                                  <a:gd name="T38" fmla="*/ 47 w 113"/>
                                  <a:gd name="T39" fmla="*/ 55 h 139"/>
                                  <a:gd name="T40" fmla="*/ 73 w 113"/>
                                  <a:gd name="T41" fmla="*/ 60 h 139"/>
                                  <a:gd name="T42" fmla="*/ 91 w 113"/>
                                  <a:gd name="T43" fmla="*/ 65 h 139"/>
                                  <a:gd name="T44" fmla="*/ 103 w 113"/>
                                  <a:gd name="T45" fmla="*/ 73 h 139"/>
                                  <a:gd name="T46" fmla="*/ 110 w 113"/>
                                  <a:gd name="T47" fmla="*/ 84 h 139"/>
                                  <a:gd name="T48" fmla="*/ 113 w 113"/>
                                  <a:gd name="T49" fmla="*/ 98 h 139"/>
                                  <a:gd name="T50" fmla="*/ 111 w 113"/>
                                  <a:gd name="T51" fmla="*/ 109 h 139"/>
                                  <a:gd name="T52" fmla="*/ 106 w 113"/>
                                  <a:gd name="T53" fmla="*/ 120 h 139"/>
                                  <a:gd name="T54" fmla="*/ 98 w 113"/>
                                  <a:gd name="T55" fmla="*/ 128 h 139"/>
                                  <a:gd name="T56" fmla="*/ 87 w 113"/>
                                  <a:gd name="T57" fmla="*/ 134 h 139"/>
                                  <a:gd name="T58" fmla="*/ 73 w 113"/>
                                  <a:gd name="T59" fmla="*/ 138 h 139"/>
                                  <a:gd name="T60" fmla="*/ 58 w 113"/>
                                  <a:gd name="T61" fmla="*/ 139 h 139"/>
                                  <a:gd name="T62" fmla="*/ 41 w 113"/>
                                  <a:gd name="T63" fmla="*/ 137 h 139"/>
                                  <a:gd name="T64" fmla="*/ 27 w 113"/>
                                  <a:gd name="T65" fmla="*/ 133 h 139"/>
                                  <a:gd name="T66" fmla="*/ 14 w 113"/>
                                  <a:gd name="T67" fmla="*/ 125 h 139"/>
                                  <a:gd name="T68" fmla="*/ 6 w 113"/>
                                  <a:gd name="T69" fmla="*/ 115 h 139"/>
                                  <a:gd name="T70" fmla="*/ 0 w 113"/>
                                  <a:gd name="T71" fmla="*/ 101 h 139"/>
                                  <a:gd name="T72" fmla="*/ 20 w 113"/>
                                  <a:gd name="T73" fmla="*/ 97 h 139"/>
                                  <a:gd name="T74" fmla="*/ 25 w 113"/>
                                  <a:gd name="T75" fmla="*/ 108 h 139"/>
                                  <a:gd name="T76" fmla="*/ 33 w 113"/>
                                  <a:gd name="T77" fmla="*/ 116 h 139"/>
                                  <a:gd name="T78" fmla="*/ 45 w 113"/>
                                  <a:gd name="T79" fmla="*/ 121 h 139"/>
                                  <a:gd name="T80" fmla="*/ 61 w 113"/>
                                  <a:gd name="T81" fmla="*/ 122 h 139"/>
                                  <a:gd name="T82" fmla="*/ 73 w 113"/>
                                  <a:gd name="T83" fmla="*/ 121 h 139"/>
                                  <a:gd name="T84" fmla="*/ 82 w 113"/>
                                  <a:gd name="T85" fmla="*/ 117 h 139"/>
                                  <a:gd name="T86" fmla="*/ 87 w 113"/>
                                  <a:gd name="T87" fmla="*/ 113 h 139"/>
                                  <a:gd name="T88" fmla="*/ 90 w 113"/>
                                  <a:gd name="T89" fmla="*/ 109 h 139"/>
                                  <a:gd name="T90" fmla="*/ 91 w 113"/>
                                  <a:gd name="T91" fmla="*/ 105 h 139"/>
                                  <a:gd name="T92" fmla="*/ 92 w 113"/>
                                  <a:gd name="T93" fmla="*/ 100 h 139"/>
                                  <a:gd name="T94" fmla="*/ 89 w 113"/>
                                  <a:gd name="T95" fmla="*/ 91 h 139"/>
                                  <a:gd name="T96" fmla="*/ 81 w 113"/>
                                  <a:gd name="T97" fmla="*/ 85 h 139"/>
                                  <a:gd name="T98" fmla="*/ 69 w 113"/>
                                  <a:gd name="T99" fmla="*/ 80 h 139"/>
                                  <a:gd name="T100" fmla="*/ 41 w 113"/>
                                  <a:gd name="T101" fmla="*/ 75 h 139"/>
                                  <a:gd name="T102" fmla="*/ 27 w 113"/>
                                  <a:gd name="T103" fmla="*/ 70 h 139"/>
                                  <a:gd name="T104" fmla="*/ 15 w 113"/>
                                  <a:gd name="T105" fmla="*/ 63 h 139"/>
                                  <a:gd name="T106" fmla="*/ 8 w 113"/>
                                  <a:gd name="T107" fmla="*/ 53 h 139"/>
                                  <a:gd name="T108" fmla="*/ 6 w 113"/>
                                  <a:gd name="T109" fmla="*/ 39 h 139"/>
                                  <a:gd name="T110" fmla="*/ 7 w 113"/>
                                  <a:gd name="T111" fmla="*/ 29 h 139"/>
                                  <a:gd name="T112" fmla="*/ 11 w 113"/>
                                  <a:gd name="T113" fmla="*/ 19 h 139"/>
                                  <a:gd name="T114" fmla="*/ 19 w 113"/>
                                  <a:gd name="T115" fmla="*/ 11 h 139"/>
                                  <a:gd name="T116" fmla="*/ 29 w 113"/>
                                  <a:gd name="T117" fmla="*/ 5 h 139"/>
                                  <a:gd name="T118" fmla="*/ 40 w 113"/>
                                  <a:gd name="T119" fmla="*/ 1 h 139"/>
                                  <a:gd name="T120" fmla="*/ 55 w 113"/>
                                  <a:gd name="T121" fmla="*/ 0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3" h="139">
                                    <a:moveTo>
                                      <a:pt x="55" y="0"/>
                                    </a:moveTo>
                                    <a:lnTo>
                                      <a:pt x="70" y="1"/>
                                    </a:lnTo>
                                    <a:lnTo>
                                      <a:pt x="83" y="5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2" y="22"/>
                                    </a:lnTo>
                                    <a:lnTo>
                                      <a:pt x="107" y="33"/>
                                    </a:lnTo>
                                    <a:lnTo>
                                      <a:pt x="89" y="37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6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56" y="16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35" y="22"/>
                                    </a:lnTo>
                                    <a:lnTo>
                                      <a:pt x="31" y="25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7" y="36"/>
                                    </a:lnTo>
                                    <a:lnTo>
                                      <a:pt x="29" y="44"/>
                                    </a:lnTo>
                                    <a:lnTo>
                                      <a:pt x="36" y="50"/>
                                    </a:lnTo>
                                    <a:lnTo>
                                      <a:pt x="4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91" y="65"/>
                                    </a:lnTo>
                                    <a:lnTo>
                                      <a:pt x="103" y="73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3" y="98"/>
                                    </a:lnTo>
                                    <a:lnTo>
                                      <a:pt x="111" y="109"/>
                                    </a:lnTo>
                                    <a:lnTo>
                                      <a:pt x="106" y="120"/>
                                    </a:lnTo>
                                    <a:lnTo>
                                      <a:pt x="98" y="128"/>
                                    </a:lnTo>
                                    <a:lnTo>
                                      <a:pt x="87" y="134"/>
                                    </a:lnTo>
                                    <a:lnTo>
                                      <a:pt x="73" y="138"/>
                                    </a:lnTo>
                                    <a:lnTo>
                                      <a:pt x="58" y="139"/>
                                    </a:lnTo>
                                    <a:lnTo>
                                      <a:pt x="41" y="137"/>
                                    </a:lnTo>
                                    <a:lnTo>
                                      <a:pt x="27" y="133"/>
                                    </a:lnTo>
                                    <a:lnTo>
                                      <a:pt x="14" y="125"/>
                                    </a:lnTo>
                                    <a:lnTo>
                                      <a:pt x="6" y="115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5" y="108"/>
                                    </a:lnTo>
                                    <a:lnTo>
                                      <a:pt x="33" y="116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61" y="122"/>
                                    </a:lnTo>
                                    <a:lnTo>
                                      <a:pt x="73" y="121"/>
                                    </a:lnTo>
                                    <a:lnTo>
                                      <a:pt x="82" y="117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90" y="109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92" y="100"/>
                                    </a:lnTo>
                                    <a:lnTo>
                                      <a:pt x="89" y="91"/>
                                    </a:lnTo>
                                    <a:lnTo>
                                      <a:pt x="81" y="85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41" y="75"/>
                                    </a:lnTo>
                                    <a:lnTo>
                                      <a:pt x="27" y="70"/>
                                    </a:lnTo>
                                    <a:lnTo>
                                      <a:pt x="15" y="63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7" y="29"/>
                                    </a:lnTo>
                                    <a:lnTo>
                                      <a:pt x="11" y="19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9" y="5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BE3956" id="Group 605" o:spid="_x0000_s1026" style="width:66.75pt;height:13.35pt;mso-position-horizontal-relative:char;mso-position-vertical-relative:line" coordorigin="1701,1678" coordsize="1335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">
                    <v:shape id="Freeform 606" o:spid="_x0000_s1027" style="position:absolute;left:1702;top:1678;width:70;height:128;visibility:visible;mso-wrap-style:square;v-text-anchor:top" coordsize="160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TJL0A&#10;AADaAAAADwAAAGRycy9kb3ducmV2LnhtbERPTYvCMBC9L/gfwgje1lRBLdUoooh72YPu4nlsxqbY&#10;TEoTbfbfbw6Cx8f7Xm2ibcSTOl87VjAZZyCIS6drrhT8/hw+cxA+IGtsHJOCP/KwWQ8+Vlho1/OJ&#10;nudQiRTCvkAFJoS2kNKXhiz6sWuJE3dzncWQYFdJ3WGfwm0jp1k2lxZrTg0GW9oZKu/nh1UQZxda&#10;XI/fIR7MHnPOt3Ix65UaDeN2CSJQDG/xy/2lFaSt6Uq6AXL9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KTJL0AAADaAAAADwAAAAAAAAAAAAAAAACYAgAAZHJzL2Rvd25yZXYu&#10;eG1sUEsFBgAAAAAEAAQA9QAAAIIDAAAAAA==&#10;" path="m80,r22,1l119,4r16,5l145,16,134,50r-9,-6l110,38,96,34,81,33,69,34,59,38r-9,7l44,53r-4,9l39,74r,10l42,93r4,6l49,105r5,4l70,119r13,6l107,137r18,9l138,157r9,13l154,183r5,17l160,217r-3,21l148,256r-14,16l119,281r-15,7l85,293r-20,2l41,293,19,286,1,276,15,241r12,7l42,254r16,4l71,259r13,-1l97,254r10,-7l114,238r5,-11l120,215r-1,-13l113,188r-7,-8l93,171,75,161,52,151,35,142,21,131,11,119,5,106,1,91,,75,2,54,10,36,22,22,39,9,58,3,80,xe" fillcolor="black" stroked="f" strokeweight="0">
                      <v:path arrowok="t" o:connecttype="custom" o:connectlocs="45,0;59,4;59,22;48,16;35,14;26,16;19,23;17,32;18,40;21,46;31,52;47,59;60,68;67,79;70,94;65,111;52,122;37,127;18,127;0,120;12,108;25,112;37,112;47,107;52,98;52,88;46,78;33,70;15,62;5,52;0,39;1,23;10,10;25,1" o:connectangles="0,0,0,0,0,0,0,0,0,0,0,0,0,0,0,0,0,0,0,0,0,0,0,0,0,0,0,0,0,0,0,0,0,0"/>
                    </v:shape>
                    <v:rect id="Rectangle 607" o:spid="_x0000_s1028" style="position:absolute;left:1915;top:1680;width:16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CUBcIA&#10;AADaAAAADwAAAGRycy9kb3ducmV2LnhtbESPS4vCMBSF98L8h3AHZqepjylONYoODLgSrG5md22u&#10;bbG5iU1G6783woDLw3l8nPmyM424UutrywqGgwQEcWF1zaWCw/6nPwXhA7LGxjIpuJOH5eKtN8dM&#10;2xvv6JqHUsQR9hkqqEJwmZS+qMigH1hHHL2TbQ2GKNtS6hZvcdw0cpQkqTRYcyRU6Oi7ouKc/5nI&#10;/R3niZte1iWb7WR3TN34mH4q9fHerWYgAnXhFf5vb7SCL3hei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4JQFwgAAANoAAAAPAAAAAAAAAAAAAAAAAJgCAABkcnMvZG93&#10;bnJldi54bWxQSwUGAAAAAAQABAD1AAAAhwMAAAAA&#10;" fillcolor="black" stroked="f" strokeweight="0"/>
                    <v:shape id="Freeform 608" o:spid="_x0000_s1029" style="position:absolute;left:2075;top:1678;width:69;height:128;visibility:visible;mso-wrap-style:square;v-text-anchor:top" coordsize="160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mDk8MA&#10;AADbAAAADwAAAGRycy9kb3ducmV2LnhtbESPQW/CMAyF75P2HyJP2m2kTAKqQkBoE9ouO8AmzqYx&#10;TUXjVE1Gs38/H5C42XrP731ebbLv1JWG2AY2MJ0UoIjrYFtuDPx8715KUDEhW+wCk4E/irBZPz6s&#10;sLJh5D1dD6lREsKxQgMupb7SOtaOPMZJ6IlFO4fBY5J1aLQdcJRw3+nXophrjy1Lg8Oe3hzVl8Ov&#10;N5BnR1qcPr5S3rl3LLnc6sVsNOb5KW+XoBLldDffrj+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mDk8MAAADbAAAADwAAAAAAAAAAAAAAAACYAgAAZHJzL2Rv&#10;d25yZXYueG1sUEsFBgAAAAAEAAQA9QAAAIgDAAAAAA==&#10;" path="m80,r22,1l119,4r16,5l145,16,134,50,124,44,110,38,96,34,81,33,69,34,58,38r-8,7l44,53r-4,9l39,74r,10l42,93r4,6l49,105r5,4l70,119r13,6l107,137r17,9l138,157r9,13l154,183r4,17l160,217r-4,21l148,256r-14,16l119,281r-15,7l85,293r-20,2l41,293,19,286,1,276,15,241r11,7l42,254r15,4l71,259r13,-1l97,254r10,-7l114,238r5,-11l120,215r-1,-13l113,188r-7,-8l92,171,75,161,52,151,35,142,21,131,11,119,5,106,1,91,,75,2,54,10,36,22,22,39,9,57,3,80,xe" fillcolor="black" stroked="f" strokeweight="0">
                      <v:path arrowok="t" o:connecttype="custom" o:connectlocs="44,0;58,4;58,22;47,16;35,14;25,16;19,23;17,32;18,40;21,46;30,52;46,59;60,68;66,79;69,94;64,111;51,122;37,127;18,127;0,120;11,108;25,112;36,112;46,107;51,98;51,88;46,78;32,70;15,62;5,52;0,39;1,23;9,10;25,1" o:connectangles="0,0,0,0,0,0,0,0,0,0,0,0,0,0,0,0,0,0,0,0,0,0,0,0,0,0,0,0,0,0,0,0,0,0"/>
                    </v:shape>
                    <v:shape id="Freeform 609" o:spid="_x0000_s1030" style="position:absolute;left:2274;top:1680;width:97;height:124;visibility:visible;mso-wrap-style:square;v-text-anchor:top" coordsize="223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4K7wA&#10;AADbAAAADwAAAGRycy9kb3ducmV2LnhtbERPSwrCMBDdC94hjOBGbKoLkdooIoouXPg7wNCMbbGZ&#10;lCbaensjCO7m8b6TrjpTiRc1rrSsYBLFIIgzq0vOFdyuu/EchPPIGivLpOBNDlbLfi/FRNuWz/S6&#10;+FyEEHYJKii8rxMpXVaQQRfZmjhwd9sY9AE2udQNtiHcVHIaxzNpsOTQUGBNm4Kyx+VpFNh21OW3&#10;6ir309O2NEjHdy0zpYaDbr0A4anz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/JPgrvAAAANsAAAAPAAAAAAAAAAAAAAAAAJgCAABkcnMvZG93bnJldi54&#10;bWxQSwUGAAAAAAQABAD1AAAAgQMAAAAA&#10;" path="m,l223,r,35l129,35r,249l90,284,90,35,,35,,xe" fillcolor="black" stroked="f" strokeweight="0">
                      <v:path arrowok="t" o:connecttype="custom" o:connectlocs="0,0;97,0;97,15;56,15;56,124;39,124;39,15;0,15;0,0" o:connectangles="0,0,0,0,0,0,0,0,0"/>
                    </v:shape>
                    <v:shape id="Freeform 610" o:spid="_x0000_s1031" style="position:absolute;left:2478;top:1711;width:83;height:94;visibility:visible;mso-wrap-style:square;v-text-anchor:top" coordsize="19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g+O8MA&#10;AADbAAAADwAAAGRycy9kb3ducmV2LnhtbERPS2vCQBC+F/wPywjemk1DEEmzipS29CT4IL1Os2MS&#10;zc6m2W2M/vpuQehtPr7n5KvRtGKg3jWWFTxFMQji0uqGKwWH/dvjAoTzyBpby6TgSg5Wy8lDjpm2&#10;F97SsPOVCCHsMlRQe99lUrqyJoMush1x4I62N+gD7Cupe7yEcNPKJI7n0mDDoaHGjl5qKs+7H6Pg&#10;Zt9TPKZfr+dNVx3Sz8K0p+9Cqdl0XD+D8DT6f/Hd/aHD/AT+fg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g+O8MAAADbAAAADwAAAAAAAAAAAAAAAACYAgAAZHJzL2Rv&#10;d25yZXYueG1sUEsFBgAAAAAEAAQA9QAAAIgDAAAAAA==&#10;" path="m99,31l83,33,70,38,57,47,48,58,42,71,39,84r115,l152,71,148,59,140,47,129,38,115,33,99,31xm97,r20,2l136,6r16,8l166,24r11,14l184,53r5,17l190,89r-1,12l187,111r-148,l40,129r4,14l50,157r8,10l71,177r15,6l104,185r19,-2l141,176r15,-10l172,193r-12,7l145,207r-23,7l97,216,77,214,60,208,45,200,31,189,17,173,7,155,2,134,,110,2,85,7,64,17,44,31,28,45,15,61,7,78,2,97,xe" fillcolor="black" stroked="f" strokeweight="0">
                      <v:path arrowok="t" o:connecttype="custom" o:connectlocs="43,13;36,14;31,17;25,20;21,25;18,31;17,37;67,37;66,31;65,26;61,20;56,17;50,14;43,13;42,0;51,1;59,3;66,6;73,10;77,17;80,23;83,30;83,39;83,44;82,48;17,48;17,56;19,62;22,68;25,73;31,77;38,80;45,81;54,80;62,77;68,72;75,84;70,87;63,90;53,93;42,94;34,93;26,91;20,87;14,82;7,75;3,67;1,58;0,48;1,37;3,28;7,19;14,12;20,7;27,3;34,1;42,0" o:connectangles="0,0,0,0,0,0,0,0,0,0,0,0,0,0,0,0,0,0,0,0,0,0,0,0,0,0,0,0,0,0,0,0,0,0,0,0,0,0,0,0,0,0,0,0,0,0,0,0,0,0,0,0,0,0,0,0,0"/>
                      <o:lock v:ext="edit" verticies="t"/>
                    </v:shape>
                    <v:shape id="Freeform 611" o:spid="_x0000_s1032" style="position:absolute;left:2689;top:1680;width:120;height:125;visibility:visible;mso-wrap-style:square;v-text-anchor:top" coordsize="276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Flb8A&#10;AADbAAAADwAAAGRycy9kb3ducmV2LnhtbERP32vCMBB+H/g/hBP2NlMdjNkZRQTBJ0E36euRXNqy&#10;5lKS2Nb/fhkM9nYf38/b7CbXiYFCbD0rWC4KEMTam5ZrBV+fx5d3EDEhG+w8k4IHRdhtZ08bLI0f&#10;+ULDNdUih3AsUUGTUl9KGXVDDuPC98SZsz44TBmGWpqAYw53nVwVxZt02HJuaLCnQ0P6+3p3Ciau&#10;/CVorQ/WnvvK3qr1bc1KPc+n/QeIRFP6F/+5TybPf4XfX/IBc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ygWVvwAAANsAAAAPAAAAAAAAAAAAAAAAAJgCAABkcnMvZG93bnJl&#10;di54bWxQSwUGAAAAAAQABAD1AAAAhAMAAAAA&#10;" path="m54,l71,r68,208l201,r18,l276,284r-37,l205,103,144,289r-10,l70,103,37,284,,284,54,xe" fillcolor="black" stroked="f" strokeweight="0">
                      <v:path arrowok="t" o:connecttype="custom" o:connectlocs="23,0;31,0;60,90;87,0;95,0;120,123;104,123;89,45;63,125;58,125;30,45;16,123;0,123;23,0" o:connectangles="0,0,0,0,0,0,0,0,0,0,0,0,0,0"/>
                    </v:shape>
                    <v:shape id="Freeform 612" o:spid="_x0000_s1033" style="position:absolute;left:2932;top:1679;width:101;height:125;visibility:visible;mso-wrap-style:square;v-text-anchor:top" coordsize="232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o0sEA&#10;AADbAAAADwAAAGRycy9kb3ducmV2LnhtbERPTWvCQBC9C/0PyxR6092mUkJ0DVKIqcfaitcxOybB&#10;7GzIrjH9991Cobd5vM9Z55PtxEiDbx1reF4oEMSVMy3XGr4+i3kKwgdkg51j0vBNHvLNw2yNmXF3&#10;/qDxEGoRQ9hnqKEJoc+k9FVDFv3C9cSRu7jBYohwqKUZ8B7DbScTpV6lxZZjQ4M9vTVUXQ83q+Fc&#10;Lk2qqn1xOu72afmSKFuEq9ZPj9N2BSLQFP7Ff+53E+cv4feXe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VqNLBAAAA2wAAAA8AAAAAAAAAAAAAAAAAmAIAAGRycy9kb3du&#10;cmV2LnhtbFBLBQYAAAAABAAEAPUAAACGAwAAAAA=&#10;" path="m119,75l74,199r85,l119,75xm115,r10,l232,287r-43,l169,228r-105,l42,287,,287,115,xe" fillcolor="black" stroked="f" strokeweight="0">
                      <v:path arrowok="t" o:connecttype="custom" o:connectlocs="52,33;32,87;69,87;52,33;50,0;54,0;101,125;82,125;74,99;28,99;18,125;0,125;50,0" o:connectangles="0,0,0,0,0,0,0,0,0,0,0,0,0"/>
                      <o:lock v:ext="edit" verticies="t"/>
                    </v:shape>
                    <v:shape id="Freeform 613" o:spid="_x0000_s1034" style="position:absolute;left:1701;top:1845;width:10;height:78;visibility:visible;mso-wrap-style:square;v-text-anchor:top" coordsize="22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AfK8EA&#10;AADbAAAADwAAAGRycy9kb3ducmV2LnhtbERPyWrDMBC9B/IPYgq5JXIKWXAjmxBqUigUsnzA2Jpa&#10;ptbIWIrt/n1VKPQ2j7fOIZ9sKwbqfeNYwXqVgCCunG64VnC/Fcs9CB+QNbaOScE3eciz+eyAqXYj&#10;X2i4hlrEEPYpKjAhdKmUvjJk0a9cRxy5T9dbDBH2tdQ9jjHctvI5SbbSYsOxwWBHJ0PV1/VhFXTj&#10;qynPx2LLuw9d1sXwXq65VGrxNB1fQASawr/4z/2m4/wN/P4S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QHyvBAAAA2wAAAA8AAAAAAAAAAAAAAAAAmAIAAGRycy9kb3du&#10;cmV2LnhtbFBLBQYAAAAABAAEAPUAAACGAwAAAAA=&#10;" path="m1,46r20,l21,177r-20,l1,46xm,l22,r,22l,22,,xe" fillcolor="black" stroked="f" strokeweight="0">
                      <v:path arrowok="t" o:connecttype="custom" o:connectlocs="0,20;10,20;10,78;0,78;0,20;0,0;10,0;10,10;0,10;0,0" o:connectangles="0,0,0,0,0,0,0,0,0,0"/>
                      <o:lock v:ext="edit" verticies="t"/>
                    </v:shape>
                    <v:shape id="Freeform 614" o:spid="_x0000_s1035" style="position:absolute;left:1725;top:1864;width:45;height:59;visibility:visible;mso-wrap-style:square;v-text-anchor:top" coordsize="104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edsAA&#10;AADbAAAADwAAAGRycy9kb3ducmV2LnhtbERPS4vCMBC+C/sfwgh7EU3dg67VKEtF8OrjsL0NzdhW&#10;m0lJYq3/3ggLe5uP7zmrTW8a0ZHztWUF00kCgriwuuZSwfm0G3+D8AFZY2OZFDzJw2b9MVhhqu2D&#10;D9QdQyliCPsUFVQhtKmUvqjIoJ/YljhyF+sMhghdKbXDRww3jfxKkpk0WHNsqLClrKLidrwbBX7b&#10;6dGOM74+74tb3rl8nv22Sn0O+58liEB9+Bf/ufc6zp/B+5d4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iedsAAAADbAAAADwAAAAAAAAAAAAAAAACYAgAAZHJzL2Rvd25y&#10;ZXYueG1sUEsFBgAAAAAEAAQA9QAAAIUDAAAAAA==&#10;" path="m60,l74,2,85,8r9,7l99,25r2,8l102,44r2,15l104,135r-20,l84,50,83,39,81,31,76,25,67,19,57,17,47,18r-8,5l30,30r-5,9l21,50,20,63r,72l,135,,4r19,l19,28,27,15,38,7,48,2,60,xe" fillcolor="black" stroked="f" strokeweight="0">
                      <v:path arrowok="t" o:connecttype="custom" o:connectlocs="26,0;32,1;37,3;41,7;43,11;44,14;44,19;45,26;45,59;36,59;36,22;36,17;35,14;33,11;29,8;25,7;20,8;17,10;13,13;11,17;9,22;9,28;9,59;0,59;0,2;8,2;8,12;12,7;16,3;21,1;26,0" o:connectangles="0,0,0,0,0,0,0,0,0,0,0,0,0,0,0,0,0,0,0,0,0,0,0,0,0,0,0,0,0,0,0"/>
                    </v:shape>
                    <v:shape id="Freeform 615" o:spid="_x0000_s1036" style="position:absolute;left:1775;top:1851;width:36;height:74;visibility:visible;mso-wrap-style:square;v-text-anchor:top" coordsize="8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8nMEA&#10;AADbAAAADwAAAGRycy9kb3ducmV2LnhtbERPS2uDQBC+F/oflinkVtfmkFjrKmkgkIOXaKE9Du74&#10;oO6suJto/n23UOhtPr7nZMVqRnGj2Q2WFbxEMQjixuqBOwUf9ek5AeE8ssbRMim4k4Mif3zIMNV2&#10;4QvdKt+JEMIuRQW991MqpWt6MugiOxEHrrWzQR/g3Ek94xLCzSi3cbyTBgcODT1OdOyp+a6uRkHV&#10;vi5f7wdXd0a3n2Vblqd7nCi1eVoPbyA8rf5f/Oc+6zB/D7+/hANk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KfJzBAAAA2wAAAA8AAAAAAAAAAAAAAAAAmAIAAGRycy9kb3du&#10;cmV2LnhtbFBLBQYAAAAABAAEAPUAAACGAwAAAAA=&#10;" path="m43,r,35l73,35r,15l43,50r,83l45,142r3,7l56,153r9,1l72,154r8,-1l80,168r-10,1l62,170,47,168,37,163r-7,-7l25,144,24,130r,-80l,50,,35r24,l24,2,43,xe" fillcolor="black" stroked="f" strokeweight="0">
                      <v:path arrowok="t" o:connecttype="custom" o:connectlocs="19,0;19,15;33,15;33,22;19,22;19,58;20,62;22,65;25,67;29,67;32,67;36,67;36,73;32,74;28,74;21,73;17,71;14,68;11,63;11,57;11,22;0,22;0,15;11,15;11,1;19,0" o:connectangles="0,0,0,0,0,0,0,0,0,0,0,0,0,0,0,0,0,0,0,0,0,0,0,0,0,0"/>
                    </v:shape>
                    <v:shape id="Freeform 616" o:spid="_x0000_s1037" style="position:absolute;left:1811;top:1864;width:51;height:61;visibility:visible;mso-wrap-style:square;v-text-anchor:top" coordsize="11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VXrcYA&#10;AADbAAAADwAAAGRycy9kb3ducmV2LnhtbESPT2vDMAzF74N9B6PBLmN12kM7srohFAa7bKzdH9hN&#10;xFoSZsvBdprs20+HQm8S7+m9n7bV7J06UUx9YAPLRQGKuAm259bAx/vT/QOolJEtusBk4I8SVLvr&#10;qy2WNkx8oNMxt0pCOJVooMt5KLVOTUce0yIMxKL9hOgxyxpbbSNOEu6dXhXFWnvsWRo6HGjfUfN7&#10;HL2BMU7urfl+WX5u6i+9n1bj68HdGXN7M9ePoDLN+WI+Xz9bwRdY+UUG0L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VXrcYAAADbAAAADwAAAAAAAAAAAAAAAACYAgAAZHJz&#10;L2Rvd25yZXYueG1sUEsFBgAAAAAEAAQA9QAAAIsDAAAAAA==&#10;" path="m61,15l47,18,35,27r-6,8l25,45,23,57r73,l95,45,92,36,86,26,81,22,71,17,61,15xm60,l77,2,91,8r11,9l111,32r5,17l118,71r-95,l24,89r4,13l35,111r13,9l62,122r12,-1l83,116r8,-9l97,96r19,4l109,116,96,128r-16,8l60,139,44,137,29,130,17,120,8,106,2,90,,70,1,50,8,34,17,19,29,8,44,2,60,xe" fillcolor="black" stroked="f" strokeweight="0">
                      <v:path arrowok="t" o:connecttype="custom" o:connectlocs="26,7;20,8;15,12;13,15;11,20;10,25;41,25;41,20;40,16;37,11;35,10;31,7;26,7;26,0;33,1;39,4;44,7;48,14;50,22;51,31;10,31;10,39;12,45;15,49;21,53;27,54;32,53;36,51;39,47;42,42;50,44;47,51;41,56;35,60;26,61;19,60;13,57;7,53;3,47;1,39;0,31;0,22;3,15;7,8;13,4;19,1;26,0" o:connectangles="0,0,0,0,0,0,0,0,0,0,0,0,0,0,0,0,0,0,0,0,0,0,0,0,0,0,0,0,0,0,0,0,0,0,0,0,0,0,0,0,0,0,0,0,0,0,0"/>
                      <o:lock v:ext="edit" verticies="t"/>
                    </v:shape>
                    <v:rect id="Rectangle 617" o:spid="_x0000_s1038" style="position:absolute;left:1872;top:1845;width:9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EnE8MA&#10;AADbAAAADwAAAGRycy9kb3ducmV2LnhtbESPQWvCQBCF74L/YRnBm26qNmh0lSoIPQmmvXgbs2MS&#10;mp3dZldN/70rFLzN8N68781q05lG3Kj1tWUFb+MEBHFhdc2lgu+v/WgOwgdkjY1lUvBHHjbrfm+F&#10;mbZ3PtItD6WIIewzVFCF4DIpfVGRQT+2jjhqF9saDHFtS6lbvMdw08hJkqTSYM2RUKGjXUXFT341&#10;kXua5omb/25LNofZ8Zy66Tl9V2o46D6WIAJ14WX+v/7Usf4Cnr/EAe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EnE8MAAADbAAAADwAAAAAAAAAAAAAAAACYAgAAZHJzL2Rv&#10;d25yZXYueG1sUEsFBgAAAAAEAAQA9QAAAIgDAAAAAA==&#10;" fillcolor="black" stroked="f" strokeweight="0"/>
                    <v:rect id="Rectangle 618" o:spid="_x0000_s1039" style="position:absolute;left:1896;top:1845;width: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dEM8AA&#10;AADbAAAADwAAAGRycy9kb3ducmV2LnhtbERPTWvCQBC9F/wPywje6katQVJXUUHoqWDaS29jdpqE&#10;ZmfX7Krpv+8cCh4f73u9HVynbtTH1rOB2TQDRVx523Jt4PPj+LwCFROyxc4zGfilCNvN6GmNhfV3&#10;PtGtTLWSEI4FGmhSCoXWsWrIYZz6QCzct+8dJoF9rW2Pdwl3nZ5nWa4dtiwNDQY6NFT9lFcnvV+L&#10;Mgury75m9/5yOudhcc6XxkzGw+4VVKIhPcT/7jdrYC7r5Yv8AL3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3dEM8AAAADbAAAADwAAAAAAAAAAAAAAAACYAgAAZHJzL2Rvd25y&#10;ZXYueG1sUEsFBgAAAAAEAAQA9QAAAIUDAAAAAA==&#10;" fillcolor="black" stroked="f" strokeweight="0"/>
                    <v:shape id="Freeform 619" o:spid="_x0000_s1040" style="position:absolute;left:1918;top:1845;width:10;height:78;visibility:visible;mso-wrap-style:square;v-text-anchor:top" coordsize="21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oHcsQA&#10;AADbAAAADwAAAGRycy9kb3ducmV2LnhtbESPQYvCMBSE7wv+h/AEL4umCopUoxRB0T25XUGPz+bZ&#10;VpuX0kTt/nuzIOxxmJlvmPmyNZV4UONKywqGgwgEcWZ1ybmCw8+6PwXhPLLGyjIp+CUHy0XnY46x&#10;tk/+pkfqcxEg7GJUUHhfx1K6rCCDbmBr4uBdbGPQB9nkUjf4DHBTyVEUTaTBksNCgTWtCspu6d0o&#10;2FWbL/6MxvJ2Pm2OyXWfjq9JqVSv2yYzEJ5a/x9+t7dawWgIf1/C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6B3LEAAAA2wAAAA8AAAAAAAAAAAAAAAAAmAIAAGRycy9k&#10;b3ducmV2LnhtbFBLBQYAAAAABAAEAPUAAACJAwAAAAA=&#10;" path="m1,46r19,l20,177r-19,l1,46xm,l21,r,22l,22,,xe" fillcolor="black" stroked="f" strokeweight="0">
                      <v:path arrowok="t" o:connecttype="custom" o:connectlocs="0,20;10,20;10,78;0,78;0,20;0,0;10,0;10,10;0,10;0,0" o:connectangles="0,0,0,0,0,0,0,0,0,0"/>
                      <o:lock v:ext="edit" verticies="t"/>
                    </v:shape>
                    <v:shape id="Freeform 620" o:spid="_x0000_s1041" style="position:absolute;left:1937;top:1857;width:54;height:88;visibility:visible;mso-wrap-style:square;v-text-anchor:top" coordsize="126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4aE8QA&#10;AADbAAAADwAAAGRycy9kb3ducmV2LnhtbESPT4vCMBTE78J+h/AWvIimVpGlaxQVBMGL/y57ezZv&#10;2+42LyWJWr+9EQSPw8z8hpnOW1OLKzlfWVYwHCQgiHOrKy4UnI7r/hcIH5A11pZJwZ08zGcfnSlm&#10;2t54T9dDKESEsM9QQRlCk0np85IM+oFtiKP3a53BEKUrpHZ4i3BTyzRJJtJgxXGhxIZWJeX/h4tR&#10;sB0V21466R3Hd/lj/6r1eTdaOqW6n+3iG0SgNrzDr/ZGK0hT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uGhPEAAAA2wAAAA8AAAAAAAAAAAAAAAAAmAIAAGRycy9k&#10;b3ducmV2LnhtbFBLBQYAAAAABAAEAPUAAACJAwAAAAA=&#10;" path="m34,147r-8,5l21,157r-1,8l20,169r2,4l24,176r3,2l31,181r13,4l61,186r16,-1l92,181r5,-2l101,177r2,-3l105,170r1,-4l105,161r-1,-3l101,155r-6,-4l91,150,80,149r-15,l46,148,34,147xm59,33l47,34r-9,7l33,47r-3,7l29,62r2,13l37,83r9,6l58,91,70,89r9,-6l86,74,88,62,86,51,78,42,69,35,59,33xm116,r4,l120,17r-12,l101,20r-2,2l98,24r-2,3l95,31r10,16l108,63r-2,12l102,85r-8,9l85,102r-13,4l58,107r-9,l44,106r-3,-1l39,105r-2,1l34,107r-3,2l29,111r-2,3l27,121r1,2l34,127r6,1l52,129r15,1l87,132r13,2l109,138r9,6l124,153r2,12l124,176r-5,9l109,192r-13,6l79,201r-19,1l40,201,26,198,14,192,6,185,1,177,,168,2,155r6,-8l20,141r-8,-6l8,127,7,119r2,-9l14,103,25,96,16,86,10,75,8,61,9,49,14,39,23,29,33,22,44,18,58,17r14,1l85,22,88,12,94,4r8,-3l116,xe" fillcolor="black" stroked="f" strokeweight="0">
                      <v:path arrowok="t" o:connecttype="custom" o:connectlocs="11,66;9,72;9,75;12,78;19,81;33,81;42,78;44,76;45,72;45,69;41,66;34,65;20,64;25,14;16,18;13,24;13,33;20,39;30,39;37,32;37,22;30,15;50,0;51,7;43,9;42,10;41,14;46,27;44,37;36,44;25,47;19,46;17,46;15,47;12,48;12,53;15,55;22,56;37,58;47,60;53,67;53,77;47,84;34,88;17,88;6,84;0,77;1,68;9,61;3,55;4,48;11,42;4,33;4,21;10,13;19,8;31,8;38,5;44,0" o:connectangles="0,0,0,0,0,0,0,0,0,0,0,0,0,0,0,0,0,0,0,0,0,0,0,0,0,0,0,0,0,0,0,0,0,0,0,0,0,0,0,0,0,0,0,0,0,0,0,0,0,0,0,0,0,0,0,0,0,0,0"/>
                      <o:lock v:ext="edit" verticies="t"/>
                    </v:shape>
                    <v:shape id="Freeform 621" o:spid="_x0000_s1042" style="position:absolute;left:1991;top:1864;width:52;height:61;visibility:visible;mso-wrap-style:square;v-text-anchor:top" coordsize="11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0PYcQA&#10;AADbAAAADwAAAGRycy9kb3ducmV2LnhtbESPzWrDMBCE74W8g9hALyWR40IT3CghBAq9tOQfelus&#10;rW0qrYwkx+7bV4FCjsPMfMMs14M14ko+NI4VzKYZCOLS6YYrBafj22QBIkRkjcYxKfilAOvV6GGJ&#10;hXY97+l6iJVIEA4FKqhjbAspQ1mTxTB1LXHyvp23GJP0ldQe+wS3RuZZ9iItNpwWamxpW1P5c+is&#10;gs73Zld+fczO881Fbvu8+9ybJ6Uex8PmFUSkId7D/+13rSB/htu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9D2HEAAAA2wAAAA8AAAAAAAAAAAAAAAAAmAIAAGRycy9k&#10;b3ducmV2LnhtbFBLBQYAAAAABAAEAPUAAACJAwAAAAA=&#10;" path="m62,15l47,18,35,27r-5,8l26,45,24,57r72,l95,45,92,36,90,31,85,26,80,22,72,17,62,15xm61,l77,2,91,8r11,9l111,32r5,17l118,71r-95,l24,89r4,13l35,111r13,9l62,122r11,-1l83,116r8,-9l97,96r19,4l108,116,96,128r-17,8l61,139,43,137,29,130,16,120,7,106,2,90,,70,2,50,8,34,17,19,30,8,44,2,61,xe" fillcolor="black" stroked="f" strokeweight="0">
                      <v:path arrowok="t" o:connecttype="custom" o:connectlocs="27,7;21,8;15,12;13,15;11,20;11,25;42,25;42,20;41,16;40,14;37,11;35,10;32,7;27,7;27,0;34,1;40,4;45,7;49,14;51,22;52,31;10,31;11,39;12,45;15,49;21,53;27,54;32,53;37,51;40,47;43,42;51,44;48,51;42,56;35,60;27,61;19,60;13,57;7,53;3,47;1,39;0,31;1,22;4,15;7,8;13,4;19,1;27,0" o:connectangles="0,0,0,0,0,0,0,0,0,0,0,0,0,0,0,0,0,0,0,0,0,0,0,0,0,0,0,0,0,0,0,0,0,0,0,0,0,0,0,0,0,0,0,0,0,0,0,0"/>
                      <o:lock v:ext="edit" verticies="t"/>
                    </v:shape>
                    <v:shape id="Freeform 622" o:spid="_x0000_s1043" style="position:absolute;left:2053;top:1864;width:45;height:59;visibility:visible;mso-wrap-style:square;v-text-anchor:top" coordsize="10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kZ8MA&#10;AADbAAAADwAAAGRycy9kb3ducmV2LnhtbESPQWvCQBSE74X+h+UVvOmmIirRVYohIF6kmtLrI/tM&#10;VrNvQ3Y1aX99t1DocZiZb5j1drCNeFDnjWMFr5MEBHHptOFKQXHOx0sQPiBrbByTgi/ysN08P60x&#10;1a7nd3qcQiUihH2KCuoQ2lRKX9Zk0U9cSxy9i+sshii7SuoO+wi3jZwmyVxaNBwXamxpV1N5O92t&#10;gv7j22TF8VBkjfGL7Mq5/pS5UqOX4W0FItAQ/sN/7b1WMJ3B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tkZ8MAAADbAAAADwAAAAAAAAAAAAAAAACYAgAAZHJzL2Rv&#10;d25yZXYueG1sUEsFBgAAAAAEAAQA9QAAAIgDAAAAAA==&#10;" path="m61,l74,2,86,8r8,7l100,25r2,8l103,44r,91l85,135r,-85l84,39,81,31,76,25,68,19,58,17,48,18,38,23r-7,7l25,39,22,50,21,63r,72l,135,,4r20,l20,28,28,15,37,7,49,2,61,xe" fillcolor="black" stroked="f" strokeweight="0">
                      <v:path arrowok="t" o:connecttype="custom" o:connectlocs="27,0;32,1;38,3;41,7;44,11;45,14;45,19;45,59;37,59;37,22;37,17;35,14;33,11;30,8;25,7;21,8;17,10;14,13;11,17;10,22;9,28;9,59;0,59;0,2;9,2;9,12;12,7;16,3;21,1;27,0" o:connectangles="0,0,0,0,0,0,0,0,0,0,0,0,0,0,0,0,0,0,0,0,0,0,0,0,0,0,0,0,0,0"/>
                    </v:shape>
                    <v:shape id="Freeform 623" o:spid="_x0000_s1044" style="position:absolute;left:2103;top:1851;width:36;height:74;visibility:visible;mso-wrap-style:square;v-text-anchor:top" coordsize="8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iNzcMA&#10;AADbAAAADwAAAGRycy9kb3ducmV2LnhtbESPT4vCMBTE78J+h/AWvGmqoGjXtLgLgoderIJ7fDSv&#10;f7B5KU209dtvFgSPw8z8htmlo2nFg3rXWFawmEcgiAurG64UXM6H2QaE88gaW8uk4EkO0uRjssNY&#10;24FP9Mh9JQKEXYwKau+7WEpX1GTQzW1HHLzS9gZ9kH0ldY9DgJtWLqNoLQ02HBZq7OinpuKW342C&#10;vNwOv997d66MLq9ZmWWHZ7RRavo57r9AeBr9O/xqH7WC5Qr+v4Qf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iNzcMAAADbAAAADwAAAAAAAAAAAAAAAACYAgAAZHJzL2Rv&#10;d25yZXYueG1sUEsFBgAAAAAEAAQA9QAAAIgDAAAAAA==&#10;" path="m43,r,35l72,35r,15l43,50r,83l44,142r4,7l54,153r10,1l72,154r8,-1l80,168r-19,2l47,168,37,163r-8,-7l24,144,22,130r,-80l,50,,35r22,l23,2,43,xe" fillcolor="black" stroked="f" strokeweight="0">
                      <v:path arrowok="t" o:connecttype="custom" o:connectlocs="19,0;19,15;32,15;32,22;19,22;19,58;20,62;22,65;24,67;29,67;32,67;36,67;36,73;27,74;21,73;17,71;13,68;11,63;10,57;10,22;0,22;0,15;10,15;10,1;19,0" o:connectangles="0,0,0,0,0,0,0,0,0,0,0,0,0,0,0,0,0,0,0,0,0,0,0,0,0"/>
                    </v:shape>
                    <v:shape id="Freeform 624" o:spid="_x0000_s1045" style="position:absolute;left:2187;top:1851;width:35;height:74;visibility:visible;mso-wrap-style:square;v-text-anchor:top" coordsize="81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Pz4sIA&#10;AADbAAAADwAAAGRycy9kb3ducmV2LnhtbESPQWvCQBSE74L/YXmFXqRujBAkdZUiCD21RHvp7Zl9&#10;ZoPZt2F3G+O/dwuCx2FmvmHW29F2YiAfWscKFvMMBHHtdMuNgp/j/m0FIkRkjZ1jUnCjANvNdLLG&#10;UrsrVzQcYiMShEOJCkyMfSllqA1ZDHPXEyfv7LzFmKRvpPZ4TXDbyTzLCmmx5bRgsKedofpy+LMK&#10;vtrTsqryb1fMFp4H/Wv2BVZKvb6MH+8gIo3xGX60P7WCvID/L+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/PiwgAAANsAAAAPAAAAAAAAAAAAAAAAAJgCAABkcnMvZG93&#10;bnJldi54bWxQSwUGAAAAAAQABAD1AAAAhwMAAAAA&#10;" path="m44,r,35l74,35r,15l44,50r,83l45,142r4,7l56,153r9,1l73,154r8,-1l81,168r-20,2l48,168,38,163r-8,-7l25,144,24,130r,-80l,50,,35r24,l24,2,44,xe" fillcolor="black" stroked="f" strokeweight="0">
                      <v:path arrowok="t" o:connecttype="custom" o:connectlocs="19,0;19,15;32,15;32,22;19,22;19,58;19,62;21,65;24,67;28,67;32,67;35,67;35,73;26,74;21,73;16,71;13,68;11,63;10,57;10,22;0,22;0,15;10,15;10,1;19,0" o:connectangles="0,0,0,0,0,0,0,0,0,0,0,0,0,0,0,0,0,0,0,0,0,0,0,0,0"/>
                    </v:shape>
                    <v:shape id="Freeform 625" o:spid="_x0000_s1046" style="position:absolute;left:2229;top:1864;width:28;height:59;visibility:visible;mso-wrap-style:square;v-text-anchor:top" coordsize="6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fC8cA&#10;AADbAAAADwAAAGRycy9kb3ducmV2LnhtbESPT2vCQBTE7wW/w/IEb81GpbVNs4oIQqUX/x3a2zP7&#10;mkSzb0N2G5N++m5B8DjMzG+YdNGZSrTUuNKygnEUgyDOrC45V3A8rB9fQDiPrLGyTAp6crCYDx5S&#10;TLS98o7avc9FgLBLUEHhfZ1I6bKCDLrI1sTB+7aNQR9kk0vd4DXATSUncfwsDZYcFgqsaVVQdtn/&#10;GAXb13P8OeuPp+1vr7OP09PXpp5ulBoNu+UbCE+dv4dv7XetYDKD/y/hB8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XnwvHAAAA2wAAAA8AAAAAAAAAAAAAAAAAmAIAAGRy&#10;cy9kb3ducmV2LnhtbFBLBQYAAAAABAAEAPUAAACMAwAAAAA=&#10;" path="m57,r3,l65,1r,18l61,19,50,22r-9,4l32,33r-6,9l22,53,21,66r,69l,135,,4r18,l18,34,28,16,37,6,47,2,57,xe" fillcolor="black" stroked="f" strokeweight="0">
                      <v:path arrowok="t" o:connecttype="custom" o:connectlocs="25,0;26,0;28,0;28,8;26,8;22,10;18,11;14,14;11,18;9,23;9,29;9,59;0,59;0,2;8,2;8,15;12,7;16,3;20,1;25,0" o:connectangles="0,0,0,0,0,0,0,0,0,0,0,0,0,0,0,0,0,0,0,0"/>
                    </v:shape>
                    <v:shape id="Freeform 626" o:spid="_x0000_s1047" style="position:absolute;left:2259;top:1864;width:49;height:61;visibility:visible;mso-wrap-style:square;v-text-anchor:top" coordsize="115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uMsMA&#10;AADbAAAADwAAAGRycy9kb3ducmV2LnhtbERPy2rCQBTdF/oPwy24q5OGkpboGEQQpLpo0wq6u2Su&#10;eTRzJ8yMGv/eWRS6PJz3vBhNLy7kfGtZwcs0AUFcWd1yreDne/38DsIHZI29ZVJwIw/F4vFhjrm2&#10;V/6iSxlqEUPY56igCWHIpfRVQwb91A7EkTtZZzBE6GqpHV5juOllmiSZNNhybGhwoFVD1W95Ngo2&#10;r91WVp8f2b5Lj8PbTtvlvj8oNXkalzMQgcbwL/5zb7SCNI6NX+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quMsMAAADbAAAADwAAAAAAAAAAAAAAAACYAgAAZHJzL2Rv&#10;d25yZXYueG1sUEsFBgAAAAAEAAQA9QAAAIgDAAAAAA==&#10;" path="m74,69l59,70,46,72,35,76r-7,7l24,91r-1,9l24,109r6,8l39,122r12,1l62,122r11,-5l81,109,90,95,93,78r,-6l92,69r-18,xm62,l79,1,91,5r9,7l108,22r4,14l113,54r,69l115,135r-20,l94,126,92,111r-7,13l75,132r-14,5l47,139,33,137,22,133r-9,-6l6,119,2,109,,99,2,87,9,75r9,-9l28,61,41,57,57,55,76,54r16,l92,40,90,31,89,28,84,23,80,21,71,17,59,16,46,17,35,22r-8,8l23,40,5,36,9,24,17,13,28,6,44,1,62,xe" fillcolor="black" stroked="f" strokeweight="0">
                      <v:path arrowok="t" o:connecttype="custom" o:connectlocs="25,31;15,33;10,40;10,48;17,54;26,54;35,48;40,34;39,30;26,0;39,2;46,10;48,24;49,59;40,55;36,54;26,60;14,60;6,56;1,48;1,38;8,29;17,25;32,24;39,18;38,12;34,9;25,7;15,10;10,18;4,11;12,3;26,0" o:connectangles="0,0,0,0,0,0,0,0,0,0,0,0,0,0,0,0,0,0,0,0,0,0,0,0,0,0,0,0,0,0,0,0,0"/>
                      <o:lock v:ext="edit" verticies="t"/>
                    </v:shape>
                    <v:shape id="Freeform 627" o:spid="_x0000_s1048" style="position:absolute;left:2322;top:1864;width:45;height:59;visibility:visible;mso-wrap-style:square;v-text-anchor:top" coordsize="10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L+cQA&#10;AADbAAAADwAAAGRycy9kb3ducmV2LnhtbESPT2vCQBTE74V+h+UVvOmmHvwTXaUYAuJFqim9PrLP&#10;ZDX7NmRXk/bTdwuFHoeZ+Q2z3g62EQ/qvHGs4HWSgCAunTZcKSjO+XgBwgdkjY1jUvBFHrab56c1&#10;ptr1/E6PU6hEhLBPUUEdQptK6cuaLPqJa4mjd3GdxRBlV0ndYR/htpHTJJlJi4bjQo0t7Woqb6e7&#10;VdB/fJusOB6KrDF+nl05158yV2r0MrytQAQawn/4r73XCqZL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Ky/nEAAAA2wAAAA8AAAAAAAAAAAAAAAAAmAIAAGRycy9k&#10;b3ducmV2LnhtbFBLBQYAAAAABAAEAPUAAACJAwAAAAA=&#10;" path="m61,l74,2,85,8r9,7l99,25r2,8l103,44r,91l83,135r,-96l80,31,76,25,67,19,57,17,47,18r-9,5l31,30r-6,9l21,50,20,63r,72l,135,,4r18,l18,28,28,15,37,7,48,2,61,xe" fillcolor="black" stroked="f" strokeweight="0">
                      <v:path arrowok="t" o:connecttype="custom" o:connectlocs="27,0;32,1;37,3;41,7;43,11;44,14;45,19;45,59;36,59;36,17;35,14;33,11;29,8;25,7;21,8;17,10;14,13;11,17;9,22;9,28;9,59;0,59;0,2;8,2;8,12;12,7;16,3;21,1;27,0" o:connectangles="0,0,0,0,0,0,0,0,0,0,0,0,0,0,0,0,0,0,0,0,0,0,0,0,0,0,0,0,0"/>
                    </v:shape>
                    <v:shape id="Freeform 628" o:spid="_x0000_s1049" style="position:absolute;left:2374;top:1864;width:49;height:61;visibility:visible;mso-wrap-style:square;v-text-anchor:top" coordsize="113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XCMAA&#10;AADbAAAADwAAAGRycy9kb3ducmV2LnhtbERPTWsCMRC9F/wPYYTeatYKUlajiLYg9SBVL96GzbhZ&#10;3Ey2SdT4781B8Ph439N5sq24kg+NYwXDQQGCuHK64VrBYf/z8QUiRGSNrWNScKcA81nvbYqldjf+&#10;o+su1iKHcChRgYmxK6UMlSGLYeA64sydnLcYM/S11B5vOdy28rMoxtJiw7nBYEdLQ9V5d7EK/r+X&#10;5/tJH7eF59V+9LtJQ2eSUu/9tJiAiJTiS/x0r7WCUV6fv+QfIG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kXCMAAAADbAAAADwAAAAAAAAAAAAAAAACYAgAAZHJzL2Rvd25y&#10;ZXYueG1sUEsFBgAAAAAEAAQA9QAAAIUDAAAAAA==&#10;" path="m54,l71,1,84,5r10,7l102,22r6,11l89,37,84,29,77,22,67,17,56,16,44,17,34,22r-3,3l29,28r-2,4l27,36r2,8l36,50r12,5l73,60r17,5l104,73r7,11l113,98r-1,11l107,120r-9,8l87,134r-13,4l58,139,41,137,26,133,15,125,7,115,,101,20,97r5,11l33,116r13,5l61,122r12,-1l83,117r4,-4l91,105r,-5l89,91,82,85,69,80,42,75,27,70,16,63,9,53,6,39,8,29,12,19r7,-8l28,5,41,1,54,xe" fillcolor="black" stroked="f" strokeweight="0">
                      <v:path arrowok="t" o:connecttype="custom" o:connectlocs="23,0;31,0;36,2;41,5;44,10;47,14;39,16;36,13;33,10;29,7;24,7;19,7;15,10;13,11;13,12;12,14;12,16;13,19;16,22;21,24;32,26;39,29;45,32;48,37;49,43;49,48;46,53;42,56;38,59;32,61;25,61;18,60;11,58;7,55;3,50;0,44;9,43;11,47;14,51;20,53;26,54;32,53;36,51;38,50;39,46;39,44;39,40;36,37;30,35;18,33;12,31;7,28;4,23;3,17;3,13;5,8;8,5;12,2;18,0;23,0" o:connectangles="0,0,0,0,0,0,0,0,0,0,0,0,0,0,0,0,0,0,0,0,0,0,0,0,0,0,0,0,0,0,0,0,0,0,0,0,0,0,0,0,0,0,0,0,0,0,0,0,0,0,0,0,0,0,0,0,0,0,0,0"/>
                    </v:shape>
                    <v:shape id="Freeform 629" o:spid="_x0000_s1050" style="position:absolute;left:2432;top:1864;width:48;height:78;visibility:visible;mso-wrap-style:square;v-text-anchor:top" coordsize="112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0/gsUA&#10;AADbAAAADwAAAGRycy9kb3ducmV2LnhtbESP3WrCQBSE7wu+w3KE3tWNLfUnuoq1CIqIf3mAQ/aY&#10;BLNnY3ar0afvCoVeDjPzDTOeNqYUV6pdYVlBtxOBIE6tLjhTkBwXbwMQziNrLC2Tgjs5mE5aL2OM&#10;tb3xnq4Hn4kAYRejgtz7KpbSpTkZdB1bEQfvZGuDPsg6k7rGW4CbUr5HUU8aLDgs5FjRPKf0fPgx&#10;Cr7Ol91d2uR7sf7crk7Lvk82j6FSr+1mNgLhqfH/4b/2Uiv46MLzS/gBcv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T+CxQAAANsAAAAPAAAAAAAAAAAAAAAAAJgCAABkcnMv&#10;ZG93bnJldi54bWxQSwUGAAAAAAQABAD1AAAAigMAAAAA&#10;" path="m55,17l44,21,33,28,25,38,20,50r,38l24,101r8,11l44,120r11,2l67,119r12,-9l85,101,88,88,89,70,88,55,85,41,80,32,73,24,64,19,55,17xm60,l75,2,87,8,97,19r9,15l110,50r2,19l110,89r-4,17l97,120,86,130r-12,7l59,139,44,136,31,129,20,116r,64l,180,,4r19,l19,29,26,16,36,7,47,2,60,xe" fillcolor="black" stroked="f" strokeweight="0">
                      <v:path arrowok="t" o:connecttype="custom" o:connectlocs="24,7;19,9;14,12;11,16;9,22;9,38;10,44;14,49;19,52;24,53;29,52;34,48;36,44;38,38;38,30;38,24;36,18;34,14;31,10;27,8;24,7;26,0;32,1;37,3;42,8;45,15;47,22;48,30;47,39;45,46;42,52;37,56;32,59;25,60;19,59;13,56;9,50;9,78;0,78;0,2;8,2;8,13;11,7;15,3;20,1;26,0" o:connectangles="0,0,0,0,0,0,0,0,0,0,0,0,0,0,0,0,0,0,0,0,0,0,0,0,0,0,0,0,0,0,0,0,0,0,0,0,0,0,0,0,0,0,0,0,0,0"/>
                      <o:lock v:ext="edit" verticies="t"/>
                    </v:shape>
                    <v:shape id="Freeform 630" o:spid="_x0000_s1051" style="position:absolute;left:2487;top:1864;width:50;height:61;visibility:visible;mso-wrap-style:square;v-text-anchor:top" coordsize="11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8J8QA&#10;AADbAAAADwAAAGRycy9kb3ducmV2LnhtbESPzWrDMBCE74W8g9hALyWR40IT3CghBAq9tOQfelus&#10;rW0qrYwkx+7bV4FCjsPMfMMs14M14ko+NI4VzKYZCOLS6YYrBafj22QBIkRkjcYxKfilAOvV6GGJ&#10;hXY97+l6iJVIEA4FKqhjbAspQ1mTxTB1LXHyvp23GJP0ldQe+wS3RuZZ9iItNpwWamxpW1P5c+is&#10;gs73Zld+fczO881Fbvu8+9ybJ6Uex8PmFUSkId7D/+13reA5h9u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oPCfEAAAA2wAAAA8AAAAAAAAAAAAAAAAAmAIAAGRycy9k&#10;b3ducmV2LnhtbFBLBQYAAAAABAAEAPUAAACJAwAAAAA=&#10;" path="m59,16r-9,2l40,23r-7,6l27,39,24,53,23,69r1,17l27,100r6,9l40,117r10,4l59,122r10,-1l78,117r7,-8l91,99,95,86,96,69,95,53,91,39,85,29,77,23,68,18,59,16xm60,l77,2,91,9r11,10l112,34r5,16l118,69r-1,20l111,105r-10,15l89,130r-15,7l58,139,41,136,27,130,16,119,7,104,2,88,,69,2,49,7,33,18,18,30,8,44,2,60,xe" fillcolor="black" stroked="f" strokeweight="0">
                      <v:path arrowok="t" o:connecttype="custom" o:connectlocs="25,7;21,8;17,10;14,13;11,17;10,23;10,30;10,38;11,44;14,48;17,51;21,53;25,54;29,53;33,51;36,48;39,43;40,38;41,30;40,23;39,17;36,13;33,10;29,8;25,7;25,0;33,1;39,4;43,8;47,15;50,22;50,30;50,39;47,46;43,53;38,57;31,60;25,61;17,60;11,57;7,52;3,46;1,39;0,30;1,22;3,14;8,8;13,4;19,1;25,0" o:connectangles="0,0,0,0,0,0,0,0,0,0,0,0,0,0,0,0,0,0,0,0,0,0,0,0,0,0,0,0,0,0,0,0,0,0,0,0,0,0,0,0,0,0,0,0,0,0,0,0,0,0"/>
                      <o:lock v:ext="edit" verticies="t"/>
                    </v:shape>
                    <v:shape id="Freeform 631" o:spid="_x0000_s1052" style="position:absolute;left:2548;top:1864;width:28;height:59;visibility:visible;mso-wrap-style:square;v-text-anchor:top" coordsize="6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P1cYA&#10;AADbAAAADwAAAGRycy9kb3ducmV2LnhtbESPT2vCQBTE7wW/w/KE3urGhlaNrlIEoeLFfwe9PbPP&#10;JJp9G7JbTfz03ULB4zAzv2Ems8aU4ka1Kywr6PciEMSp1QVnCva7xdsQhPPIGkvLpKAlB7Np52WC&#10;ibZ33tBt6zMRIOwSVJB7XyVSujQng65nK+LgnW1t0AdZZ1LXeA9wU8r3KPqUBgsOCzlWNM8pvW5/&#10;jIL16BIdBu3+tH60Ol2dPo7LKl4q9dptvsYgPDX+Gf5vf2sFcQx/X8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UP1cYAAADbAAAADwAAAAAAAAAAAAAAAACYAgAAZHJz&#10;L2Rvd25yZXYueG1sUEsFBgAAAAAEAAQA9QAAAIsDAAAAAA==&#10;" path="m57,r3,l65,1r,18l61,19,50,22r-9,4l32,33r-6,9l22,53,21,66r,69l,135,,4r18,l18,34,28,16,38,6,47,2,57,xe" fillcolor="black" stroked="f" strokeweight="0">
                      <v:path arrowok="t" o:connecttype="custom" o:connectlocs="25,0;26,0;28,0;28,8;26,8;22,10;18,11;14,14;11,18;9,23;9,29;9,59;0,59;0,2;8,2;8,15;12,7;16,3;20,1;25,0" o:connectangles="0,0,0,0,0,0,0,0,0,0,0,0,0,0,0,0,0,0,0,0"/>
                    </v:shape>
                    <v:shape id="Freeform 632" o:spid="_x0000_s1053" style="position:absolute;left:2577;top:1851;width:35;height:74;visibility:visible;mso-wrap-style:square;v-text-anchor:top" coordsize="8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2+i8MA&#10;AADbAAAADwAAAGRycy9kb3ducmV2LnhtbESPS4vCQBCE74L/YWjBm058sGh0FF0QPOSyUdBjk+k8&#10;MNMTMrMm/ntHWNhjUVVfUdt9b2rxpNZVlhXMphEI4szqigsF18tpsgLhPLLG2jIpeJGD/W442GKs&#10;bcc/9Ex9IQKEXYwKSu+bWEqXlWTQTW1DHLzctgZ9kG0hdYtdgJtazqPoSxqsOCyU2NB3Sdkj/TUK&#10;0nzd3Y8HdymMzm9JniSnV7RSajzqDxsQnnr/H/5rn7WCxRI+X8IPkL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2+i8MAAADbAAAADwAAAAAAAAAAAAAAAACYAgAAZHJzL2Rv&#10;d25yZXYueG1sUEsFBgAAAAAEAAQA9QAAAIgDAAAAAA==&#10;" path="m43,r,35l73,35r,15l43,50r,83l44,142r4,7l54,153r9,1l72,154r8,-1l80,168r-20,2l47,168,37,163r-9,-7l24,144,22,130r,-80l,50,,35r22,l23,2,43,xe" fillcolor="black" stroked="f" strokeweight="0">
                      <v:path arrowok="t" o:connecttype="custom" o:connectlocs="19,0;19,15;32,15;32,22;19,22;19,58;19,62;21,65;24,67;28,67;32,67;35,67;35,73;26,74;21,73;16,71;12,68;11,63;10,57;10,22;0,22;0,15;10,15;10,1;19,0" o:connectangles="0,0,0,0,0,0,0,0,0,0,0,0,0,0,0,0,0,0,0,0,0,0,0,0,0"/>
                    </v:shape>
                    <v:shape id="Freeform 633" o:spid="_x0000_s1054" style="position:absolute;left:2663;top:1864;width:49;height:61;visibility:visible;mso-wrap-style:square;v-text-anchor:top" coordsize="113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0kMQA&#10;AADbAAAADwAAAGRycy9kb3ducmV2LnhtbESPQWsCMRSE7wX/Q3iF3mrWikW2Rim2BbEHcfXS22Pz&#10;3CxuXtYk1fjvTUHocZiZb5jZItlOnMmH1rGC0bAAQVw73XKjYL/7ep6CCBFZY+eYFFwpwGI+eJhh&#10;qd2Ft3SuYiMyhEOJCkyMfSllqA1ZDEPXE2fv4LzFmKVvpPZ4yXDbyZeieJUWW84LBntaGqqP1a9V&#10;cPpcHq8H/bMpPH/sxuvvNHImKfX0mN7fQERK8T98b6+0gvEE/r7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+tJDEAAAA2wAAAA8AAAAAAAAAAAAAAAAAmAIAAGRycy9k&#10;b3ducmV2LnhtbFBLBQYAAAAABAAEAPUAAACJAwAAAAA=&#10;" path="m54,l70,1,83,5r10,7l101,22r6,11l88,37,83,29,76,22,66,17,55,16,44,17,34,22r-6,6l26,36r2,8l36,50r11,5l73,60r17,5l103,73r7,11l113,98r-2,11l106,120r-9,8l87,134r-13,4l58,139,41,137,26,133,15,125,7,115,,101,19,97r5,11l33,116r12,5l60,122r13,-1l82,117r4,-4l89,109r1,-4l91,100,88,91,81,85,68,80,41,75,26,70,15,63,8,53,6,39,7,29,11,19r7,-8l28,5,41,1,54,xe" fillcolor="black" stroked="f" strokeweight="0">
                      <v:path arrowok="t" o:connecttype="custom" o:connectlocs="23,0;30,0;36,2;40,5;44,10;46,14;38,16;36,13;33,10;29,7;24,7;19,7;15,10;12,12;11,16;12,19;16,22;20,24;32,26;39,29;45,32;48,37;49,43;48,48;46,53;42,56;38,59;32,61;25,61;18,60;11,58;7,55;3,50;0,44;8,43;10,47;14,51;20,53;26,54;32,53;36,51;37,50;39,48;39,46;39,44;38,40;35,37;29,35;18,33;11,31;7,28;3,23;3,17;3,13;5,8;8,5;12,2;18,0;23,0" o:connectangles="0,0,0,0,0,0,0,0,0,0,0,0,0,0,0,0,0,0,0,0,0,0,0,0,0,0,0,0,0,0,0,0,0,0,0,0,0,0,0,0,0,0,0,0,0,0,0,0,0,0,0,0,0,0,0,0,0,0,0"/>
                    </v:shape>
                    <v:shape id="Freeform 634" o:spid="_x0000_s1055" style="position:absolute;left:2713;top:1866;width:48;height:78;visibility:visible;mso-wrap-style:square;v-text-anchor:top" coordsize="109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KpsEA&#10;AADbAAAADwAAAGRycy9kb3ducmV2LnhtbESPQWsCMRSE74L/ITyhNzdbBbFbo1SXggcvan/AY/O6&#10;Wdy8hCSu23/fFAoeh5n5htnsRtuLgULsHCt4LUoQxI3THbcKvq6f8zWImJA19o5JwQ9F2G2nkw1W&#10;2j34TMMltSJDOFaowKTkKyljY8hiLJwnzt63CxZTlqGVOuAjw20vF2W5khY7zgsGPR0MNbfL3So4&#10;LRf10BOXbzdu672pfdgfvVIvs/HjHUSiMT3D/+2jVrBcwd+X/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FyqbBAAAA2wAAAA8AAAAAAAAAAAAAAAAAmAIAAGRycy9kb3du&#10;cmV2LnhtbFBLBQYAAAAABAAEAPUAAACGAwAAAAA=&#10;" path="m,l21,,56,98,91,r18,l56,147r-7,13l41,170r-10,7l19,179r-8,-1l2,176r,-16l7,161r14,l25,160r4,-2l32,156r4,-5l41,142r4,-13l,xe" fillcolor="black" stroked="f" strokeweight="0">
                      <v:path arrowok="t" o:connecttype="custom" o:connectlocs="0,0;9,0;25,43;40,0;48,0;25,64;22,70;18,74;14,77;8,78;5,78;1,77;1,70;3,70;9,70;11,70;13,69;14,68;16,66;18,62;20,56;0,0" o:connectangles="0,0,0,0,0,0,0,0,0,0,0,0,0,0,0,0,0,0,0,0,0,0"/>
                    </v:shape>
                    <v:shape id="Freeform 635" o:spid="_x0000_s1056" style="position:absolute;left:2758;top:1864;width:49;height:61;visibility:visible;mso-wrap-style:square;v-text-anchor:top" coordsize="112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Vs8IA&#10;AADbAAAADwAAAGRycy9kb3ducmV2LnhtbESPQYvCMBSE74L/ITxhb5qqoFJNiwjCnhZWhWVvj+bZ&#10;FpuXmmRr3V9vBMHjMDPfMJu8N43oyPnasoLpJAFBXFhdc6ngdNyPVyB8QNbYWCYFd/KQZ8PBBlNt&#10;b/xN3SGUIkLYp6igCqFNpfRFRQb9xLbE0TtbZzBE6UqpHd4i3DRyliQLabDmuFBhS7uKisvhzyj4&#10;ubaIv/VXt5y7fbcz//5+6gulPkb9dg0iUB/e4Vf7UyuYL+H5Jf4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xlWzwgAAANsAAAAPAAAAAAAAAAAAAAAAAJgCAABkcnMvZG93&#10;bnJldi54bWxQSwUGAAAAAAQABAD1AAAAhwMAAAAA&#10;" path="m54,l69,1,83,5r10,7l101,22r5,11l88,37,83,29,75,22,66,17,55,16,43,17r-9,5l28,28r-2,8l28,44r7,6l46,55r26,5l90,65r12,8l109,84r3,14l110,109r-5,11l97,128r-10,6l73,138r-15,1l40,137,26,133,14,125,6,115,,101,19,97r5,11l33,116r11,5l60,122r12,-1l82,117r4,-4l89,109r1,-4l91,100,89,91,80,85,68,80,40,75,26,70,14,63,7,53,5,39,6,29,10,19r8,-8l28,5,40,1,54,xe" fillcolor="black" stroked="f" strokeweight="0">
                      <v:path arrowok="t" o:connecttype="custom" o:connectlocs="24,0;30,0;36,2;41,5;44,10;46,14;39,16;36,13;33,10;29,7;24,7;19,7;15,10;12,12;11,16;12,19;15,22;20,24;32,26;39,29;45,32;48,37;49,43;48,48;46,53;42,56;38,59;32,61;25,61;18,60;11,58;6,55;3,50;0,44;8,43;11,47;14,51;19,53;26,54;32,53;36,51;38,50;39,48;39,46;40,44;39,40;35,37;30,35;18,33;11,31;6,28;3,23;2,17;3,13;4,8;8,5;12,2;18,0;24,0" o:connectangles="0,0,0,0,0,0,0,0,0,0,0,0,0,0,0,0,0,0,0,0,0,0,0,0,0,0,0,0,0,0,0,0,0,0,0,0,0,0,0,0,0,0,0,0,0,0,0,0,0,0,0,0,0,0,0,0,0,0,0"/>
                    </v:shape>
                    <v:shape id="Freeform 636" o:spid="_x0000_s1057" style="position:absolute;left:2807;top:1851;width:35;height:74;visibility:visible;mso-wrap-style:square;v-text-anchor:top" coordsize="81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U1r8A&#10;AADbAAAADwAAAGRycy9kb3ducmV2LnhtbERPTYvCMBC9C/sfwgh7EU1VKEs1iiwInlaqXrzNNmNT&#10;bCYlibX77zcHwePjfa+3g21FTz40jhXMZxkI4srphmsFl/N++gUiRGSNrWNS8EcBtpuP0RoL7Z5c&#10;Un+KtUghHApUYGLsCilDZchimLmOOHE35y3GBH0ttcdnCretXGRZLi02nBoMdvRtqLqfHlbBT/O7&#10;LMvF0eWTuedeX80+x1Kpz/GwW4GINMS3+OU+aAXL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CVTWvwAAANsAAAAPAAAAAAAAAAAAAAAAAJgCAABkcnMvZG93bnJl&#10;di54bWxQSwUGAAAAAAQABAD1AAAAhAMAAAAA&#10;" path="m44,r,35l74,35r,15l44,50r,83l46,142r4,7l56,153r9,1l73,154r8,-1l81,168r-10,1l62,170,49,168,38,163r-8,-7l25,144,24,130r,-80l,50,,35r24,l25,2,44,xe" fillcolor="black" stroked="f" strokeweight="0">
                      <v:path arrowok="t" o:connecttype="custom" o:connectlocs="19,0;19,15;32,15;32,22;19,22;19,58;20,62;22,65;24,67;28,67;32,67;35,67;35,73;31,74;27,74;21,73;16,71;13,68;11,63;10,57;10,22;0,22;0,15;10,15;11,1;19,0" o:connectangles="0,0,0,0,0,0,0,0,0,0,0,0,0,0,0,0,0,0,0,0,0,0,0,0,0,0"/>
                    </v:shape>
                    <v:shape id="Freeform 637" o:spid="_x0000_s1058" style="position:absolute;left:2842;top:1864;width:51;height:61;visibility:visible;mso-wrap-style:square;v-text-anchor:top" coordsize="117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FOaMMA&#10;AADbAAAADwAAAGRycy9kb3ducmV2LnhtbESPQWvCQBSE70L/w/IK3nRjlZKmbqSUqr1WBa+P7Es2&#10;Jvs2zW5j/PfdQsHjMDPfMOvNaFsxUO9rxwoW8wQEceF0zZWC03E7S0H4gKyxdUwKbuRhkz9M1php&#10;d+UvGg6hEhHCPkMFJoQuk9IXhiz6ueuIo1e63mKIsq+k7vEa4baVT0nyLC3WHBcMdvRuqGgOP1bB&#10;YC62WendiMeTNB/b8pyW33ulpo/j2yuIQGO4h//bn1rB8gX+vsQf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FOaMMAAADbAAAADwAAAAAAAAAAAAAAAACYAgAAZHJzL2Rv&#10;d25yZXYueG1sUEsFBgAAAAAEAAQA9QAAAIgDAAAAAA==&#10;" path="m61,15l47,18,35,27r-6,8l25,45,24,57r72,l95,45,92,36,90,31,85,26,80,22,71,17,61,15xm61,l76,2,91,8r11,9l110,32r5,17l117,71r-94,l24,89r4,13l35,111r12,9l62,122r11,-1l82,116r9,-9l97,96r18,4l108,116,96,128r-17,8l60,139,43,137,29,130,16,120,7,106,2,90,,70,2,50,7,34,17,19,30,8,44,2,61,xe" fillcolor="black" stroked="f" strokeweight="0">
                      <v:path arrowok="t" o:connecttype="custom" o:connectlocs="27,7;20,8;15,12;13,15;11,20;10,25;42,25;41,20;40,16;39,14;37,11;35,10;31,7;27,7;27,0;33,1;40,4;44,7;48,14;50,22;51,31;10,31;10,39;12,45;15,49;20,53;27,54;32,53;36,51;40,47;42,42;50,44;47,51;42,56;34,60;26,61;19,60;13,57;7,53;3,47;1,39;0,31;1,22;3,15;7,8;13,4;19,1;27,0" o:connectangles="0,0,0,0,0,0,0,0,0,0,0,0,0,0,0,0,0,0,0,0,0,0,0,0,0,0,0,0,0,0,0,0,0,0,0,0,0,0,0,0,0,0,0,0,0,0,0,0"/>
                      <o:lock v:ext="edit" verticies="t"/>
                    </v:shape>
                    <v:shape id="Freeform 638" o:spid="_x0000_s1059" style="position:absolute;left:2904;top:1864;width:77;height:59;visibility:visible;mso-wrap-style:square;v-text-anchor:top" coordsize="17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uvL8A&#10;AADbAAAADwAAAGRycy9kb3ducmV2LnhtbERPTWsCMRC9F/wPYYTeamIpUlejiGApFIWqeB434+5i&#10;MlmSdN3+e3MQPD7e93zZOys6CrHxrGE8UiCIS28arjQcD5u3TxAxIRu0nknDP0VYLgYvcyyMv/Ev&#10;dftUiRzCsUANdUptIWUsa3IYR74lztzFB4cpw1BJE/CWw52V70pNpMOGc0ONLa1rKq/7P6eh7b6i&#10;5el4+7NR4RQmW7U7W6X167BfzUAk6tNT/HB/Gw0feX3+kn+AXN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YO68vwAAANsAAAAPAAAAAAAAAAAAAAAAAJgCAABkcnMvZG93bnJl&#10;di54bWxQSwUGAAAAAAQABAD1AAAAhAMAAAAA&#10;" path="m58,l71,2,82,9r8,10l95,32r7,-15l112,8,123,2,136,r13,2l160,8r8,8l173,26r2,11l175,135r-19,l156,54,155,42r-1,-8l152,30r-2,-3l146,23r-6,-4l130,17r-11,4l108,28r-6,9l98,47,97,61r,74l78,135r,-87l76,38,73,30,69,25,61,18,52,17,39,19,29,28r-5,8l21,45,20,57r,78l,135,,4r18,l18,29,26,16,35,7,46,2,58,xe" fillcolor="black" stroked="f" strokeweight="0">
                      <v:path arrowok="t" o:connecttype="custom" o:connectlocs="26,0;31,1;36,4;40,8;42,14;45,7;49,3;54,1;60,0;66,1;70,3;74,7;76,11;77,16;77,59;69,59;69,24;68,18;68,15;67,13;66,12;64,10;62,8;57,7;52,9;48,12;45,16;43,21;43,27;43,59;34,59;34,21;33,17;32,13;30,11;27,8;23,7;17,8;13,12;11,16;9,20;9,25;9,59;0,59;0,2;8,2;8,13;11,7;15,3;20,1;26,0" o:connectangles="0,0,0,0,0,0,0,0,0,0,0,0,0,0,0,0,0,0,0,0,0,0,0,0,0,0,0,0,0,0,0,0,0,0,0,0,0,0,0,0,0,0,0,0,0,0,0,0,0,0,0"/>
                    </v:shape>
                    <v:shape id="Freeform 639" o:spid="_x0000_s1060" style="position:absolute;left:2987;top:1864;width:49;height:61;visibility:visible;mso-wrap-style:square;v-text-anchor:top" coordsize="113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PB7sQA&#10;AADbAAAADwAAAGRycy9kb3ducmV2LnhtbESPQWsCMRSE7wX/Q3iCt5rdWkpZjSLagthDqXrx9tg8&#10;N4ublzVJNf77plDocZiZb5jZItlOXMmH1rGCclyAIK6dbrlRcNi/P76CCBFZY+eYFNwpwGI+eJhh&#10;pd2Nv+i6i43IEA4VKjAx9pWUoTZkMYxdT5y9k/MWY5a+kdrjLcNtJ5+K4kVabDkvGOxpZag+776t&#10;gsvb6nw/6eNn4Xm9n2w/UulMUmo0TMspiEgp/of/2hut4LmE3y/5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Dwe7EAAAA2wAAAA8AAAAAAAAAAAAAAAAAmAIAAGRycy9k&#10;b3ducmV2LnhtbFBLBQYAAAAABAAEAPUAAACJAwAAAAA=&#10;" path="m55,l70,1,83,5r11,7l102,22r5,11l89,37,83,29,76,22,67,17,56,16,44,17r-9,5l31,25r-2,3l27,32r,4l29,44r7,6l47,55r26,5l91,65r12,8l110,84r3,14l111,109r-5,11l98,128r-11,6l73,138r-15,1l41,137,27,133,14,125,6,115,,101,20,97r5,11l33,116r12,5l61,122r12,-1l82,117r5,-4l90,109r1,-4l92,100,89,91,81,85,69,80,41,75,27,70,15,63,8,53,6,39,7,29,11,19r8,-8l29,5,40,1,55,xe" fillcolor="black" stroked="f" strokeweight="0">
                      <v:path arrowok="t" o:connecttype="custom" o:connectlocs="24,0;30,0;36,2;41,5;44,10;46,14;39,16;36,13;33,10;29,7;24,7;19,7;15,10;13,11;13,12;12,14;12,16;13,19;16,22;20,24;32,26;39,29;45,32;48,37;49,43;48,48;46,53;42,56;38,59;32,61;25,61;18,60;12,58;6,55;3,50;0,44;9,43;11,47;14,51;20,53;26,54;32,53;36,51;38,50;39,48;39,46;40,44;39,40;35,37;30,35;18,33;12,31;7,28;3,23;3,17;3,13;5,8;8,5;13,2;17,0;24,0" o:connectangles="0,0,0,0,0,0,0,0,0,0,0,0,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291" w:type="pct"/>
          <w:tcBorders>
            <w:top w:val="single" w:sz="12" w:space="0" w:color="822433"/>
          </w:tcBorders>
          <w:tcMar>
            <w:left w:w="0" w:type="dxa"/>
            <w:right w:w="0" w:type="dxa"/>
          </w:tcMar>
          <w:vAlign w:val="bottom"/>
        </w:tcPr>
        <w:p w:rsidR="00FD465A" w:rsidRDefault="00FD465A" w:rsidP="00C246A6">
          <w:pPr>
            <w:pStyle w:val="Intestazione"/>
            <w:jc w:val="right"/>
          </w:pPr>
          <w:r>
            <w:t>Titolo della relazione</w:t>
          </w:r>
        </w:p>
      </w:tc>
      <w:tc>
        <w:tcPr>
          <w:tcW w:w="859" w:type="pct"/>
          <w:vMerge/>
        </w:tcPr>
        <w:p w:rsidR="00FD465A" w:rsidRDefault="00FD465A" w:rsidP="00C246A6">
          <w:pPr>
            <w:pStyle w:val="Intestazione"/>
          </w:pPr>
        </w:p>
      </w:tc>
    </w:tr>
  </w:tbl>
  <w:p w:rsidR="00FD465A" w:rsidRPr="00F362EF" w:rsidRDefault="00FD465A" w:rsidP="00F362E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BDB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18C1921"/>
    <w:multiLevelType w:val="multilevel"/>
    <w:tmpl w:val="09D8024E"/>
    <w:lvl w:ilvl="0">
      <w:start w:val="1"/>
      <w:numFmt w:val="decimal"/>
      <w:pStyle w:val="Titolo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A440E92"/>
    <w:multiLevelType w:val="multilevel"/>
    <w:tmpl w:val="523ACA0C"/>
    <w:name w:val="figur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7AC44E1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2CE699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4910886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65F484E"/>
    <w:multiLevelType w:val="multilevel"/>
    <w:tmpl w:val="0410001D"/>
    <w:name w:val="figura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4A5B57D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B74673C"/>
    <w:multiLevelType w:val="hybridMultilevel"/>
    <w:tmpl w:val="6062F5A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D46FC"/>
    <w:multiLevelType w:val="multilevel"/>
    <w:tmpl w:val="EC5636B0"/>
    <w:name w:val="tabell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50A46CBC"/>
    <w:multiLevelType w:val="hybridMultilevel"/>
    <w:tmpl w:val="731A4C24"/>
    <w:lvl w:ilvl="0" w:tplc="0F5CAC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621DAC"/>
    <w:multiLevelType w:val="multilevel"/>
    <w:tmpl w:val="0410001D"/>
    <w:name w:val="formula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27B57D8"/>
    <w:multiLevelType w:val="multilevel"/>
    <w:tmpl w:val="5D9A7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8FF43E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B9C0A61"/>
    <w:multiLevelType w:val="hybridMultilevel"/>
    <w:tmpl w:val="AA4220B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A5217C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6590B56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8C327EA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7988297D"/>
    <w:multiLevelType w:val="multilevel"/>
    <w:tmpl w:val="F2CACB5A"/>
    <w:name w:val="formula"/>
    <w:lvl w:ilvl="0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7"/>
  </w:num>
  <w:num w:numId="5">
    <w:abstractNumId w:val="13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17"/>
  </w:num>
  <w:num w:numId="11">
    <w:abstractNumId w:val="1"/>
  </w:num>
  <w:num w:numId="12">
    <w:abstractNumId w:val="1"/>
  </w:num>
  <w:num w:numId="13">
    <w:abstractNumId w:val="2"/>
  </w:num>
  <w:num w:numId="14">
    <w:abstractNumId w:val="15"/>
  </w:num>
  <w:num w:numId="15">
    <w:abstractNumId w:val="14"/>
  </w:num>
  <w:num w:numId="16">
    <w:abstractNumId w:val="9"/>
  </w:num>
  <w:num w:numId="17">
    <w:abstractNumId w:val="6"/>
  </w:num>
  <w:num w:numId="18">
    <w:abstractNumId w:val="18"/>
  </w:num>
  <w:num w:numId="19">
    <w:abstractNumId w:val="11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283"/>
  <w:drawingGridHorizontalSpacing w:val="181"/>
  <w:drawingGridVerticalSpacing w:val="181"/>
  <w:characterSpacingControl w:val="doNotCompress"/>
  <w:savePreviewPicture/>
  <w:hdrShapeDefaults>
    <o:shapedefaults v:ext="edit" spidmax="2049" fill="f" fillcolor="white" stroke="f">
      <v:fill color="white" on="f"/>
      <v:stroke on="f"/>
      <o:colormru v:ext="edit" colors="#822433,#3067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09"/>
    <w:rsid w:val="00007AA1"/>
    <w:rsid w:val="00007EDF"/>
    <w:rsid w:val="00010E7A"/>
    <w:rsid w:val="000161E5"/>
    <w:rsid w:val="00021335"/>
    <w:rsid w:val="00030666"/>
    <w:rsid w:val="00032E84"/>
    <w:rsid w:val="00034C5E"/>
    <w:rsid w:val="000356E1"/>
    <w:rsid w:val="00053577"/>
    <w:rsid w:val="0007668D"/>
    <w:rsid w:val="00076E06"/>
    <w:rsid w:val="000829A8"/>
    <w:rsid w:val="0008403D"/>
    <w:rsid w:val="000A1351"/>
    <w:rsid w:val="000B036B"/>
    <w:rsid w:val="000B79C7"/>
    <w:rsid w:val="000D0E7B"/>
    <w:rsid w:val="000D398F"/>
    <w:rsid w:val="000F1E29"/>
    <w:rsid w:val="00110D2A"/>
    <w:rsid w:val="001206DC"/>
    <w:rsid w:val="00132745"/>
    <w:rsid w:val="00142AAF"/>
    <w:rsid w:val="00172B78"/>
    <w:rsid w:val="001B46DA"/>
    <w:rsid w:val="001C5A69"/>
    <w:rsid w:val="001E3367"/>
    <w:rsid w:val="001F724C"/>
    <w:rsid w:val="00211FB6"/>
    <w:rsid w:val="002131D1"/>
    <w:rsid w:val="002231F6"/>
    <w:rsid w:val="002405B6"/>
    <w:rsid w:val="002406E4"/>
    <w:rsid w:val="00243287"/>
    <w:rsid w:val="00246F29"/>
    <w:rsid w:val="00251243"/>
    <w:rsid w:val="00261DF1"/>
    <w:rsid w:val="002915DA"/>
    <w:rsid w:val="002A255D"/>
    <w:rsid w:val="002B1BEC"/>
    <w:rsid w:val="002B3B23"/>
    <w:rsid w:val="00323558"/>
    <w:rsid w:val="0033170C"/>
    <w:rsid w:val="00332F4C"/>
    <w:rsid w:val="00333364"/>
    <w:rsid w:val="00340670"/>
    <w:rsid w:val="003671BA"/>
    <w:rsid w:val="0037340F"/>
    <w:rsid w:val="00374F28"/>
    <w:rsid w:val="0037560C"/>
    <w:rsid w:val="00376655"/>
    <w:rsid w:val="00380533"/>
    <w:rsid w:val="00380B5A"/>
    <w:rsid w:val="00397D5E"/>
    <w:rsid w:val="003B05AC"/>
    <w:rsid w:val="003E6A80"/>
    <w:rsid w:val="003F5D94"/>
    <w:rsid w:val="00422E15"/>
    <w:rsid w:val="00431EC3"/>
    <w:rsid w:val="00434897"/>
    <w:rsid w:val="0043732C"/>
    <w:rsid w:val="00446A06"/>
    <w:rsid w:val="0044765D"/>
    <w:rsid w:val="00455AAF"/>
    <w:rsid w:val="00461C5E"/>
    <w:rsid w:val="0046712B"/>
    <w:rsid w:val="00470DF8"/>
    <w:rsid w:val="00482B39"/>
    <w:rsid w:val="00483B46"/>
    <w:rsid w:val="004978FF"/>
    <w:rsid w:val="004B5F53"/>
    <w:rsid w:val="004B79BF"/>
    <w:rsid w:val="004C31FF"/>
    <w:rsid w:val="004D19D7"/>
    <w:rsid w:val="004D2153"/>
    <w:rsid w:val="004E6CE5"/>
    <w:rsid w:val="004F1D44"/>
    <w:rsid w:val="005148BA"/>
    <w:rsid w:val="00515BCC"/>
    <w:rsid w:val="0052028D"/>
    <w:rsid w:val="005520F0"/>
    <w:rsid w:val="0056678C"/>
    <w:rsid w:val="00566AAB"/>
    <w:rsid w:val="005718A7"/>
    <w:rsid w:val="00592171"/>
    <w:rsid w:val="005A4754"/>
    <w:rsid w:val="005B0726"/>
    <w:rsid w:val="005B282C"/>
    <w:rsid w:val="005D2CDB"/>
    <w:rsid w:val="005E1B59"/>
    <w:rsid w:val="005F09BC"/>
    <w:rsid w:val="005F115A"/>
    <w:rsid w:val="00602FEA"/>
    <w:rsid w:val="00603493"/>
    <w:rsid w:val="00613757"/>
    <w:rsid w:val="00627B41"/>
    <w:rsid w:val="006404E0"/>
    <w:rsid w:val="00640EA6"/>
    <w:rsid w:val="00654DAC"/>
    <w:rsid w:val="00654FB4"/>
    <w:rsid w:val="00673BD4"/>
    <w:rsid w:val="006763A1"/>
    <w:rsid w:val="00676B1B"/>
    <w:rsid w:val="006A3E3F"/>
    <w:rsid w:val="006B33CC"/>
    <w:rsid w:val="006B3F56"/>
    <w:rsid w:val="006C1A4B"/>
    <w:rsid w:val="006C69FD"/>
    <w:rsid w:val="006D7B96"/>
    <w:rsid w:val="006E03AA"/>
    <w:rsid w:val="006F7017"/>
    <w:rsid w:val="00706D0B"/>
    <w:rsid w:val="007132CF"/>
    <w:rsid w:val="00736202"/>
    <w:rsid w:val="00747691"/>
    <w:rsid w:val="00772A76"/>
    <w:rsid w:val="00775660"/>
    <w:rsid w:val="00781BED"/>
    <w:rsid w:val="007828F9"/>
    <w:rsid w:val="00783607"/>
    <w:rsid w:val="007944E2"/>
    <w:rsid w:val="0079458B"/>
    <w:rsid w:val="007A1104"/>
    <w:rsid w:val="007B6732"/>
    <w:rsid w:val="007B775A"/>
    <w:rsid w:val="007C1A27"/>
    <w:rsid w:val="007C2E57"/>
    <w:rsid w:val="007D004C"/>
    <w:rsid w:val="008114D8"/>
    <w:rsid w:val="008217EE"/>
    <w:rsid w:val="0082352E"/>
    <w:rsid w:val="00842EBF"/>
    <w:rsid w:val="00843070"/>
    <w:rsid w:val="00850AF3"/>
    <w:rsid w:val="00870738"/>
    <w:rsid w:val="00874D4F"/>
    <w:rsid w:val="00877180"/>
    <w:rsid w:val="008838AD"/>
    <w:rsid w:val="008846D4"/>
    <w:rsid w:val="008D389D"/>
    <w:rsid w:val="008D646C"/>
    <w:rsid w:val="008D79A0"/>
    <w:rsid w:val="008E1D01"/>
    <w:rsid w:val="008F6810"/>
    <w:rsid w:val="008F6D87"/>
    <w:rsid w:val="0090103C"/>
    <w:rsid w:val="00903842"/>
    <w:rsid w:val="0091107A"/>
    <w:rsid w:val="00914ADB"/>
    <w:rsid w:val="00915232"/>
    <w:rsid w:val="00916EB2"/>
    <w:rsid w:val="00931AF8"/>
    <w:rsid w:val="009463F1"/>
    <w:rsid w:val="009641F1"/>
    <w:rsid w:val="00966C80"/>
    <w:rsid w:val="009717C5"/>
    <w:rsid w:val="00990612"/>
    <w:rsid w:val="009B259D"/>
    <w:rsid w:val="009B2FC5"/>
    <w:rsid w:val="009C4B7D"/>
    <w:rsid w:val="009D62B3"/>
    <w:rsid w:val="009D68B5"/>
    <w:rsid w:val="00A01A94"/>
    <w:rsid w:val="00A308E4"/>
    <w:rsid w:val="00A45384"/>
    <w:rsid w:val="00A7010E"/>
    <w:rsid w:val="00A746B2"/>
    <w:rsid w:val="00A75809"/>
    <w:rsid w:val="00A7604A"/>
    <w:rsid w:val="00A76FE6"/>
    <w:rsid w:val="00AA5444"/>
    <w:rsid w:val="00AB4999"/>
    <w:rsid w:val="00AC1DC5"/>
    <w:rsid w:val="00AC489E"/>
    <w:rsid w:val="00AF7094"/>
    <w:rsid w:val="00B03138"/>
    <w:rsid w:val="00B10FA2"/>
    <w:rsid w:val="00B2055F"/>
    <w:rsid w:val="00B32865"/>
    <w:rsid w:val="00B44290"/>
    <w:rsid w:val="00B528A2"/>
    <w:rsid w:val="00B625FB"/>
    <w:rsid w:val="00B62D6E"/>
    <w:rsid w:val="00B637BB"/>
    <w:rsid w:val="00B67E7A"/>
    <w:rsid w:val="00B72392"/>
    <w:rsid w:val="00B910B3"/>
    <w:rsid w:val="00B9170E"/>
    <w:rsid w:val="00B92644"/>
    <w:rsid w:val="00B934CD"/>
    <w:rsid w:val="00B95802"/>
    <w:rsid w:val="00BA032A"/>
    <w:rsid w:val="00BB0754"/>
    <w:rsid w:val="00BC1CEE"/>
    <w:rsid w:val="00BF240B"/>
    <w:rsid w:val="00BF2588"/>
    <w:rsid w:val="00BF53A0"/>
    <w:rsid w:val="00BF57D0"/>
    <w:rsid w:val="00C13BD2"/>
    <w:rsid w:val="00C21651"/>
    <w:rsid w:val="00C246A6"/>
    <w:rsid w:val="00C325EE"/>
    <w:rsid w:val="00C34C09"/>
    <w:rsid w:val="00C46170"/>
    <w:rsid w:val="00C6545E"/>
    <w:rsid w:val="00C66D47"/>
    <w:rsid w:val="00C67C44"/>
    <w:rsid w:val="00C77B2C"/>
    <w:rsid w:val="00C80EE0"/>
    <w:rsid w:val="00C871C9"/>
    <w:rsid w:val="00C87E31"/>
    <w:rsid w:val="00CA6A3E"/>
    <w:rsid w:val="00CA7F4E"/>
    <w:rsid w:val="00CB2359"/>
    <w:rsid w:val="00CB53A5"/>
    <w:rsid w:val="00CD397F"/>
    <w:rsid w:val="00CD3B28"/>
    <w:rsid w:val="00CF2668"/>
    <w:rsid w:val="00CF2AC8"/>
    <w:rsid w:val="00D01588"/>
    <w:rsid w:val="00D04902"/>
    <w:rsid w:val="00D0651D"/>
    <w:rsid w:val="00D13892"/>
    <w:rsid w:val="00D26C4B"/>
    <w:rsid w:val="00D2786D"/>
    <w:rsid w:val="00D7576B"/>
    <w:rsid w:val="00D77935"/>
    <w:rsid w:val="00D871F3"/>
    <w:rsid w:val="00D908A0"/>
    <w:rsid w:val="00D91324"/>
    <w:rsid w:val="00D94F2E"/>
    <w:rsid w:val="00D96F7F"/>
    <w:rsid w:val="00DA37AC"/>
    <w:rsid w:val="00DB290C"/>
    <w:rsid w:val="00DB406F"/>
    <w:rsid w:val="00DD48E0"/>
    <w:rsid w:val="00DE146D"/>
    <w:rsid w:val="00E028FA"/>
    <w:rsid w:val="00E10678"/>
    <w:rsid w:val="00E14647"/>
    <w:rsid w:val="00E15B0E"/>
    <w:rsid w:val="00E3698C"/>
    <w:rsid w:val="00E56AB7"/>
    <w:rsid w:val="00E621E4"/>
    <w:rsid w:val="00E661DF"/>
    <w:rsid w:val="00E74A84"/>
    <w:rsid w:val="00E81422"/>
    <w:rsid w:val="00E96D7D"/>
    <w:rsid w:val="00EA1EBB"/>
    <w:rsid w:val="00EC443F"/>
    <w:rsid w:val="00EF50F8"/>
    <w:rsid w:val="00EF534A"/>
    <w:rsid w:val="00F0524D"/>
    <w:rsid w:val="00F0779C"/>
    <w:rsid w:val="00F1429D"/>
    <w:rsid w:val="00F14C4F"/>
    <w:rsid w:val="00F201FA"/>
    <w:rsid w:val="00F23D53"/>
    <w:rsid w:val="00F24584"/>
    <w:rsid w:val="00F30A1A"/>
    <w:rsid w:val="00F32C8B"/>
    <w:rsid w:val="00F362EF"/>
    <w:rsid w:val="00F36355"/>
    <w:rsid w:val="00F36674"/>
    <w:rsid w:val="00F45BB4"/>
    <w:rsid w:val="00F50668"/>
    <w:rsid w:val="00F65459"/>
    <w:rsid w:val="00F70B7A"/>
    <w:rsid w:val="00F713C4"/>
    <w:rsid w:val="00F812DD"/>
    <w:rsid w:val="00FA3478"/>
    <w:rsid w:val="00FC1B80"/>
    <w:rsid w:val="00FC6CA6"/>
    <w:rsid w:val="00FD465A"/>
    <w:rsid w:val="00FD65BE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822433,#306769"/>
    </o:shapedefaults>
    <o:shapelayout v:ext="edit">
      <o:idmap v:ext="edit" data="1"/>
    </o:shapelayout>
  </w:shapeDefaults>
  <w:decimalSymbol w:val="."/>
  <w:listSeparator w:val=","/>
  <w15:docId w15:val="{25C5D96C-BE58-4F53-9E50-2116FA9D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362EF"/>
    <w:pPr>
      <w:spacing w:after="60"/>
      <w:jc w:val="both"/>
    </w:pPr>
    <w:rPr>
      <w:rFonts w:ascii="Trebuchet MS" w:hAnsi="Trebuchet MS"/>
      <w:sz w:val="22"/>
      <w:szCs w:val="24"/>
    </w:rPr>
  </w:style>
  <w:style w:type="paragraph" w:styleId="Titolo1">
    <w:name w:val="heading 1"/>
    <w:basedOn w:val="Normale"/>
    <w:next w:val="Normale"/>
    <w:qFormat/>
    <w:rsid w:val="00F65459"/>
    <w:pPr>
      <w:keepNext/>
      <w:numPr>
        <w:numId w:val="1"/>
      </w:numPr>
      <w:spacing w:before="480" w:after="240"/>
      <w:outlineLvl w:val="0"/>
    </w:pPr>
    <w:rPr>
      <w:rFonts w:cs="Arial"/>
      <w:b/>
      <w:bCs/>
      <w:smallCaps/>
      <w:szCs w:val="32"/>
    </w:rPr>
  </w:style>
  <w:style w:type="paragraph" w:styleId="Titolo2">
    <w:name w:val="heading 2"/>
    <w:basedOn w:val="Normale"/>
    <w:next w:val="Normale"/>
    <w:qFormat/>
    <w:rsid w:val="00455AAF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olo3">
    <w:name w:val="heading 3"/>
    <w:basedOn w:val="Normale"/>
    <w:next w:val="Normale"/>
    <w:qFormat/>
    <w:rsid w:val="00455AAF"/>
    <w:pPr>
      <w:keepNext/>
      <w:numPr>
        <w:ilvl w:val="2"/>
        <w:numId w:val="1"/>
      </w:numPr>
      <w:spacing w:before="120"/>
      <w:outlineLvl w:val="2"/>
    </w:pPr>
    <w:rPr>
      <w:rFonts w:cs="Arial"/>
      <w:bCs/>
      <w:i/>
      <w:szCs w:val="26"/>
    </w:rPr>
  </w:style>
  <w:style w:type="paragraph" w:styleId="Titolo4">
    <w:name w:val="heading 4"/>
    <w:basedOn w:val="Normale"/>
    <w:next w:val="Normale"/>
    <w:qFormat/>
    <w:rsid w:val="00455AAF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455AAF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455AAF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olo7">
    <w:name w:val="heading 7"/>
    <w:basedOn w:val="Normale"/>
    <w:next w:val="Normale"/>
    <w:qFormat/>
    <w:rsid w:val="00455AAF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qFormat/>
    <w:rsid w:val="00455AAF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qFormat/>
    <w:rsid w:val="00455AAF"/>
    <w:pPr>
      <w:numPr>
        <w:ilvl w:val="8"/>
        <w:numId w:val="1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132745"/>
    <w:pPr>
      <w:tabs>
        <w:tab w:val="center" w:pos="4819"/>
        <w:tab w:val="right" w:pos="9072"/>
      </w:tabs>
      <w:spacing w:after="0"/>
    </w:pPr>
    <w:rPr>
      <w:color w:val="306769"/>
      <w:sz w:val="16"/>
    </w:rPr>
  </w:style>
  <w:style w:type="paragraph" w:customStyle="1" w:styleId="Formula">
    <w:name w:val="Formula"/>
    <w:basedOn w:val="Normale"/>
    <w:rsid w:val="005B282C"/>
    <w:pPr>
      <w:tabs>
        <w:tab w:val="right" w:pos="9072"/>
      </w:tabs>
      <w:spacing w:before="60" w:after="120"/>
    </w:pPr>
  </w:style>
  <w:style w:type="paragraph" w:styleId="Intestazione">
    <w:name w:val="header"/>
    <w:basedOn w:val="Normale"/>
    <w:rsid w:val="00914ADB"/>
    <w:pPr>
      <w:tabs>
        <w:tab w:val="right" w:pos="4536"/>
      </w:tabs>
      <w:spacing w:after="0"/>
    </w:pPr>
    <w:rPr>
      <w:color w:val="306769"/>
      <w:sz w:val="20"/>
    </w:rPr>
  </w:style>
  <w:style w:type="character" w:styleId="Collegamentoipertestuale">
    <w:name w:val="Hyperlink"/>
    <w:uiPriority w:val="99"/>
    <w:rsid w:val="00C13BD2"/>
    <w:rPr>
      <w:color w:val="0000FF"/>
      <w:u w:val="single"/>
    </w:rPr>
  </w:style>
  <w:style w:type="character" w:styleId="Rimandocommento">
    <w:name w:val="annotation reference"/>
    <w:semiHidden/>
    <w:rsid w:val="000D0E7B"/>
    <w:rPr>
      <w:sz w:val="16"/>
      <w:szCs w:val="16"/>
    </w:rPr>
  </w:style>
  <w:style w:type="paragraph" w:styleId="Testocommento">
    <w:name w:val="annotation text"/>
    <w:basedOn w:val="Normale"/>
    <w:semiHidden/>
    <w:rsid w:val="000D0E7B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0D0E7B"/>
    <w:rPr>
      <w:b/>
      <w:bCs/>
    </w:rPr>
  </w:style>
  <w:style w:type="paragraph" w:styleId="Testofumetto">
    <w:name w:val="Balloon Text"/>
    <w:basedOn w:val="Normale"/>
    <w:semiHidden/>
    <w:rsid w:val="000D0E7B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9463F1"/>
  </w:style>
  <w:style w:type="paragraph" w:styleId="Sommario2">
    <w:name w:val="toc 2"/>
    <w:basedOn w:val="Normale"/>
    <w:next w:val="Normale"/>
    <w:autoRedefine/>
    <w:semiHidden/>
    <w:rsid w:val="009463F1"/>
    <w:pPr>
      <w:ind w:left="220"/>
    </w:pPr>
  </w:style>
  <w:style w:type="paragraph" w:customStyle="1" w:styleId="Intestazione-1">
    <w:name w:val="Intestazione-1"/>
    <w:basedOn w:val="Intestazione"/>
    <w:rsid w:val="005B0726"/>
    <w:pPr>
      <w:tabs>
        <w:tab w:val="clear" w:pos="4536"/>
        <w:tab w:val="right" w:pos="6039"/>
      </w:tabs>
      <w:jc w:val="right"/>
    </w:pPr>
    <w:rPr>
      <w:b/>
    </w:rPr>
  </w:style>
  <w:style w:type="paragraph" w:customStyle="1" w:styleId="Intestazione-2">
    <w:name w:val="Intestazione-2"/>
    <w:basedOn w:val="Intestazione"/>
    <w:rsid w:val="005B0726"/>
    <w:pPr>
      <w:jc w:val="center"/>
    </w:pPr>
  </w:style>
  <w:style w:type="table" w:styleId="Grigliatabella">
    <w:name w:val="Table Grid"/>
    <w:basedOn w:val="Tabellanormale"/>
    <w:rsid w:val="005B0726"/>
    <w:pPr>
      <w:spacing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a">
    <w:name w:val="Tabella"/>
    <w:basedOn w:val="Normale"/>
    <w:rsid w:val="00CD3B28"/>
    <w:pPr>
      <w:spacing w:after="0"/>
    </w:pPr>
    <w:rPr>
      <w:rFonts w:cs="Tahoma"/>
    </w:rPr>
  </w:style>
  <w:style w:type="paragraph" w:customStyle="1" w:styleId="Intestazione-3">
    <w:name w:val="Intestazione-3"/>
    <w:basedOn w:val="Intestazione"/>
    <w:rsid w:val="00B03138"/>
    <w:pPr>
      <w:jc w:val="center"/>
    </w:pPr>
    <w:rPr>
      <w:smallCaps/>
    </w:rPr>
  </w:style>
  <w:style w:type="table" w:customStyle="1" w:styleId="SISTeMA">
    <w:name w:val="SISTeMA"/>
    <w:basedOn w:val="Tabellanormale"/>
    <w:rsid w:val="00FF37E5"/>
    <w:rPr>
      <w:rFonts w:ascii="Trebuchet MS" w:hAnsi="Trebuchet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rPr>
        <w:b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FBFBF"/>
      </w:tcPr>
    </w:tblStylePr>
  </w:style>
  <w:style w:type="table" w:customStyle="1" w:styleId="SISTeMAVerticale">
    <w:name w:val="SISTeMA Verticale"/>
    <w:basedOn w:val="Tabellanormale"/>
    <w:rsid w:val="0043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b/>
      </w:rPr>
      <w:tblPr/>
      <w:tcPr>
        <w:shd w:val="clear" w:color="auto" w:fill="BFBFBF"/>
      </w:tcPr>
    </w:tblStylePr>
  </w:style>
  <w:style w:type="paragraph" w:styleId="Didascalia">
    <w:name w:val="caption"/>
    <w:basedOn w:val="Normale"/>
    <w:next w:val="Normale"/>
    <w:unhideWhenUsed/>
    <w:qFormat/>
    <w:rsid w:val="00627B41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528A2"/>
    <w:pPr>
      <w:ind w:left="720"/>
      <w:contextualSpacing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a\Documents\SISTeMA\Modelli\sistema-2015-05-19\sistema\SISTeMAsrl-Offer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98A73-012E-4FA4-BD1E-32C82732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SISTeMAsrl-Offerta</Template>
  <TotalTime>2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</vt:i4>
      </vt:variant>
    </vt:vector>
  </HeadingPairs>
  <TitlesOfParts>
    <vt:vector size="4" baseType="lpstr">
      <vt:lpstr/>
      <vt:lpstr>Titolo 1</vt:lpstr>
      <vt:lpstr>    Titolo 2</vt:lpstr>
      <vt:lpstr>        Titolo 3</vt:lpstr>
    </vt:vector>
  </TitlesOfParts>
  <Company>XXXX</Company>
  <LinksUpToDate>false</LinksUpToDate>
  <CharactersWithSpaces>2177</CharactersWithSpaces>
  <SharedDoc>false</SharedDoc>
  <HLinks>
    <vt:vector size="12" baseType="variant"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_Toc252842748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_Toc252842747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Emanuela Cafarelli</dc:creator>
  <cp:lastModifiedBy>Emanuela Cafarelli</cp:lastModifiedBy>
  <cp:revision>5</cp:revision>
  <cp:lastPrinted>2010-02-02T12:40:00Z</cp:lastPrinted>
  <dcterms:created xsi:type="dcterms:W3CDTF">2015-05-19T21:15:00Z</dcterms:created>
  <dcterms:modified xsi:type="dcterms:W3CDTF">2015-05-19T22:10:00Z</dcterms:modified>
</cp:coreProperties>
</file>