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2EF" w:rsidRPr="00A5371E" w:rsidRDefault="00F362EF" w:rsidP="000B036B">
      <w:pPr>
        <w:jc w:val="center"/>
        <w:rPr>
          <w:rFonts w:cs="Arial"/>
        </w:rPr>
      </w:pPr>
      <w:bookmarkStart w:id="0" w:name="_GoBack"/>
      <w:bookmarkEnd w:id="0"/>
    </w:p>
    <w:p w:rsidR="007F1835" w:rsidRPr="00A5371E" w:rsidRDefault="007F1835" w:rsidP="007F1835">
      <w:pPr>
        <w:jc w:val="center"/>
        <w:rPr>
          <w:rFonts w:cs="Arial"/>
          <w:lang w:val="en-US"/>
        </w:rPr>
      </w:pPr>
    </w:p>
    <w:p w:rsidR="007F1835" w:rsidRPr="00A5371E" w:rsidRDefault="007F1835" w:rsidP="007F1835">
      <w:pPr>
        <w:jc w:val="center"/>
        <w:rPr>
          <w:rFonts w:cs="Arial"/>
          <w:b/>
          <w:sz w:val="28"/>
          <w:szCs w:val="28"/>
          <w:lang w:val="en-US"/>
        </w:rPr>
      </w:pPr>
    </w:p>
    <w:p w:rsidR="007F1835" w:rsidRPr="00A5371E" w:rsidRDefault="007F1835" w:rsidP="007F1835">
      <w:pPr>
        <w:jc w:val="center"/>
        <w:rPr>
          <w:rFonts w:cs="Arial"/>
          <w:lang w:val="en-US"/>
        </w:rPr>
      </w:pPr>
    </w:p>
    <w:p w:rsidR="007F1835" w:rsidRPr="00A5371E" w:rsidRDefault="007F1835" w:rsidP="007F1835">
      <w:pPr>
        <w:jc w:val="center"/>
        <w:rPr>
          <w:rFonts w:cs="Arial"/>
          <w:lang w:val="en-US"/>
        </w:rPr>
      </w:pPr>
    </w:p>
    <w:p w:rsidR="007F1835" w:rsidRPr="00A5371E" w:rsidRDefault="007F1835" w:rsidP="007F1835">
      <w:pPr>
        <w:jc w:val="center"/>
        <w:rPr>
          <w:rFonts w:cs="Arial"/>
          <w:lang w:val="en-US"/>
        </w:rPr>
      </w:pPr>
    </w:p>
    <w:p w:rsidR="007F1835" w:rsidRPr="00A5371E" w:rsidRDefault="00A87F36" w:rsidP="007F1835">
      <w:pPr>
        <w:jc w:val="center"/>
        <w:rPr>
          <w:rFonts w:cs="Arial"/>
          <w:b/>
          <w:sz w:val="28"/>
          <w:szCs w:val="28"/>
          <w:lang w:val="en-US"/>
        </w:rPr>
      </w:pPr>
      <w:r>
        <w:rPr>
          <w:rFonts w:cs="Arial"/>
          <w:b/>
          <w:sz w:val="28"/>
          <w:szCs w:val="28"/>
          <w:lang w:val="en-US"/>
        </w:rPr>
        <w:t>TRE</w:t>
      </w:r>
    </w:p>
    <w:p w:rsidR="007F1835" w:rsidRPr="00A5371E" w:rsidRDefault="007F1835" w:rsidP="007F1835">
      <w:pPr>
        <w:jc w:val="center"/>
        <w:rPr>
          <w:rFonts w:cs="Arial"/>
          <w:lang w:val="en-US"/>
        </w:rPr>
      </w:pPr>
    </w:p>
    <w:p w:rsidR="007F1835" w:rsidRPr="00A5371E" w:rsidRDefault="007F1835" w:rsidP="007F1835">
      <w:pPr>
        <w:jc w:val="center"/>
        <w:rPr>
          <w:rFonts w:cs="Arial"/>
          <w:lang w:val="en-US"/>
        </w:rPr>
      </w:pPr>
    </w:p>
    <w:p w:rsidR="000B036B" w:rsidRPr="00A5371E" w:rsidRDefault="00A87F36" w:rsidP="000B036B">
      <w:pPr>
        <w:jc w:val="center"/>
        <w:rPr>
          <w:rFonts w:cs="Arial"/>
        </w:rPr>
      </w:pPr>
      <w:r w:rsidRPr="00A87F36">
        <w:rPr>
          <w:rFonts w:cs="Arial"/>
          <w:b/>
          <w:sz w:val="28"/>
          <w:szCs w:val="28"/>
        </w:rPr>
        <w:t>Improvement of computation of travel times of hypercritical speed measures</w:t>
      </w:r>
    </w:p>
    <w:p w:rsidR="000B036B" w:rsidRPr="00A5371E" w:rsidRDefault="000B036B" w:rsidP="000B036B">
      <w:pPr>
        <w:jc w:val="center"/>
        <w:rPr>
          <w:rFonts w:cs="Arial"/>
        </w:rPr>
      </w:pPr>
    </w:p>
    <w:p w:rsidR="000F1E29" w:rsidRPr="00A5371E" w:rsidRDefault="000F1E29" w:rsidP="000B036B">
      <w:pPr>
        <w:jc w:val="center"/>
        <w:rPr>
          <w:rFonts w:cs="Arial"/>
        </w:rPr>
      </w:pPr>
    </w:p>
    <w:p w:rsidR="000F1E29" w:rsidRPr="00A5371E" w:rsidRDefault="000F1E29" w:rsidP="000B036B">
      <w:pPr>
        <w:jc w:val="center"/>
        <w:rPr>
          <w:rFonts w:cs="Arial"/>
        </w:rPr>
      </w:pPr>
    </w:p>
    <w:p w:rsidR="000F1E29" w:rsidRPr="00A5371E" w:rsidRDefault="000F1E29" w:rsidP="000B036B">
      <w:pPr>
        <w:jc w:val="center"/>
        <w:rPr>
          <w:rFonts w:cs="Arial"/>
        </w:rPr>
      </w:pPr>
    </w:p>
    <w:p w:rsidR="000F1E29" w:rsidRPr="00A5371E" w:rsidRDefault="000F1E29" w:rsidP="000B036B">
      <w:pPr>
        <w:jc w:val="center"/>
        <w:rPr>
          <w:rFonts w:cs="Arial"/>
        </w:rPr>
      </w:pPr>
    </w:p>
    <w:p w:rsidR="000F1E29" w:rsidRPr="00A5371E" w:rsidRDefault="000F1E29" w:rsidP="000B036B">
      <w:pPr>
        <w:jc w:val="center"/>
        <w:rPr>
          <w:rFonts w:cs="Arial"/>
        </w:rPr>
      </w:pPr>
    </w:p>
    <w:p w:rsidR="000F1E29" w:rsidRPr="00A5371E" w:rsidRDefault="000F1E29" w:rsidP="000B036B">
      <w:pPr>
        <w:jc w:val="center"/>
        <w:rPr>
          <w:rFonts w:cs="Arial"/>
        </w:rPr>
      </w:pPr>
    </w:p>
    <w:p w:rsidR="000F1E29" w:rsidRPr="00A5371E" w:rsidRDefault="000F1E29" w:rsidP="000B036B">
      <w:pPr>
        <w:jc w:val="center"/>
        <w:rPr>
          <w:rFonts w:cs="Arial"/>
        </w:rPr>
      </w:pPr>
    </w:p>
    <w:p w:rsidR="000F1E29" w:rsidRPr="00A5371E" w:rsidRDefault="000F1E29" w:rsidP="000B036B">
      <w:pPr>
        <w:jc w:val="center"/>
        <w:rPr>
          <w:rFonts w:cs="Arial"/>
        </w:rPr>
      </w:pPr>
    </w:p>
    <w:p w:rsidR="000F1E29" w:rsidRPr="00A5371E" w:rsidRDefault="000F1E29" w:rsidP="000B036B">
      <w:pPr>
        <w:jc w:val="center"/>
        <w:rPr>
          <w:rFonts w:cs="Arial"/>
        </w:rPr>
      </w:pPr>
    </w:p>
    <w:tbl>
      <w:tblPr>
        <w:tblpPr w:leftFromText="142" w:rightFromText="142" w:tblpXSpec="center" w:tblpYSpec="bottom"/>
        <w:tblOverlap w:val="never"/>
        <w:tblW w:w="9072" w:type="dxa"/>
        <w:tblBorders>
          <w:insideV w:val="single" w:sz="4" w:space="0" w:color="821E38"/>
        </w:tblBorders>
        <w:tblCellMar>
          <w:top w:w="28" w:type="dxa"/>
          <w:left w:w="57" w:type="dxa"/>
          <w:bottom w:w="28" w:type="dxa"/>
          <w:right w:w="57" w:type="dxa"/>
        </w:tblCellMar>
        <w:tblLook w:val="01E0" w:firstRow="1" w:lastRow="1" w:firstColumn="1" w:lastColumn="1" w:noHBand="0" w:noVBand="0"/>
      </w:tblPr>
      <w:tblGrid>
        <w:gridCol w:w="2593"/>
        <w:gridCol w:w="1266"/>
        <w:gridCol w:w="1972"/>
        <w:gridCol w:w="3241"/>
      </w:tblGrid>
      <w:tr w:rsidR="005A4173" w:rsidRPr="00A5371E" w:rsidTr="00A5371E">
        <w:trPr>
          <w:trHeight w:val="227"/>
        </w:trPr>
        <w:tc>
          <w:tcPr>
            <w:tcW w:w="5000" w:type="pct"/>
            <w:gridSpan w:val="4"/>
            <w:tcBorders>
              <w:top w:val="nil"/>
              <w:left w:val="nil"/>
              <w:bottom w:val="single" w:sz="4" w:space="0" w:color="auto"/>
              <w:right w:val="nil"/>
            </w:tcBorders>
            <w:tcMar>
              <w:left w:w="57" w:type="dxa"/>
              <w:right w:w="57" w:type="dxa"/>
            </w:tcMar>
            <w:vAlign w:val="bottom"/>
          </w:tcPr>
          <w:p w:rsidR="005A4173" w:rsidRPr="00A5371E" w:rsidRDefault="005A4173" w:rsidP="00C421A9">
            <w:pPr>
              <w:spacing w:after="0"/>
              <w:ind w:right="34"/>
              <w:jc w:val="left"/>
              <w:rPr>
                <w:rFonts w:cs="Arial"/>
                <w:b/>
                <w:sz w:val="18"/>
                <w:szCs w:val="18"/>
              </w:rPr>
            </w:pPr>
            <w:r w:rsidRPr="00A5371E">
              <w:rPr>
                <w:rFonts w:cs="Arial"/>
                <w:b/>
                <w:sz w:val="18"/>
                <w:szCs w:val="18"/>
              </w:rPr>
              <w:t>Workgroup</w:t>
            </w:r>
          </w:p>
        </w:tc>
      </w:tr>
      <w:tr w:rsidR="005A4173" w:rsidRPr="00A5371E" w:rsidTr="00A5371E">
        <w:trPr>
          <w:trHeight w:val="227"/>
        </w:trPr>
        <w:tc>
          <w:tcPr>
            <w:tcW w:w="1429" w:type="pct"/>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5A4173" w:rsidRPr="00A5371E" w:rsidRDefault="005A4173" w:rsidP="00C421A9">
            <w:pPr>
              <w:spacing w:after="0"/>
              <w:ind w:right="34"/>
              <w:jc w:val="left"/>
              <w:rPr>
                <w:rFonts w:cs="Arial"/>
                <w:i/>
                <w:sz w:val="18"/>
                <w:szCs w:val="18"/>
              </w:rPr>
            </w:pPr>
            <w:r w:rsidRPr="00A5371E">
              <w:rPr>
                <w:rFonts w:cs="Arial"/>
                <w:i/>
                <w:sz w:val="18"/>
                <w:szCs w:val="18"/>
              </w:rPr>
              <w:t>Full name</w:t>
            </w:r>
          </w:p>
        </w:tc>
        <w:tc>
          <w:tcPr>
            <w:tcW w:w="1785" w:type="pct"/>
            <w:gridSpan w:val="2"/>
            <w:tcBorders>
              <w:top w:val="single" w:sz="4" w:space="0" w:color="auto"/>
              <w:left w:val="single" w:sz="4" w:space="0" w:color="auto"/>
              <w:bottom w:val="single" w:sz="4" w:space="0" w:color="auto"/>
              <w:right w:val="single" w:sz="4" w:space="0" w:color="auto"/>
            </w:tcBorders>
            <w:vAlign w:val="bottom"/>
          </w:tcPr>
          <w:p w:rsidR="005A4173" w:rsidRPr="00A5371E" w:rsidRDefault="005A4173" w:rsidP="00C421A9">
            <w:pPr>
              <w:spacing w:after="0"/>
              <w:ind w:right="34"/>
              <w:jc w:val="left"/>
              <w:rPr>
                <w:rFonts w:cs="Arial"/>
                <w:i/>
                <w:sz w:val="18"/>
                <w:szCs w:val="18"/>
              </w:rPr>
            </w:pPr>
            <w:r w:rsidRPr="00A5371E">
              <w:rPr>
                <w:rFonts w:cs="Arial"/>
                <w:i/>
                <w:sz w:val="18"/>
                <w:szCs w:val="18"/>
              </w:rPr>
              <w:t>Role</w:t>
            </w:r>
          </w:p>
        </w:tc>
        <w:tc>
          <w:tcPr>
            <w:tcW w:w="1786" w:type="pct"/>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5A4173" w:rsidRPr="00A5371E" w:rsidRDefault="005A4173" w:rsidP="00C421A9">
            <w:pPr>
              <w:spacing w:after="0"/>
              <w:ind w:right="34"/>
              <w:jc w:val="left"/>
              <w:rPr>
                <w:rFonts w:cs="Arial"/>
                <w:i/>
                <w:sz w:val="18"/>
                <w:szCs w:val="18"/>
              </w:rPr>
            </w:pPr>
            <w:r w:rsidRPr="00A5371E">
              <w:rPr>
                <w:rFonts w:cs="Arial"/>
                <w:i/>
                <w:sz w:val="18"/>
                <w:szCs w:val="18"/>
              </w:rPr>
              <w:t>Company</w:t>
            </w:r>
          </w:p>
        </w:tc>
      </w:tr>
      <w:tr w:rsidR="005A4173" w:rsidRPr="00A5371E" w:rsidTr="00A5371E">
        <w:trPr>
          <w:trHeight w:val="227"/>
        </w:trPr>
        <w:tc>
          <w:tcPr>
            <w:tcW w:w="1429" w:type="pct"/>
            <w:tcBorders>
              <w:top w:val="single" w:sz="4" w:space="0" w:color="auto"/>
              <w:left w:val="single" w:sz="4" w:space="0" w:color="auto"/>
              <w:bottom w:val="single" w:sz="4" w:space="0" w:color="auto"/>
              <w:right w:val="single" w:sz="4" w:space="0" w:color="auto"/>
            </w:tcBorders>
            <w:tcMar>
              <w:left w:w="57" w:type="dxa"/>
              <w:right w:w="57" w:type="dxa"/>
            </w:tcMar>
          </w:tcPr>
          <w:p w:rsidR="005A4173" w:rsidRPr="00A5371E" w:rsidRDefault="00A87F36" w:rsidP="00C421A9">
            <w:pPr>
              <w:spacing w:after="0"/>
              <w:ind w:right="34"/>
              <w:jc w:val="left"/>
              <w:rPr>
                <w:rFonts w:cs="Arial"/>
                <w:sz w:val="18"/>
                <w:szCs w:val="18"/>
              </w:rPr>
            </w:pPr>
            <w:r>
              <w:rPr>
                <w:rFonts w:cs="Arial"/>
                <w:sz w:val="18"/>
                <w:szCs w:val="18"/>
              </w:rPr>
              <w:t>Edmondo Silvestri</w:t>
            </w:r>
          </w:p>
        </w:tc>
        <w:tc>
          <w:tcPr>
            <w:tcW w:w="1785" w:type="pct"/>
            <w:gridSpan w:val="2"/>
            <w:tcBorders>
              <w:top w:val="single" w:sz="4" w:space="0" w:color="auto"/>
              <w:left w:val="single" w:sz="4" w:space="0" w:color="auto"/>
              <w:bottom w:val="single" w:sz="4" w:space="0" w:color="auto"/>
              <w:right w:val="single" w:sz="4" w:space="0" w:color="auto"/>
            </w:tcBorders>
          </w:tcPr>
          <w:p w:rsidR="005A4173" w:rsidRPr="00A5371E" w:rsidRDefault="005A4173" w:rsidP="00C421A9">
            <w:pPr>
              <w:spacing w:after="0"/>
              <w:ind w:right="34"/>
              <w:rPr>
                <w:rFonts w:cs="Arial"/>
                <w:sz w:val="18"/>
                <w:szCs w:val="18"/>
              </w:rPr>
            </w:pPr>
          </w:p>
        </w:tc>
        <w:tc>
          <w:tcPr>
            <w:tcW w:w="1786" w:type="pct"/>
            <w:tcBorders>
              <w:top w:val="single" w:sz="4" w:space="0" w:color="auto"/>
              <w:left w:val="single" w:sz="4" w:space="0" w:color="auto"/>
              <w:bottom w:val="single" w:sz="4" w:space="0" w:color="auto"/>
              <w:right w:val="single" w:sz="4" w:space="0" w:color="auto"/>
            </w:tcBorders>
            <w:tcMar>
              <w:left w:w="57" w:type="dxa"/>
              <w:right w:w="57" w:type="dxa"/>
            </w:tcMar>
          </w:tcPr>
          <w:p w:rsidR="005A4173" w:rsidRPr="00A5371E" w:rsidRDefault="005A4173" w:rsidP="00C421A9">
            <w:pPr>
              <w:spacing w:after="0"/>
              <w:ind w:left="34" w:right="-77"/>
              <w:rPr>
                <w:rFonts w:cs="Arial"/>
                <w:spacing w:val="6"/>
                <w:sz w:val="18"/>
                <w:szCs w:val="18"/>
              </w:rPr>
            </w:pPr>
          </w:p>
        </w:tc>
      </w:tr>
      <w:tr w:rsidR="005A4173" w:rsidRPr="00A5371E" w:rsidTr="00A5371E">
        <w:trPr>
          <w:trHeight w:val="227"/>
        </w:trPr>
        <w:tc>
          <w:tcPr>
            <w:tcW w:w="1429" w:type="pct"/>
            <w:tcBorders>
              <w:top w:val="single" w:sz="4" w:space="0" w:color="auto"/>
              <w:left w:val="single" w:sz="4" w:space="0" w:color="auto"/>
              <w:bottom w:val="single" w:sz="4" w:space="0" w:color="auto"/>
              <w:right w:val="single" w:sz="4" w:space="0" w:color="auto"/>
            </w:tcBorders>
            <w:tcMar>
              <w:left w:w="57" w:type="dxa"/>
              <w:right w:w="57" w:type="dxa"/>
            </w:tcMar>
          </w:tcPr>
          <w:p w:rsidR="005A4173" w:rsidRPr="00A5371E" w:rsidRDefault="00A87F36" w:rsidP="00C421A9">
            <w:pPr>
              <w:spacing w:after="0"/>
              <w:ind w:right="34"/>
              <w:jc w:val="left"/>
              <w:rPr>
                <w:rFonts w:cs="Arial"/>
                <w:sz w:val="18"/>
                <w:szCs w:val="18"/>
              </w:rPr>
            </w:pPr>
            <w:r>
              <w:rPr>
                <w:rFonts w:cs="Arial"/>
                <w:sz w:val="18"/>
                <w:szCs w:val="18"/>
              </w:rPr>
              <w:t>Daniele Tiddi</w:t>
            </w:r>
          </w:p>
        </w:tc>
        <w:tc>
          <w:tcPr>
            <w:tcW w:w="1785" w:type="pct"/>
            <w:gridSpan w:val="2"/>
            <w:tcBorders>
              <w:top w:val="single" w:sz="4" w:space="0" w:color="auto"/>
              <w:left w:val="single" w:sz="4" w:space="0" w:color="auto"/>
              <w:bottom w:val="single" w:sz="4" w:space="0" w:color="auto"/>
              <w:right w:val="single" w:sz="4" w:space="0" w:color="auto"/>
            </w:tcBorders>
          </w:tcPr>
          <w:p w:rsidR="005A4173" w:rsidRPr="00A5371E" w:rsidRDefault="005A4173" w:rsidP="00C421A9">
            <w:pPr>
              <w:spacing w:after="0"/>
              <w:ind w:right="34"/>
              <w:rPr>
                <w:rFonts w:cs="Arial"/>
                <w:sz w:val="18"/>
                <w:szCs w:val="18"/>
              </w:rPr>
            </w:pPr>
          </w:p>
        </w:tc>
        <w:tc>
          <w:tcPr>
            <w:tcW w:w="1786" w:type="pct"/>
            <w:tcBorders>
              <w:top w:val="single" w:sz="4" w:space="0" w:color="auto"/>
              <w:left w:val="single" w:sz="4" w:space="0" w:color="auto"/>
              <w:bottom w:val="single" w:sz="4" w:space="0" w:color="auto"/>
              <w:right w:val="single" w:sz="4" w:space="0" w:color="auto"/>
            </w:tcBorders>
            <w:tcMar>
              <w:left w:w="57" w:type="dxa"/>
              <w:right w:w="57" w:type="dxa"/>
            </w:tcMar>
          </w:tcPr>
          <w:p w:rsidR="005A4173" w:rsidRPr="00A5371E" w:rsidRDefault="005A4173" w:rsidP="00C421A9">
            <w:pPr>
              <w:spacing w:after="0"/>
              <w:ind w:left="34" w:right="-77"/>
              <w:rPr>
                <w:rFonts w:cs="Arial"/>
                <w:spacing w:val="6"/>
                <w:sz w:val="18"/>
                <w:szCs w:val="18"/>
              </w:rPr>
            </w:pPr>
          </w:p>
        </w:tc>
      </w:tr>
      <w:tr w:rsidR="005A4173" w:rsidRPr="00A5371E" w:rsidTr="00A5371E">
        <w:trPr>
          <w:trHeight w:val="227"/>
        </w:trPr>
        <w:tc>
          <w:tcPr>
            <w:tcW w:w="5000" w:type="pct"/>
            <w:gridSpan w:val="4"/>
            <w:tcBorders>
              <w:top w:val="single" w:sz="4" w:space="0" w:color="auto"/>
              <w:left w:val="nil"/>
              <w:bottom w:val="nil"/>
              <w:right w:val="nil"/>
            </w:tcBorders>
            <w:tcMar>
              <w:left w:w="57" w:type="dxa"/>
              <w:right w:w="57" w:type="dxa"/>
            </w:tcMar>
          </w:tcPr>
          <w:p w:rsidR="005A4173" w:rsidRPr="00A5371E" w:rsidRDefault="005A4173" w:rsidP="00C421A9">
            <w:pPr>
              <w:spacing w:after="0"/>
              <w:ind w:left="34" w:right="-77"/>
              <w:rPr>
                <w:rFonts w:cs="Arial"/>
                <w:b/>
                <w:spacing w:val="6"/>
                <w:sz w:val="18"/>
                <w:szCs w:val="18"/>
              </w:rPr>
            </w:pPr>
          </w:p>
        </w:tc>
      </w:tr>
      <w:tr w:rsidR="005A4173" w:rsidRPr="00A5371E" w:rsidTr="00A5371E">
        <w:trPr>
          <w:trHeight w:val="227"/>
        </w:trPr>
        <w:tc>
          <w:tcPr>
            <w:tcW w:w="5000" w:type="pct"/>
            <w:gridSpan w:val="4"/>
            <w:tcBorders>
              <w:top w:val="nil"/>
              <w:left w:val="nil"/>
              <w:bottom w:val="single" w:sz="4" w:space="0" w:color="auto"/>
              <w:right w:val="nil"/>
            </w:tcBorders>
            <w:tcMar>
              <w:left w:w="57" w:type="dxa"/>
              <w:right w:w="57" w:type="dxa"/>
            </w:tcMar>
          </w:tcPr>
          <w:p w:rsidR="005A4173" w:rsidRPr="00A5371E" w:rsidRDefault="005A4173" w:rsidP="00C421A9">
            <w:pPr>
              <w:spacing w:after="0"/>
              <w:ind w:left="34" w:right="-77"/>
              <w:rPr>
                <w:rFonts w:cs="Arial"/>
                <w:b/>
                <w:spacing w:val="6"/>
                <w:sz w:val="18"/>
                <w:szCs w:val="18"/>
              </w:rPr>
            </w:pPr>
            <w:r w:rsidRPr="00A5371E">
              <w:rPr>
                <w:rFonts w:cs="Arial"/>
                <w:b/>
                <w:sz w:val="18"/>
                <w:szCs w:val="18"/>
              </w:rPr>
              <w:t>Revisions</w:t>
            </w:r>
          </w:p>
        </w:tc>
      </w:tr>
      <w:tr w:rsidR="005A4173" w:rsidRPr="00A5371E" w:rsidTr="00A5371E">
        <w:trPr>
          <w:trHeight w:val="227"/>
        </w:trPr>
        <w:tc>
          <w:tcPr>
            <w:tcW w:w="1429" w:type="pct"/>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5A4173" w:rsidRPr="00A5371E" w:rsidRDefault="005A4173" w:rsidP="00C421A9">
            <w:pPr>
              <w:spacing w:after="0"/>
              <w:ind w:right="34"/>
              <w:jc w:val="left"/>
              <w:rPr>
                <w:rFonts w:cs="Arial"/>
                <w:i/>
                <w:sz w:val="18"/>
                <w:szCs w:val="18"/>
              </w:rPr>
            </w:pPr>
            <w:r w:rsidRPr="00A5371E">
              <w:rPr>
                <w:rFonts w:cs="Arial"/>
                <w:i/>
                <w:sz w:val="18"/>
                <w:szCs w:val="18"/>
              </w:rPr>
              <w:t>Full name</w:t>
            </w:r>
          </w:p>
        </w:tc>
        <w:tc>
          <w:tcPr>
            <w:tcW w:w="698" w:type="pct"/>
            <w:tcBorders>
              <w:top w:val="single" w:sz="4" w:space="0" w:color="auto"/>
              <w:left w:val="single" w:sz="4" w:space="0" w:color="auto"/>
              <w:bottom w:val="single" w:sz="4" w:space="0" w:color="auto"/>
              <w:right w:val="single" w:sz="4" w:space="0" w:color="auto"/>
            </w:tcBorders>
            <w:vAlign w:val="bottom"/>
          </w:tcPr>
          <w:p w:rsidR="005A4173" w:rsidRPr="00A5371E" w:rsidRDefault="005A4173" w:rsidP="00C421A9">
            <w:pPr>
              <w:spacing w:after="0"/>
              <w:ind w:right="34"/>
              <w:jc w:val="left"/>
              <w:rPr>
                <w:rFonts w:cs="Arial"/>
                <w:i/>
                <w:sz w:val="18"/>
                <w:szCs w:val="18"/>
              </w:rPr>
            </w:pPr>
            <w:r w:rsidRPr="00A5371E">
              <w:rPr>
                <w:rFonts w:cs="Arial"/>
                <w:i/>
                <w:sz w:val="18"/>
                <w:szCs w:val="18"/>
              </w:rPr>
              <w:t>Date</w:t>
            </w:r>
          </w:p>
        </w:tc>
        <w:tc>
          <w:tcPr>
            <w:tcW w:w="2872" w:type="pct"/>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5A4173" w:rsidRPr="00A5371E" w:rsidRDefault="005A4173" w:rsidP="00C421A9">
            <w:pPr>
              <w:spacing w:after="0"/>
              <w:ind w:right="34"/>
              <w:jc w:val="left"/>
              <w:rPr>
                <w:rFonts w:cs="Arial"/>
                <w:i/>
                <w:sz w:val="18"/>
                <w:szCs w:val="18"/>
              </w:rPr>
            </w:pPr>
            <w:r w:rsidRPr="00A5371E">
              <w:rPr>
                <w:rFonts w:cs="Arial"/>
                <w:i/>
                <w:sz w:val="18"/>
                <w:szCs w:val="18"/>
              </w:rPr>
              <w:t>Revision</w:t>
            </w:r>
            <w:r w:rsidR="007F1835" w:rsidRPr="00A5371E">
              <w:rPr>
                <w:rFonts w:cs="Arial"/>
                <w:i/>
                <w:sz w:val="18"/>
                <w:szCs w:val="18"/>
              </w:rPr>
              <w:t xml:space="preserve"> description</w:t>
            </w:r>
          </w:p>
        </w:tc>
      </w:tr>
      <w:tr w:rsidR="005A4173" w:rsidRPr="00A5371E" w:rsidTr="00A5371E">
        <w:trPr>
          <w:trHeight w:val="227"/>
        </w:trPr>
        <w:tc>
          <w:tcPr>
            <w:tcW w:w="1429" w:type="pct"/>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5A4173" w:rsidRPr="00A5371E" w:rsidRDefault="005A4173" w:rsidP="00C421A9">
            <w:pPr>
              <w:spacing w:after="0"/>
              <w:ind w:right="34"/>
              <w:jc w:val="left"/>
              <w:rPr>
                <w:rFonts w:cs="Arial"/>
                <w:sz w:val="18"/>
                <w:szCs w:val="18"/>
              </w:rPr>
            </w:pPr>
          </w:p>
        </w:tc>
        <w:tc>
          <w:tcPr>
            <w:tcW w:w="698" w:type="pct"/>
            <w:tcBorders>
              <w:top w:val="single" w:sz="4" w:space="0" w:color="auto"/>
              <w:left w:val="single" w:sz="4" w:space="0" w:color="auto"/>
              <w:bottom w:val="single" w:sz="4" w:space="0" w:color="auto"/>
              <w:right w:val="single" w:sz="4" w:space="0" w:color="auto"/>
            </w:tcBorders>
            <w:vAlign w:val="bottom"/>
          </w:tcPr>
          <w:p w:rsidR="005A4173" w:rsidRPr="00A5371E" w:rsidRDefault="005A4173" w:rsidP="00C421A9">
            <w:pPr>
              <w:spacing w:after="0"/>
              <w:ind w:right="34"/>
              <w:jc w:val="left"/>
              <w:rPr>
                <w:rFonts w:cs="Arial"/>
                <w:sz w:val="18"/>
                <w:szCs w:val="18"/>
              </w:rPr>
            </w:pPr>
          </w:p>
        </w:tc>
        <w:tc>
          <w:tcPr>
            <w:tcW w:w="2872" w:type="pct"/>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5A4173" w:rsidRPr="00A5371E" w:rsidRDefault="005A4173" w:rsidP="00C421A9">
            <w:pPr>
              <w:spacing w:after="0"/>
              <w:ind w:right="34"/>
              <w:jc w:val="left"/>
              <w:rPr>
                <w:rFonts w:cs="Arial"/>
                <w:sz w:val="18"/>
                <w:szCs w:val="18"/>
              </w:rPr>
            </w:pPr>
          </w:p>
        </w:tc>
      </w:tr>
      <w:tr w:rsidR="005A4173" w:rsidRPr="00A5371E" w:rsidTr="00A5371E">
        <w:trPr>
          <w:trHeight w:val="227"/>
        </w:trPr>
        <w:tc>
          <w:tcPr>
            <w:tcW w:w="1429" w:type="pct"/>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5A4173" w:rsidRPr="00A5371E" w:rsidRDefault="005A4173" w:rsidP="00C421A9">
            <w:pPr>
              <w:spacing w:after="0"/>
              <w:ind w:right="34"/>
              <w:jc w:val="left"/>
              <w:rPr>
                <w:rFonts w:cs="Arial"/>
                <w:sz w:val="18"/>
                <w:szCs w:val="18"/>
              </w:rPr>
            </w:pPr>
          </w:p>
        </w:tc>
        <w:tc>
          <w:tcPr>
            <w:tcW w:w="698" w:type="pct"/>
            <w:tcBorders>
              <w:top w:val="single" w:sz="4" w:space="0" w:color="auto"/>
              <w:left w:val="single" w:sz="4" w:space="0" w:color="auto"/>
              <w:bottom w:val="single" w:sz="4" w:space="0" w:color="auto"/>
              <w:right w:val="single" w:sz="4" w:space="0" w:color="auto"/>
            </w:tcBorders>
            <w:vAlign w:val="bottom"/>
          </w:tcPr>
          <w:p w:rsidR="005A4173" w:rsidRPr="00A5371E" w:rsidRDefault="005A4173" w:rsidP="00C421A9">
            <w:pPr>
              <w:spacing w:after="0"/>
              <w:ind w:right="34"/>
              <w:jc w:val="left"/>
              <w:rPr>
                <w:rFonts w:cs="Arial"/>
                <w:sz w:val="18"/>
                <w:szCs w:val="18"/>
              </w:rPr>
            </w:pPr>
          </w:p>
        </w:tc>
        <w:tc>
          <w:tcPr>
            <w:tcW w:w="2872" w:type="pct"/>
            <w:gridSpan w:val="2"/>
            <w:tcBorders>
              <w:top w:val="single" w:sz="4" w:space="0" w:color="auto"/>
              <w:left w:val="single" w:sz="4" w:space="0" w:color="auto"/>
              <w:bottom w:val="single" w:sz="4" w:space="0" w:color="auto"/>
              <w:right w:val="single" w:sz="4" w:space="0" w:color="auto"/>
            </w:tcBorders>
            <w:tcMar>
              <w:left w:w="57" w:type="dxa"/>
              <w:right w:w="57" w:type="dxa"/>
            </w:tcMar>
            <w:vAlign w:val="bottom"/>
          </w:tcPr>
          <w:p w:rsidR="005A4173" w:rsidRPr="00A5371E" w:rsidRDefault="005A4173" w:rsidP="00C421A9">
            <w:pPr>
              <w:spacing w:after="0"/>
              <w:ind w:right="34"/>
              <w:jc w:val="left"/>
              <w:rPr>
                <w:rFonts w:cs="Arial"/>
                <w:sz w:val="18"/>
                <w:szCs w:val="18"/>
              </w:rPr>
            </w:pPr>
          </w:p>
        </w:tc>
      </w:tr>
    </w:tbl>
    <w:p w:rsidR="003E6A80" w:rsidRPr="00661B07" w:rsidRDefault="00747691" w:rsidP="00661B07">
      <w:pPr>
        <w:jc w:val="center"/>
        <w:rPr>
          <w:rFonts w:cs="Arial"/>
          <w:b/>
          <w:sz w:val="28"/>
          <w:szCs w:val="28"/>
          <w:highlight w:val="yellow"/>
        </w:rPr>
      </w:pPr>
      <w:r w:rsidRPr="00374F28">
        <w:rPr>
          <w:b/>
          <w:caps/>
          <w:sz w:val="28"/>
          <w:szCs w:val="28"/>
        </w:rPr>
        <w:br w:type="page"/>
      </w:r>
    </w:p>
    <w:p w:rsidR="00A87F36" w:rsidRDefault="00A87F36" w:rsidP="00A87F36">
      <w:pPr>
        <w:pStyle w:val="Heading1"/>
      </w:pPr>
      <w:bookmarkStart w:id="1" w:name="_Toc508184531"/>
      <w:r w:rsidRPr="00A87F36">
        <w:lastRenderedPageBreak/>
        <w:t>OPTIMA-7267</w:t>
      </w:r>
      <w:bookmarkEnd w:id="1"/>
    </w:p>
    <w:p w:rsidR="00A87F36" w:rsidRPr="00A87F36" w:rsidRDefault="00A87F36" w:rsidP="00A87F36">
      <w:r w:rsidRPr="00A87F36">
        <w:t>Currently, in case a hypercritical speed measure is received, it implements two effects:</w:t>
      </w:r>
    </w:p>
    <w:p w:rsidR="00A87F36" w:rsidRPr="00A87F36" w:rsidRDefault="00A87F36" w:rsidP="00A87F36">
      <w:pPr>
        <w:pStyle w:val="ListParagraph"/>
        <w:numPr>
          <w:ilvl w:val="0"/>
          <w:numId w:val="26"/>
        </w:numPr>
      </w:pPr>
      <w:r w:rsidRPr="00A87F36">
        <w:t>The FD hypocritical branch is modified so that the travel time along the link coincides with the one at the measured speed.</w:t>
      </w:r>
    </w:p>
    <w:p w:rsidR="00A87F36" w:rsidRDefault="00A87F36" w:rsidP="00A87F36">
      <w:pPr>
        <w:pStyle w:val="ListParagraph"/>
        <w:numPr>
          <w:ilvl w:val="0"/>
          <w:numId w:val="26"/>
        </w:numPr>
      </w:pPr>
      <w:r w:rsidRPr="00A87F36">
        <w:t>The link exit capacity bottleneck is set to the flow value at the intersection between the FD hypercritical branch and the speed secant.</w:t>
      </w:r>
    </w:p>
    <w:p w:rsidR="00661B07" w:rsidRDefault="00A87F36" w:rsidP="00A87F36">
      <w:r w:rsidRPr="00A87F36">
        <w:t>The combination of the two, plus any possible more severe bottleneck as spillback from downstream, makes so that if any of the downstream bottlenecks constraints the flow once it has travelled the wished travel time, there is an additional queue delay and the travel time is higher than the measured one.</w:t>
      </w:r>
    </w:p>
    <w:p w:rsidR="00661B07" w:rsidRDefault="00661B07">
      <w:pPr>
        <w:spacing w:after="0"/>
        <w:jc w:val="left"/>
      </w:pPr>
      <w:r>
        <w:br w:type="page"/>
      </w:r>
    </w:p>
    <w:p w:rsidR="00A87F36" w:rsidRPr="00A87F36" w:rsidRDefault="00A87F36" w:rsidP="00A87F36"/>
    <w:p w:rsidR="00A87F36" w:rsidRPr="00A87F36" w:rsidRDefault="00661B07" w:rsidP="00A87F36">
      <w:pPr>
        <w:pStyle w:val="Heading2"/>
      </w:pPr>
      <w:r>
        <w:t>Hypercritical speed correction</w:t>
      </w:r>
    </w:p>
    <w:p w:rsidR="00794A83" w:rsidRDefault="00101F5B" w:rsidP="00101F5B">
      <w:r>
        <w:t>The speed exported to the database results is computed as the average between hypocritical and hypercritical speed weighted by the number of vehicles in hypocritical and hypercritical state</w:t>
      </w:r>
      <w:r w:rsidR="00661B07">
        <w:t>; the objective is to match the measured and result speed values</w:t>
      </w:r>
      <w:r>
        <w:t>:</w:t>
      </w:r>
    </w:p>
    <w:p w:rsidR="00305AA8" w:rsidRPr="00305AA8" w:rsidRDefault="003D1304" w:rsidP="00794A83">
      <w:pPr>
        <w:pStyle w:val="Caption"/>
      </w:pPr>
      <m:oMathPara>
        <m:oMath>
          <m:eqArr>
            <m:eqArrPr>
              <m:maxDist m:val="1"/>
              <m:ctrlPr>
                <w:rPr>
                  <w:rFonts w:ascii="Cambria Math" w:hAnsi="Cambria Math"/>
                  <w:i/>
                  <w:iCs/>
                </w:rPr>
              </m:ctrlPr>
            </m:eqArrPr>
            <m:e>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results</m:t>
                  </m:r>
                </m:sub>
              </m:sSub>
              <m:r>
                <m:rPr>
                  <m:sty m:val="bi"/>
                </m:rPr>
                <w:rPr>
                  <w:rFonts w:ascii="Cambria Math" w:hAnsi="Cambria Math"/>
                </w:rPr>
                <m:t>=</m:t>
              </m:r>
              <m:sSub>
                <m:sSubPr>
                  <m:ctrlPr>
                    <w:rPr>
                      <w:rFonts w:ascii="Cambria Math" w:hAnsi="Cambria Math"/>
                      <w:i/>
                      <w:iCs/>
                    </w:rPr>
                  </m:ctrlPr>
                </m:sSubPr>
                <m:e>
                  <m:r>
                    <m:rPr>
                      <m:sty m:val="bi"/>
                    </m:rPr>
                    <w:rPr>
                      <w:rFonts w:ascii="Cambria Math" w:hAnsi="Cambria Math"/>
                    </w:rPr>
                    <m:t>V</m:t>
                  </m:r>
                </m:e>
                <m:sub>
                  <m:r>
                    <m:rPr>
                      <m:sty m:val="bi"/>
                    </m:rPr>
                    <w:rPr>
                      <w:rFonts w:ascii="Cambria Math" w:hAnsi="Cambria Math"/>
                    </w:rPr>
                    <m:t>hypo</m:t>
                  </m:r>
                </m:sub>
              </m:sSub>
              <m:r>
                <m:rPr>
                  <m:sty m:val="bi"/>
                </m:rPr>
                <w:rPr>
                  <w:rFonts w:ascii="Cambria Math" w:hAnsi="Cambria Math"/>
                </w:rPr>
                <m:t>∙</m:t>
              </m:r>
              <m:d>
                <m:dPr>
                  <m:ctrlPr>
                    <w:rPr>
                      <w:rFonts w:ascii="Cambria Math" w:hAnsi="Cambria Math"/>
                      <w:i/>
                      <w:iCs/>
                    </w:rPr>
                  </m:ctrlPr>
                </m:dPr>
                <m:e>
                  <m:r>
                    <m:rPr>
                      <m:sty m:val="bi"/>
                    </m:rPr>
                    <w:rPr>
                      <w:rFonts w:ascii="Cambria Math" w:hAnsi="Cambria Math"/>
                    </w:rPr>
                    <m:t>1-quen</m:t>
                  </m:r>
                </m:e>
              </m:d>
              <m:r>
                <m:rPr>
                  <m:sty m:val="bi"/>
                </m:rPr>
                <w:rPr>
                  <w:rFonts w:ascii="Cambria Math" w:hAnsi="Cambria Math"/>
                </w:rPr>
                <m:t>+</m:t>
              </m:r>
              <m:sSub>
                <m:sSubPr>
                  <m:ctrlPr>
                    <w:rPr>
                      <w:rFonts w:ascii="Cambria Math" w:hAnsi="Cambria Math"/>
                      <w:i/>
                      <w:iCs/>
                    </w:rPr>
                  </m:ctrlPr>
                </m:sSubPr>
                <m:e>
                  <m:r>
                    <m:rPr>
                      <m:sty m:val="bi"/>
                    </m:rPr>
                    <w:rPr>
                      <w:rFonts w:ascii="Cambria Math" w:hAnsi="Cambria Math"/>
                    </w:rPr>
                    <m:t>V</m:t>
                  </m:r>
                </m:e>
                <m:sub>
                  <m:r>
                    <m:rPr>
                      <m:sty m:val="bi"/>
                    </m:rPr>
                    <w:rPr>
                      <w:rFonts w:ascii="Cambria Math" w:hAnsi="Cambria Math"/>
                    </w:rPr>
                    <m:t>hype</m:t>
                  </m:r>
                </m:sub>
              </m:sSub>
              <m:r>
                <m:rPr>
                  <m:sty m:val="bi"/>
                </m:rPr>
                <w:rPr>
                  <w:rFonts w:ascii="Cambria Math" w:hAnsi="Cambria Math"/>
                </w:rPr>
                <m:t>∙quen=</m:t>
              </m:r>
              <m:sSub>
                <m:sSubPr>
                  <m:ctrlPr>
                    <w:rPr>
                      <w:rFonts w:ascii="Cambria Math" w:hAnsi="Cambria Math"/>
                      <w:i/>
                      <w:iCs/>
                    </w:rPr>
                  </m:ctrlPr>
                </m:sSubPr>
                <m:e>
                  <m:r>
                    <m:rPr>
                      <m:sty m:val="bi"/>
                    </m:rPr>
                    <w:rPr>
                      <w:rFonts w:ascii="Cambria Math" w:hAnsi="Cambria Math"/>
                    </w:rPr>
                    <m:t>V</m:t>
                  </m:r>
                </m:e>
                <m:sub>
                  <m:r>
                    <m:rPr>
                      <m:sty m:val="bi"/>
                    </m:rPr>
                    <w:rPr>
                      <w:rFonts w:ascii="Cambria Math" w:hAnsi="Cambria Math"/>
                    </w:rPr>
                    <m:t>measure</m:t>
                  </m:r>
                </m:sub>
              </m:sSub>
              <m:r>
                <m:rPr>
                  <m:sty m:val="bi"/>
                </m:rPr>
                <w:rPr>
                  <w:rFonts w:ascii="Cambria Math" w:hAnsi="Cambria Math"/>
                </w:rPr>
                <m:t>#</m:t>
              </m:r>
              <m:d>
                <m:dPr>
                  <m:ctrlPr>
                    <w:rPr>
                      <w:rFonts w:ascii="Cambria Math" w:hAnsi="Cambria Math"/>
                      <w:i/>
                      <w:iCs/>
                    </w:rPr>
                  </m:ctrlPr>
                </m:dPr>
                <m:e>
                  <m:r>
                    <m:rPr>
                      <m:sty m:val="bi"/>
                    </m:rPr>
                    <w:rPr>
                      <w:rFonts w:ascii="Cambria Math" w:hAnsi="Cambria Math"/>
                      <w:i/>
                      <w:iCs/>
                    </w:rPr>
                    <w:fldChar w:fldCharType="begin"/>
                  </m:r>
                  <m:r>
                    <m:rPr>
                      <m:sty m:val="b"/>
                    </m:rPr>
                    <w:rPr>
                      <w:rFonts w:ascii="Cambria Math" w:hAnsi="Cambria Math"/>
                    </w:rPr>
                    <m:t xml:space="preserve"> SEQ Equation \* ARABIC </m:t>
                  </m:r>
                  <m:r>
                    <m:rPr>
                      <m:sty m:val="bi"/>
                    </m:rPr>
                    <w:rPr>
                      <w:rFonts w:ascii="Cambria Math" w:hAnsi="Cambria Math"/>
                      <w:i/>
                      <w:iCs/>
                    </w:rPr>
                    <w:fldChar w:fldCharType="separate"/>
                  </m:r>
                  <m:r>
                    <m:rPr>
                      <m:sty m:val="b"/>
                    </m:rPr>
                    <w:rPr>
                      <w:rFonts w:ascii="Cambria Math" w:hAnsi="Cambria Math"/>
                      <w:noProof/>
                    </w:rPr>
                    <m:t>1</m:t>
                  </m:r>
                  <m:r>
                    <m:rPr>
                      <m:sty m:val="bi"/>
                    </m:rPr>
                    <w:rPr>
                      <w:rFonts w:ascii="Cambria Math" w:hAnsi="Cambria Math"/>
                      <w:i/>
                      <w:iCs/>
                    </w:rPr>
                    <w:fldChar w:fldCharType="end"/>
                  </m:r>
                </m:e>
              </m:d>
              <m:ctrlPr>
                <w:rPr>
                  <w:rFonts w:ascii="Cambria Math" w:hAnsi="Cambria Math"/>
                  <w:i/>
                </w:rPr>
              </m:ctrlPr>
            </m:e>
          </m:eqArr>
        </m:oMath>
      </m:oMathPara>
    </w:p>
    <w:p w:rsidR="00C44DF8" w:rsidRDefault="0093642F" w:rsidP="00101F5B">
      <w:r>
        <w:t>Where:</w:t>
      </w:r>
    </w:p>
    <w:p w:rsidR="0093642F" w:rsidRDefault="003D1304" w:rsidP="0093642F">
      <w:pPr>
        <w:pStyle w:val="ListParagraph"/>
        <w:numPr>
          <w:ilvl w:val="0"/>
          <w:numId w:val="30"/>
        </w:numPr>
      </w:pPr>
      <m:oMath>
        <m:sSub>
          <m:sSubPr>
            <m:ctrlPr>
              <w:rPr>
                <w:rFonts w:ascii="Cambria Math" w:hAnsi="Cambria Math"/>
                <w:i/>
              </w:rPr>
            </m:ctrlPr>
          </m:sSubPr>
          <m:e>
            <m:r>
              <w:rPr>
                <w:rFonts w:ascii="Cambria Math" w:hAnsi="Cambria Math"/>
              </w:rPr>
              <m:t>V</m:t>
            </m:r>
          </m:e>
          <m:sub>
            <m:r>
              <w:rPr>
                <w:rFonts w:ascii="Cambria Math" w:hAnsi="Cambria Math"/>
              </w:rPr>
              <m:t>hypo</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m:t>
            </m:r>
          </m:sup>
        </m:sSup>
      </m:oMath>
      <w:r w:rsidR="0093642F">
        <w:t xml:space="preserve"> </w:t>
      </w:r>
    </w:p>
    <w:p w:rsidR="0093642F" w:rsidRDefault="003D1304" w:rsidP="0093642F">
      <w:pPr>
        <w:pStyle w:val="ListParagraph"/>
        <w:numPr>
          <w:ilvl w:val="0"/>
          <w:numId w:val="30"/>
        </w:numPr>
      </w:pPr>
      <m:oMath>
        <m:sSub>
          <m:sSubPr>
            <m:ctrlPr>
              <w:rPr>
                <w:rFonts w:ascii="Cambria Math" w:hAnsi="Cambria Math"/>
                <w:i/>
              </w:rPr>
            </m:ctrlPr>
          </m:sSubPr>
          <m:e>
            <m:r>
              <w:rPr>
                <w:rFonts w:ascii="Cambria Math" w:hAnsi="Cambria Math"/>
              </w:rPr>
              <m:t>V</m:t>
            </m:r>
          </m:e>
          <m:sub>
            <m:r>
              <w:rPr>
                <w:rFonts w:ascii="Cambria Math" w:hAnsi="Cambria Math"/>
              </w:rPr>
              <m:t>hype</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oMath>
    </w:p>
    <w:p w:rsidR="00EE4956" w:rsidRDefault="003D1304" w:rsidP="0093642F">
      <w:pPr>
        <w:pStyle w:val="ListParagraph"/>
        <w:numPr>
          <w:ilvl w:val="0"/>
          <w:numId w:val="30"/>
        </w:numPr>
      </w:pPr>
      <m:oMath>
        <m:sSup>
          <m:sSupPr>
            <m:ctrlPr>
              <w:rPr>
                <w:rFonts w:ascii="Cambria Math" w:hAnsi="Cambria Math"/>
                <w:i/>
              </w:rPr>
            </m:ctrlPr>
          </m:sSupPr>
          <m:e>
            <m:r>
              <w:rPr>
                <w:rFonts w:ascii="Cambria Math" w:hAnsi="Cambria Math"/>
              </w:rPr>
              <m:t>k</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nveh∙(1-quen)</m:t>
            </m:r>
          </m:num>
          <m:den>
            <m:r>
              <w:rPr>
                <w:rFonts w:ascii="Cambria Math" w:hAnsi="Cambria Math"/>
              </w:rPr>
              <m:t>L∙(1-quel)</m:t>
            </m:r>
          </m:den>
        </m:f>
      </m:oMath>
    </w:p>
    <w:p w:rsidR="00C44DF8" w:rsidRDefault="003D1304" w:rsidP="00C44DF8">
      <w:pPr>
        <w:pStyle w:val="ListParagraph"/>
        <w:numPr>
          <w:ilvl w:val="0"/>
          <w:numId w:val="30"/>
        </w:numPr>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nveh∙quen</m:t>
            </m:r>
          </m:num>
          <m:den>
            <m:r>
              <w:rPr>
                <w:rFonts w:ascii="Cambria Math" w:hAnsi="Cambria Math"/>
              </w:rPr>
              <m:t>L∙quel</m:t>
            </m:r>
          </m:den>
        </m:f>
      </m:oMath>
    </w:p>
    <w:p w:rsidR="00794A83" w:rsidRPr="00661B07" w:rsidRDefault="00C44DF8" w:rsidP="00C44DF8">
      <w:pPr>
        <w:rPr>
          <w:u w:val="single"/>
        </w:rPr>
      </w:pPr>
      <w:r>
        <w:t>It follows:</w:t>
      </w:r>
    </w:p>
    <w:p w:rsidR="00305AA8" w:rsidRPr="00794A83" w:rsidRDefault="003D1304" w:rsidP="00794A83">
      <w:pPr>
        <w:pStyle w:val="Caption"/>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results</m:t>
                  </m:r>
                </m:sub>
              </m:sSub>
              <m:r>
                <m:rPr>
                  <m:sty m:val="bi"/>
                </m:rPr>
                <w:rPr>
                  <w:rFonts w:ascii="Cambria Math" w:hAnsi="Cambria Math"/>
                </w:rPr>
                <m:t>=</m:t>
              </m:r>
              <m:sSup>
                <m:sSupPr>
                  <m:ctrlPr>
                    <w:rPr>
                      <w:rFonts w:ascii="Cambria Math" w:hAnsi="Cambria Math"/>
                      <w:b w:val="0"/>
                      <w:bCs w:val="0"/>
                      <w:i/>
                      <w:sz w:val="22"/>
                      <w:szCs w:val="24"/>
                    </w:rPr>
                  </m:ctrlPr>
                </m:sSupPr>
                <m:e>
                  <m:r>
                    <m:rPr>
                      <m:sty m:val="bi"/>
                    </m:rPr>
                    <w:rPr>
                      <w:rFonts w:ascii="Cambria Math" w:hAnsi="Cambria Math"/>
                    </w:rPr>
                    <m:t>Q</m:t>
                  </m:r>
                </m:e>
                <m:sup>
                  <m:r>
                    <m:rPr>
                      <m:sty m:val="bi"/>
                    </m:rPr>
                    <w:rPr>
                      <w:rFonts w:ascii="Cambria Math" w:hAnsi="Cambria Math"/>
                    </w:rPr>
                    <m:t>0</m:t>
                  </m:r>
                </m:sup>
              </m:sSup>
              <m:d>
                <m:dPr>
                  <m:ctrlPr>
                    <w:rPr>
                      <w:rFonts w:ascii="Cambria Math" w:hAnsi="Cambria Math"/>
                      <w:i/>
                    </w:rPr>
                  </m:ctrlPr>
                </m:dPr>
                <m:e>
                  <m:sSup>
                    <m:sSupPr>
                      <m:ctrlPr>
                        <w:rPr>
                          <w:rFonts w:ascii="Cambria Math" w:hAnsi="Cambria Math"/>
                          <w:b w:val="0"/>
                          <w:bCs w:val="0"/>
                          <w:i/>
                          <w:sz w:val="22"/>
                          <w:szCs w:val="24"/>
                        </w:rPr>
                      </m:ctrlPr>
                    </m:sSupPr>
                    <m:e>
                      <m:r>
                        <m:rPr>
                          <m:sty m:val="bi"/>
                        </m:rPr>
                        <w:rPr>
                          <w:rFonts w:ascii="Cambria Math" w:hAnsi="Cambria Math"/>
                        </w:rPr>
                        <m:t>k</m:t>
                      </m:r>
                    </m:e>
                    <m:sup>
                      <m:r>
                        <m:rPr>
                          <m:sty m:val="bi"/>
                        </m:rPr>
                        <w:rPr>
                          <w:rFonts w:ascii="Cambria Math" w:hAnsi="Cambria Math"/>
                        </w:rPr>
                        <m:t>0</m:t>
                      </m:r>
                    </m:sup>
                  </m:sSup>
                </m:e>
              </m:d>
              <m:r>
                <m:rPr>
                  <m:sty m:val="bi"/>
                </m:rPr>
                <w:rPr>
                  <w:rFonts w:ascii="Cambria Math" w:hAnsi="Cambria Math"/>
                </w:rPr>
                <m:t>∙</m:t>
              </m:r>
              <m:f>
                <m:fPr>
                  <m:ctrlPr>
                    <w:rPr>
                      <w:rFonts w:ascii="Cambria Math" w:hAnsi="Cambria Math"/>
                      <w:b w:val="0"/>
                      <w:bCs w:val="0"/>
                      <w:i/>
                      <w:sz w:val="22"/>
                      <w:szCs w:val="24"/>
                    </w:rPr>
                  </m:ctrlPr>
                </m:fPr>
                <m:num>
                  <m:r>
                    <m:rPr>
                      <m:sty m:val="bi"/>
                    </m:rPr>
                    <w:rPr>
                      <w:rFonts w:ascii="Cambria Math" w:hAnsi="Cambria Math"/>
                    </w:rPr>
                    <m:t>L∙</m:t>
                  </m:r>
                  <m:d>
                    <m:dPr>
                      <m:ctrlPr>
                        <w:rPr>
                          <w:rFonts w:ascii="Cambria Math" w:hAnsi="Cambria Math"/>
                          <w:i/>
                        </w:rPr>
                      </m:ctrlPr>
                    </m:dPr>
                    <m:e>
                      <m:r>
                        <m:rPr>
                          <m:sty m:val="bi"/>
                        </m:rPr>
                        <w:rPr>
                          <w:rFonts w:ascii="Cambria Math" w:hAnsi="Cambria Math"/>
                        </w:rPr>
                        <m:t>1-quel</m:t>
                      </m:r>
                    </m:e>
                  </m:d>
                </m:num>
                <m:den>
                  <m:r>
                    <m:rPr>
                      <m:sty m:val="bi"/>
                    </m:rPr>
                    <w:rPr>
                      <w:rFonts w:ascii="Cambria Math" w:hAnsi="Cambria Math"/>
                    </w:rPr>
                    <m:t>nveh</m:t>
                  </m:r>
                </m:den>
              </m:f>
              <m:r>
                <m:rPr>
                  <m:sty m:val="bi"/>
                </m:rPr>
                <w:rPr>
                  <w:rFonts w:ascii="Cambria Math" w:hAnsi="Cambria Math"/>
                </w:rPr>
                <m:t>+</m:t>
              </m:r>
              <m:sSup>
                <m:sSupPr>
                  <m:ctrlPr>
                    <w:rPr>
                      <w:rFonts w:ascii="Cambria Math" w:hAnsi="Cambria Math"/>
                      <w:b w:val="0"/>
                      <w:bCs w:val="0"/>
                      <w:i/>
                      <w:sz w:val="22"/>
                      <w:szCs w:val="24"/>
                    </w:rPr>
                  </m:ctrlPr>
                </m:sSupPr>
                <m:e>
                  <m:r>
                    <m:rPr>
                      <m:sty m:val="bi"/>
                    </m:rPr>
                    <w:rPr>
                      <w:rFonts w:ascii="Cambria Math" w:hAnsi="Cambria Math"/>
                    </w:rPr>
                    <m:t>Q</m:t>
                  </m:r>
                </m:e>
                <m:sup>
                  <m:r>
                    <m:rPr>
                      <m:sty m:val="bi"/>
                    </m:rPr>
                    <w:rPr>
                      <w:rFonts w:ascii="Cambria Math" w:hAnsi="Cambria Math"/>
                    </w:rPr>
                    <m:t>+</m:t>
                  </m:r>
                </m:sup>
              </m:sSup>
              <m:d>
                <m:dPr>
                  <m:ctrlPr>
                    <w:rPr>
                      <w:rFonts w:ascii="Cambria Math" w:hAnsi="Cambria Math"/>
                      <w:i/>
                    </w:rPr>
                  </m:ctrlPr>
                </m:dPr>
                <m:e>
                  <m:sSup>
                    <m:sSupPr>
                      <m:ctrlPr>
                        <w:rPr>
                          <w:rFonts w:ascii="Cambria Math" w:hAnsi="Cambria Math"/>
                          <w:b w:val="0"/>
                          <w:bCs w:val="0"/>
                          <w:i/>
                          <w:sz w:val="22"/>
                          <w:szCs w:val="24"/>
                        </w:rPr>
                      </m:ctrlPr>
                    </m:sSupPr>
                    <m:e>
                      <m:r>
                        <m:rPr>
                          <m:sty m:val="bi"/>
                        </m:rPr>
                        <w:rPr>
                          <w:rFonts w:ascii="Cambria Math" w:hAnsi="Cambria Math"/>
                        </w:rPr>
                        <m:t>k</m:t>
                      </m:r>
                    </m:e>
                    <m:sup>
                      <m:r>
                        <m:rPr>
                          <m:sty m:val="bi"/>
                        </m:rPr>
                        <w:rPr>
                          <w:rFonts w:ascii="Cambria Math" w:hAnsi="Cambria Math"/>
                        </w:rPr>
                        <m:t>+</m:t>
                      </m:r>
                    </m:sup>
                  </m:sSup>
                </m:e>
              </m:d>
              <m:r>
                <m:rPr>
                  <m:sty m:val="bi"/>
                </m:rPr>
                <w:rPr>
                  <w:rFonts w:ascii="Cambria Math" w:hAnsi="Cambria Math"/>
                </w:rPr>
                <m:t>∙</m:t>
              </m:r>
              <m:f>
                <m:fPr>
                  <m:ctrlPr>
                    <w:rPr>
                      <w:rFonts w:ascii="Cambria Math" w:hAnsi="Cambria Math"/>
                      <w:b w:val="0"/>
                      <w:bCs w:val="0"/>
                      <w:i/>
                      <w:sz w:val="22"/>
                      <w:szCs w:val="24"/>
                    </w:rPr>
                  </m:ctrlPr>
                </m:fPr>
                <m:num>
                  <m:r>
                    <m:rPr>
                      <m:sty m:val="bi"/>
                    </m:rPr>
                    <w:rPr>
                      <w:rFonts w:ascii="Cambria Math" w:hAnsi="Cambria Math"/>
                    </w:rPr>
                    <m:t>L∙quel</m:t>
                  </m:r>
                </m:num>
                <m:den>
                  <m:r>
                    <m:rPr>
                      <m:sty m:val="bi"/>
                    </m:rPr>
                    <w:rPr>
                      <w:rFonts w:ascii="Cambria Math" w:hAnsi="Cambria Math"/>
                    </w:rPr>
                    <m:t>nveh</m:t>
                  </m:r>
                </m:den>
              </m:f>
              <m:r>
                <m:rPr>
                  <m:sty m:val="bi"/>
                </m:rPr>
                <w:rPr>
                  <w:rFonts w:ascii="Cambria Math" w:hAnsi="Cambria Math"/>
                </w:rPr>
                <m:t>=</m:t>
              </m:r>
              <m:sSub>
                <m:sSubPr>
                  <m:ctrlPr>
                    <w:rPr>
                      <w:rFonts w:ascii="Cambria Math" w:hAnsi="Cambria Math"/>
                      <w:i/>
                      <w:iCs/>
                    </w:rPr>
                  </m:ctrlPr>
                </m:sSubPr>
                <m:e>
                  <m:r>
                    <m:rPr>
                      <m:sty m:val="bi"/>
                    </m:rPr>
                    <w:rPr>
                      <w:rFonts w:ascii="Cambria Math" w:hAnsi="Cambria Math"/>
                    </w:rPr>
                    <m:t>V</m:t>
                  </m:r>
                </m:e>
                <m:sub>
                  <m:r>
                    <m:rPr>
                      <m:sty m:val="bi"/>
                    </m:rPr>
                    <w:rPr>
                      <w:rFonts w:ascii="Cambria Math" w:hAnsi="Cambria Math"/>
                    </w:rPr>
                    <m:t>measure</m:t>
                  </m:r>
                </m:sub>
              </m:sSub>
              <m:r>
                <m:rPr>
                  <m:sty m:val="bi"/>
                </m:rPr>
                <w:rPr>
                  <w:rFonts w:ascii="Cambria Math" w:hAnsi="Cambria Math"/>
                </w:rPr>
                <m:t>#</m:t>
              </m:r>
              <m:d>
                <m:dPr>
                  <m:ctrlPr>
                    <w:rPr>
                      <w:rFonts w:ascii="Cambria Math" w:hAnsi="Cambria Math"/>
                      <w:i/>
                    </w:rPr>
                  </m:ctrlPr>
                </m:dPr>
                <m:e>
                  <m:r>
                    <m:rPr>
                      <m:sty m:val="bi"/>
                    </m:rPr>
                    <w:rPr>
                      <w:rFonts w:ascii="Cambria Math" w:hAnsi="Cambria Math"/>
                      <w:i/>
                    </w:rPr>
                    <w:fldChar w:fldCharType="begin"/>
                  </m:r>
                  <m:r>
                    <m:rPr>
                      <m:sty m:val="b"/>
                    </m:rPr>
                    <w:rPr>
                      <w:rFonts w:ascii="Cambria Math" w:hAnsi="Cambria Math"/>
                    </w:rPr>
                    <m:t xml:space="preserve"> SEQ Equation \* ARABIC </m:t>
                  </m:r>
                  <m:r>
                    <m:rPr>
                      <m:sty m:val="bi"/>
                    </m:rPr>
                    <w:rPr>
                      <w:rFonts w:ascii="Cambria Math" w:hAnsi="Cambria Math"/>
                      <w:i/>
                    </w:rPr>
                    <w:fldChar w:fldCharType="separate"/>
                  </m:r>
                  <m:r>
                    <m:rPr>
                      <m:sty m:val="b"/>
                    </m:rPr>
                    <w:rPr>
                      <w:rFonts w:ascii="Cambria Math" w:hAnsi="Cambria Math"/>
                      <w:noProof/>
                    </w:rPr>
                    <m:t>2</m:t>
                  </m:r>
                  <m:r>
                    <m:rPr>
                      <m:sty m:val="bi"/>
                    </m:rPr>
                    <w:rPr>
                      <w:rFonts w:ascii="Cambria Math" w:hAnsi="Cambria Math"/>
                      <w:i/>
                    </w:rPr>
                    <w:fldChar w:fldCharType="end"/>
                  </m:r>
                </m:e>
              </m:d>
            </m:e>
          </m:eqArr>
        </m:oMath>
      </m:oMathPara>
    </w:p>
    <w:p w:rsidR="00C44DF8" w:rsidRDefault="004D1DEC" w:rsidP="004D1DEC">
      <w:r>
        <w:t>Where</w:t>
      </w:r>
      <w:r w:rsidR="00305AA8">
        <w:t>:</w:t>
      </w:r>
      <w:r>
        <w:t xml:space="preserve"> </w:t>
      </w:r>
    </w:p>
    <w:p w:rsidR="0093642F" w:rsidRDefault="004D1DEC" w:rsidP="0093642F">
      <w:pPr>
        <w:pStyle w:val="ListParagraph"/>
        <w:numPr>
          <w:ilvl w:val="0"/>
          <w:numId w:val="31"/>
        </w:numPr>
      </w:pPr>
      <m:oMath>
        <m:r>
          <w:rPr>
            <w:rFonts w:ascii="Cambria Math" w:hAnsi="Cambria Math"/>
          </w:rPr>
          <m:t>quel=</m:t>
        </m:r>
        <m:f>
          <m:fPr>
            <m:ctrlPr>
              <w:rPr>
                <w:rFonts w:ascii="Cambria Math" w:hAnsi="Cambria Math"/>
                <w:i/>
              </w:rPr>
            </m:ctrlPr>
          </m:fPr>
          <m:num>
            <m:r>
              <w:rPr>
                <w:rFonts w:ascii="Cambria Math" w:hAnsi="Cambria Math"/>
              </w:rPr>
              <m:t>queu</m:t>
            </m:r>
          </m:num>
          <m:den>
            <m:r>
              <w:rPr>
                <w:rFonts w:ascii="Cambria Math" w:hAnsi="Cambria Math"/>
              </w:rPr>
              <m:t>queu+stor</m:t>
            </m:r>
          </m:den>
        </m:f>
      </m:oMath>
    </w:p>
    <w:p w:rsidR="00C44DF8" w:rsidRDefault="00C44DF8" w:rsidP="00C44DF8">
      <w:pPr>
        <w:pStyle w:val="ListParagraph"/>
        <w:numPr>
          <w:ilvl w:val="0"/>
          <w:numId w:val="31"/>
        </w:numPr>
      </w:pPr>
      <m:oMath>
        <m:r>
          <w:rPr>
            <w:rFonts w:ascii="Cambria Math" w:hAnsi="Cambria Math"/>
          </w:rPr>
          <m:t>nveh=F-E+D</m:t>
        </m:r>
      </m:oMath>
      <w:r>
        <w:t xml:space="preserve"> </w:t>
      </w:r>
    </w:p>
    <w:p w:rsidR="0093642F" w:rsidRDefault="007C04CF" w:rsidP="00C44DF8">
      <w:pPr>
        <w:pStyle w:val="ListParagraph"/>
        <w:numPr>
          <w:ilvl w:val="0"/>
          <w:numId w:val="31"/>
        </w:numPr>
      </w:pPr>
      <m:oMath>
        <m:r>
          <w:rPr>
            <w:rFonts w:ascii="Cambria Math" w:hAnsi="Cambria Math"/>
          </w:rPr>
          <m:t>stor=</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-F+D</m:t>
        </m:r>
      </m:oMath>
      <w:r w:rsidR="0093642F">
        <w:t xml:space="preserve"> </w:t>
      </w:r>
    </w:p>
    <w:p w:rsidR="00305AA8" w:rsidRPr="00794A83" w:rsidRDefault="007C04CF" w:rsidP="0093642F">
      <w:pPr>
        <w:numPr>
          <w:ilvl w:val="0"/>
          <w:numId w:val="31"/>
        </w:numPr>
        <w:rPr>
          <w:rFonts w:ascii="Cambria Math" w:hAnsi="Cambria Math"/>
          <w:i/>
        </w:rPr>
      </w:pPr>
      <m:oMath>
        <m:r>
          <w:rPr>
            <w:rFonts w:ascii="Cambria Math" w:hAnsi="Cambria Math"/>
          </w:rPr>
          <m:t>queu=</m:t>
        </m:r>
        <m:sSub>
          <m:sSubPr>
            <m:ctrlPr>
              <w:rPr>
                <w:rFonts w:ascii="Cambria Math" w:hAnsi="Cambria Math"/>
                <w:i/>
                <w:iCs/>
              </w:rPr>
            </m:ctrlPr>
          </m:sSubPr>
          <m:e>
            <m:r>
              <w:rPr>
                <w:rFonts w:ascii="Cambria Math" w:hAnsi="Cambria Math"/>
              </w:rPr>
              <m:t>H</m:t>
            </m:r>
          </m:e>
          <m:sub>
            <m:r>
              <w:rPr>
                <w:rFonts w:ascii="Cambria Math" w:hAnsi="Cambria Math"/>
              </w:rPr>
              <m:t>t</m:t>
            </m:r>
          </m:sub>
        </m:sSub>
        <m:r>
          <w:rPr>
            <w:rFonts w:ascii="Cambria Math" w:hAnsi="Cambria Math"/>
          </w:rPr>
          <m:t>-E+D</m:t>
        </m:r>
      </m:oMath>
    </w:p>
    <w:p w:rsidR="00794A83" w:rsidRDefault="00305AA8" w:rsidP="0093642F">
      <w:r>
        <w:t xml:space="preserve">If flows are constant, we have that </w:t>
      </w:r>
      <m:oMath>
        <m:sSup>
          <m:sSupPr>
            <m:ctrlPr>
              <w:rPr>
                <w:rFonts w:ascii="Cambria Math" w:hAnsi="Cambria Math"/>
                <w:i/>
              </w:rPr>
            </m:ctrlPr>
          </m:sSupPr>
          <m:e>
            <m:r>
              <w:rPr>
                <w:rFonts w:ascii="Cambria Math" w:hAnsi="Cambria Math"/>
              </w:rPr>
              <m:t>Q</m:t>
            </m:r>
          </m:e>
          <m:sup>
            <m:r>
              <w:rPr>
                <w:rFonts w:ascii="Cambria Math" w:hAnsi="Cambria Math"/>
              </w:rPr>
              <m:t>0</m:t>
            </m:r>
          </m:sup>
        </m:s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0</m:t>
                </m:r>
              </m:sup>
            </m:s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t</m:t>
            </m:r>
          </m:sub>
          <m:sup>
            <m:r>
              <w:rPr>
                <w:rFonts w:ascii="Cambria Math" w:hAnsi="Cambria Math"/>
              </w:rPr>
              <m:t>0</m:t>
            </m:r>
          </m:sup>
        </m:sSubSup>
      </m:oMath>
      <w:r w:rsidR="00794A83">
        <w:t xml:space="preserve"> </w:t>
      </w:r>
      <w:r>
        <w:t xml:space="preserve">and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t</m:t>
            </m:r>
          </m:sub>
          <m:sup>
            <m:r>
              <w:rPr>
                <w:rFonts w:ascii="Cambria Math" w:hAnsi="Cambria Math"/>
              </w:rPr>
              <m:t>+</m:t>
            </m:r>
          </m:sup>
        </m:sSubSup>
      </m:oMath>
      <w:r w:rsidR="00794A83">
        <w:t>; if they are not constant</w:t>
      </w:r>
      <w:r w:rsidR="00CA103F">
        <w:t>, for a generic fundamental diagram, we have</w:t>
      </w:r>
      <w:r>
        <w:t>:</w:t>
      </w:r>
    </w:p>
    <w:p w:rsidR="00305AA8" w:rsidRPr="00CA103F" w:rsidRDefault="003D1304" w:rsidP="00CA103F">
      <w:pPr>
        <w:pStyle w:val="Caption"/>
        <w:rPr>
          <w:b w:val="0"/>
          <w:bCs w:val="0"/>
          <w:sz w:val="22"/>
          <w:szCs w:val="24"/>
        </w:rPr>
      </w:pPr>
      <m:oMathPara>
        <m:oMath>
          <m:eqArr>
            <m:eqArrPr>
              <m:maxDist m:val="1"/>
              <m:ctrlPr>
                <w:rPr>
                  <w:rFonts w:ascii="Cambria Math" w:hAnsi="Cambria Math"/>
                  <w:i/>
                </w:rPr>
              </m:ctrlPr>
            </m:eqArrPr>
            <m:e>
              <m:sSup>
                <m:sSupPr>
                  <m:ctrlPr>
                    <w:rPr>
                      <w:rFonts w:ascii="Cambria Math" w:hAnsi="Cambria Math"/>
                      <w:b w:val="0"/>
                      <w:bCs w:val="0"/>
                      <w:i/>
                      <w:sz w:val="22"/>
                      <w:szCs w:val="24"/>
                    </w:rPr>
                  </m:ctrlPr>
                </m:sSupPr>
                <m:e>
                  <m:r>
                    <m:rPr>
                      <m:sty m:val="bi"/>
                    </m:rPr>
                    <w:rPr>
                      <w:rFonts w:ascii="Cambria Math" w:hAnsi="Cambria Math"/>
                    </w:rPr>
                    <m:t>Q</m:t>
                  </m:r>
                </m:e>
                <m:sup>
                  <m:r>
                    <m:rPr>
                      <m:sty m:val="bi"/>
                    </m:rPr>
                    <w:rPr>
                      <w:rFonts w:ascii="Cambria Math" w:hAnsi="Cambria Math"/>
                    </w:rPr>
                    <m:t>0</m:t>
                  </m:r>
                </m:sup>
              </m:sSup>
              <m:d>
                <m:dPr>
                  <m:ctrlPr>
                    <w:rPr>
                      <w:rFonts w:ascii="Cambria Math" w:hAnsi="Cambria Math"/>
                      <w:i/>
                    </w:rPr>
                  </m:ctrlPr>
                </m:dPr>
                <m:e>
                  <m:sSup>
                    <m:sSupPr>
                      <m:ctrlPr>
                        <w:rPr>
                          <w:rFonts w:ascii="Cambria Math" w:hAnsi="Cambria Math"/>
                          <w:b w:val="0"/>
                          <w:bCs w:val="0"/>
                          <w:i/>
                          <w:sz w:val="22"/>
                          <w:szCs w:val="24"/>
                        </w:rPr>
                      </m:ctrlPr>
                    </m:sSupPr>
                    <m:e>
                      <m:r>
                        <m:rPr>
                          <m:sty m:val="bi"/>
                        </m:rPr>
                        <w:rPr>
                          <w:rFonts w:ascii="Cambria Math" w:hAnsi="Cambria Math"/>
                        </w:rPr>
                        <m:t>k</m:t>
                      </m:r>
                    </m:e>
                    <m:sup>
                      <m:r>
                        <m:rPr>
                          <m:sty m:val="bi"/>
                        </m:rPr>
                        <w:rPr>
                          <w:rFonts w:ascii="Cambria Math" w:hAnsi="Cambria Math"/>
                        </w:rPr>
                        <m:t>0</m:t>
                      </m:r>
                    </m:sup>
                  </m:sSup>
                </m:e>
              </m:d>
              <m:r>
                <m:rPr>
                  <m:sty m:val="bi"/>
                </m:rPr>
                <w:rPr>
                  <w:rFonts w:ascii="Cambria Math" w:hAnsi="Cambria Math"/>
                </w:rPr>
                <m:t>=Q∙</m:t>
              </m:r>
              <m:d>
                <m:dPr>
                  <m:begChr m:val="["/>
                  <m:endChr m:val="]"/>
                  <m:ctrlPr>
                    <w:rPr>
                      <w:rFonts w:ascii="Cambria Math" w:hAnsi="Cambria Math"/>
                      <w:b w:val="0"/>
                      <w:bCs w:val="0"/>
                      <w:i/>
                      <w:sz w:val="22"/>
                      <w:szCs w:val="24"/>
                    </w:rPr>
                  </m:ctrlPr>
                </m:dPr>
                <m:e>
                  <m:r>
                    <m:rPr>
                      <m:sty m:val="bi"/>
                    </m:rPr>
                    <w:rPr>
                      <w:rFonts w:ascii="Cambria Math" w:hAnsi="Cambria Math"/>
                    </w:rPr>
                    <m:t>1-</m:t>
                  </m:r>
                  <m:sSup>
                    <m:sSupPr>
                      <m:ctrlPr>
                        <w:rPr>
                          <w:rFonts w:ascii="Cambria Math" w:hAnsi="Cambria Math"/>
                          <w:b w:val="0"/>
                          <w:bCs w:val="0"/>
                          <w:i/>
                          <w:sz w:val="22"/>
                          <w:szCs w:val="24"/>
                        </w:rPr>
                      </m:ctrlPr>
                    </m:sSupPr>
                    <m:e>
                      <m:d>
                        <m:dPr>
                          <m:ctrlPr>
                            <w:rPr>
                              <w:rFonts w:ascii="Cambria Math" w:hAnsi="Cambria Math"/>
                              <w:b w:val="0"/>
                              <w:bCs w:val="0"/>
                              <w:i/>
                              <w:sz w:val="22"/>
                              <w:szCs w:val="24"/>
                            </w:rPr>
                          </m:ctrlPr>
                        </m:dPr>
                        <m:e>
                          <m:r>
                            <m:rPr>
                              <m:sty m:val="bi"/>
                            </m:rPr>
                            <w:rPr>
                              <w:rFonts w:ascii="Cambria Math" w:hAnsi="Cambria Math"/>
                            </w:rPr>
                            <m:t>1-</m:t>
                          </m:r>
                          <m:f>
                            <m:fPr>
                              <m:ctrlPr>
                                <w:rPr>
                                  <w:rFonts w:ascii="Cambria Math" w:hAnsi="Cambria Math"/>
                                  <w:b w:val="0"/>
                                  <w:bCs w:val="0"/>
                                  <w:i/>
                                  <w:sz w:val="22"/>
                                  <w:szCs w:val="24"/>
                                </w:rPr>
                              </m:ctrlPr>
                            </m:fPr>
                            <m:num>
                              <m:sSup>
                                <m:sSupPr>
                                  <m:ctrlPr>
                                    <w:rPr>
                                      <w:rFonts w:ascii="Cambria Math" w:hAnsi="Cambria Math"/>
                                      <w:b w:val="0"/>
                                      <w:bCs w:val="0"/>
                                      <w:i/>
                                      <w:sz w:val="22"/>
                                      <w:szCs w:val="24"/>
                                    </w:rPr>
                                  </m:ctrlPr>
                                </m:sSupPr>
                                <m:e>
                                  <m:r>
                                    <m:rPr>
                                      <m:sty m:val="bi"/>
                                    </m:rPr>
                                    <w:rPr>
                                      <w:rFonts w:ascii="Cambria Math" w:hAnsi="Cambria Math"/>
                                    </w:rPr>
                                    <m:t>k</m:t>
                                  </m:r>
                                </m:e>
                                <m:sup>
                                  <m:r>
                                    <m:rPr>
                                      <m:sty m:val="bi"/>
                                    </m:rPr>
                                    <w:rPr>
                                      <w:rFonts w:ascii="Cambria Math" w:hAnsi="Cambria Math"/>
                                    </w:rPr>
                                    <m:t>0</m:t>
                                  </m:r>
                                </m:sup>
                              </m:sSup>
                              <m:r>
                                <m:rPr>
                                  <m:sty m:val="bi"/>
                                </m:rPr>
                                <w:rPr>
                                  <w:rFonts w:ascii="Cambria Math" w:hAnsi="Cambria Math"/>
                                </w:rPr>
                                <m:t>∙V</m:t>
                              </m:r>
                            </m:num>
                            <m:den>
                              <m:r>
                                <m:rPr>
                                  <m:sty m:val="bi"/>
                                </m:rPr>
                                <w:rPr>
                                  <w:rFonts w:ascii="Cambria Math" w:hAnsi="Cambria Math"/>
                                </w:rPr>
                                <m:t>Q∙</m:t>
                              </m:r>
                              <m:sSup>
                                <m:sSupPr>
                                  <m:ctrlPr>
                                    <w:rPr>
                                      <w:rFonts w:ascii="Cambria Math" w:hAnsi="Cambria Math"/>
                                      <w:b w:val="0"/>
                                      <w:bCs w:val="0"/>
                                      <w:i/>
                                      <w:sz w:val="22"/>
                                      <w:szCs w:val="24"/>
                                    </w:rPr>
                                  </m:ctrlPr>
                                </m:sSupPr>
                                <m:e>
                                  <m:r>
                                    <m:rPr>
                                      <m:sty m:val="bi"/>
                                    </m:rPr>
                                    <w:rPr>
                                      <w:rFonts w:ascii="Cambria Math" w:hAnsi="Cambria Math"/>
                                    </w:rPr>
                                    <m:t>γ</m:t>
                                  </m:r>
                                </m:e>
                                <m:sup>
                                  <m:r>
                                    <m:rPr>
                                      <m:sty m:val="bi"/>
                                    </m:rPr>
                                    <w:rPr>
                                      <w:rFonts w:ascii="Cambria Math" w:hAnsi="Cambria Math"/>
                                    </w:rPr>
                                    <m:t>0</m:t>
                                  </m:r>
                                </m:sup>
                              </m:sSup>
                            </m:den>
                          </m:f>
                        </m:e>
                      </m:d>
                    </m:e>
                    <m:sup>
                      <m:sSup>
                        <m:sSupPr>
                          <m:ctrlPr>
                            <w:rPr>
                              <w:rFonts w:ascii="Cambria Math" w:hAnsi="Cambria Math"/>
                              <w:b w:val="0"/>
                              <w:bCs w:val="0"/>
                              <w:i/>
                              <w:sz w:val="22"/>
                              <w:szCs w:val="24"/>
                            </w:rPr>
                          </m:ctrlPr>
                        </m:sSupPr>
                        <m:e>
                          <m:r>
                            <m:rPr>
                              <m:sty m:val="bi"/>
                            </m:rPr>
                            <w:rPr>
                              <w:rFonts w:ascii="Cambria Math" w:hAnsi="Cambria Math"/>
                            </w:rPr>
                            <m:t>γ</m:t>
                          </m:r>
                        </m:e>
                        <m:sup>
                          <m:r>
                            <m:rPr>
                              <m:sty m:val="bi"/>
                            </m:rPr>
                            <w:rPr>
                              <w:rFonts w:ascii="Cambria Math" w:hAnsi="Cambria Math"/>
                            </w:rPr>
                            <m:t>0</m:t>
                          </m:r>
                        </m:sup>
                      </m:sSup>
                    </m:sup>
                  </m:sSup>
                </m:e>
              </m:d>
              <m:r>
                <m:rPr>
                  <m:sty m:val="bi"/>
                </m:rPr>
                <w:rPr>
                  <w:rFonts w:ascii="Cambria Math" w:hAnsi="Cambria Math"/>
                  <w:sz w:val="22"/>
                  <w:szCs w:val="24"/>
                </w:rPr>
                <m:t>#</m:t>
              </m:r>
              <m:d>
                <m:dPr>
                  <m:ctrlPr>
                    <w:rPr>
                      <w:rFonts w:ascii="Cambria Math" w:hAnsi="Cambria Math"/>
                      <w:i/>
                    </w:rPr>
                  </m:ctrlPr>
                </m:dPr>
                <m:e>
                  <m:r>
                    <m:rPr>
                      <m:sty m:val="bi"/>
                    </m:rPr>
                    <w:rPr>
                      <w:rFonts w:ascii="Cambria Math" w:hAnsi="Cambria Math"/>
                      <w:i/>
                    </w:rPr>
                    <w:fldChar w:fldCharType="begin"/>
                  </m:r>
                  <m:r>
                    <m:rPr>
                      <m:sty m:val="b"/>
                    </m:rPr>
                    <w:rPr>
                      <w:rFonts w:ascii="Cambria Math" w:hAnsi="Cambria Math"/>
                    </w:rPr>
                    <m:t xml:space="preserve"> SEQ Equation \* ARABIC </m:t>
                  </m:r>
                  <m:r>
                    <m:rPr>
                      <m:sty m:val="bi"/>
                    </m:rPr>
                    <w:rPr>
                      <w:rFonts w:ascii="Cambria Math" w:hAnsi="Cambria Math"/>
                      <w:i/>
                    </w:rPr>
                    <w:fldChar w:fldCharType="separate"/>
                  </m:r>
                  <m:r>
                    <m:rPr>
                      <m:sty m:val="b"/>
                    </m:rPr>
                    <w:rPr>
                      <w:rFonts w:ascii="Cambria Math" w:hAnsi="Cambria Math"/>
                      <w:noProof/>
                    </w:rPr>
                    <m:t>3</m:t>
                  </m:r>
                  <m:r>
                    <m:rPr>
                      <m:sty m:val="bi"/>
                    </m:rPr>
                    <w:rPr>
                      <w:rFonts w:ascii="Cambria Math" w:hAnsi="Cambria Math"/>
                      <w:i/>
                    </w:rPr>
                    <w:fldChar w:fldCharType="end"/>
                  </m:r>
                </m:e>
              </m:d>
              <m:ctrlPr>
                <w:rPr>
                  <w:rFonts w:ascii="Cambria Math" w:hAnsi="Cambria Math"/>
                  <w:b w:val="0"/>
                  <w:bCs w:val="0"/>
                  <w:i/>
                  <w:sz w:val="22"/>
                  <w:szCs w:val="24"/>
                </w:rPr>
              </m:ctrlPr>
            </m:e>
          </m:eqArr>
        </m:oMath>
      </m:oMathPara>
    </w:p>
    <w:p w:rsidR="00794A83" w:rsidRPr="00794A83" w:rsidRDefault="003D1304" w:rsidP="00794A83">
      <w:pPr>
        <w:pStyle w:val="Caption"/>
        <w:rPr>
          <w:b w:val="0"/>
          <w:bCs w:val="0"/>
          <w:sz w:val="22"/>
          <w:szCs w:val="24"/>
        </w:rPr>
      </w:pPr>
      <m:oMathPara>
        <m:oMath>
          <m:eqArr>
            <m:eqArrPr>
              <m:maxDist m:val="1"/>
              <m:ctrlPr>
                <w:rPr>
                  <w:rFonts w:ascii="Cambria Math" w:hAnsi="Cambria Math"/>
                  <w:i/>
                </w:rPr>
              </m:ctrlPr>
            </m:eqArrPr>
            <m:e>
              <m:sSup>
                <m:sSupPr>
                  <m:ctrlPr>
                    <w:rPr>
                      <w:rFonts w:ascii="Cambria Math" w:hAnsi="Cambria Math"/>
                      <w:b w:val="0"/>
                      <w:bCs w:val="0"/>
                      <w:i/>
                      <w:sz w:val="22"/>
                      <w:szCs w:val="24"/>
                    </w:rPr>
                  </m:ctrlPr>
                </m:sSupPr>
                <m:e>
                  <m:r>
                    <m:rPr>
                      <m:sty m:val="bi"/>
                    </m:rPr>
                    <w:rPr>
                      <w:rFonts w:ascii="Cambria Math" w:hAnsi="Cambria Math"/>
                    </w:rPr>
                    <m:t>Q</m:t>
                  </m:r>
                </m:e>
                <m:sup>
                  <m:r>
                    <m:rPr>
                      <m:sty m:val="bi"/>
                    </m:rPr>
                    <w:rPr>
                      <w:rFonts w:ascii="Cambria Math" w:hAnsi="Cambria Math"/>
                    </w:rPr>
                    <m:t>+</m:t>
                  </m:r>
                </m:sup>
              </m:sSup>
              <m:d>
                <m:dPr>
                  <m:ctrlPr>
                    <w:rPr>
                      <w:rFonts w:ascii="Cambria Math" w:hAnsi="Cambria Math"/>
                      <w:i/>
                    </w:rPr>
                  </m:ctrlPr>
                </m:dPr>
                <m:e>
                  <m:sSup>
                    <m:sSupPr>
                      <m:ctrlPr>
                        <w:rPr>
                          <w:rFonts w:ascii="Cambria Math" w:hAnsi="Cambria Math"/>
                          <w:b w:val="0"/>
                          <w:bCs w:val="0"/>
                          <w:i/>
                          <w:sz w:val="22"/>
                          <w:szCs w:val="24"/>
                        </w:rPr>
                      </m:ctrlPr>
                    </m:sSupPr>
                    <m:e>
                      <m:r>
                        <m:rPr>
                          <m:sty m:val="bi"/>
                        </m:rPr>
                        <w:rPr>
                          <w:rFonts w:ascii="Cambria Math" w:hAnsi="Cambria Math"/>
                        </w:rPr>
                        <m:t>k</m:t>
                      </m:r>
                    </m:e>
                    <m:sup>
                      <m:r>
                        <m:rPr>
                          <m:sty m:val="bi"/>
                        </m:rPr>
                        <w:rPr>
                          <w:rFonts w:ascii="Cambria Math" w:hAnsi="Cambria Math"/>
                        </w:rPr>
                        <m:t>+</m:t>
                      </m:r>
                    </m:sup>
                  </m:sSup>
                </m:e>
              </m:d>
              <m:r>
                <m:rPr>
                  <m:sty m:val="bi"/>
                </m:rPr>
                <w:rPr>
                  <w:rFonts w:ascii="Cambria Math" w:hAnsi="Cambria Math"/>
                </w:rPr>
                <m:t>=Q∙</m:t>
              </m:r>
              <m:d>
                <m:dPr>
                  <m:begChr m:val="["/>
                  <m:endChr m:val="]"/>
                  <m:ctrlPr>
                    <w:rPr>
                      <w:rFonts w:ascii="Cambria Math" w:hAnsi="Cambria Math"/>
                      <w:b w:val="0"/>
                      <w:bCs w:val="0"/>
                      <w:i/>
                      <w:sz w:val="22"/>
                      <w:szCs w:val="24"/>
                    </w:rPr>
                  </m:ctrlPr>
                </m:dPr>
                <m:e>
                  <m:r>
                    <m:rPr>
                      <m:sty m:val="bi"/>
                    </m:rPr>
                    <w:rPr>
                      <w:rFonts w:ascii="Cambria Math" w:hAnsi="Cambria Math"/>
                    </w:rPr>
                    <m:t>1-</m:t>
                  </m:r>
                  <m:sSup>
                    <m:sSupPr>
                      <m:ctrlPr>
                        <w:rPr>
                          <w:rFonts w:ascii="Cambria Math" w:hAnsi="Cambria Math"/>
                          <w:b w:val="0"/>
                          <w:bCs w:val="0"/>
                          <w:i/>
                          <w:sz w:val="22"/>
                          <w:szCs w:val="24"/>
                        </w:rPr>
                      </m:ctrlPr>
                    </m:sSupPr>
                    <m:e>
                      <m:d>
                        <m:dPr>
                          <m:ctrlPr>
                            <w:rPr>
                              <w:rFonts w:ascii="Cambria Math" w:hAnsi="Cambria Math"/>
                              <w:b w:val="0"/>
                              <w:bCs w:val="0"/>
                              <w:i/>
                              <w:sz w:val="22"/>
                              <w:szCs w:val="24"/>
                            </w:rPr>
                          </m:ctrlPr>
                        </m:dPr>
                        <m:e>
                          <m:r>
                            <m:rPr>
                              <m:sty m:val="bi"/>
                            </m:rPr>
                            <w:rPr>
                              <w:rFonts w:ascii="Cambria Math" w:hAnsi="Cambria Math"/>
                            </w:rPr>
                            <m:t>1+</m:t>
                          </m:r>
                          <m:f>
                            <m:fPr>
                              <m:ctrlPr>
                                <w:rPr>
                                  <w:rFonts w:ascii="Cambria Math" w:hAnsi="Cambria Math"/>
                                  <w:b w:val="0"/>
                                  <w:bCs w:val="0"/>
                                  <w:i/>
                                  <w:sz w:val="22"/>
                                  <w:szCs w:val="24"/>
                                </w:rPr>
                              </m:ctrlPr>
                            </m:fPr>
                            <m:num>
                              <m:sSup>
                                <m:sSupPr>
                                  <m:ctrlPr>
                                    <w:rPr>
                                      <w:rFonts w:ascii="Cambria Math" w:hAnsi="Cambria Math"/>
                                      <w:b w:val="0"/>
                                      <w:bCs w:val="0"/>
                                      <w:i/>
                                      <w:sz w:val="22"/>
                                      <w:szCs w:val="24"/>
                                    </w:rPr>
                                  </m:ctrlPr>
                                </m:sSupPr>
                                <m:e>
                                  <m:r>
                                    <m:rPr>
                                      <m:sty m:val="bi"/>
                                    </m:rPr>
                                    <w:rPr>
                                      <w:rFonts w:ascii="Cambria Math" w:hAnsi="Cambria Math"/>
                                    </w:rPr>
                                    <m:t>(k</m:t>
                                  </m:r>
                                </m:e>
                                <m:sup>
                                  <m:r>
                                    <m:rPr>
                                      <m:sty m:val="bi"/>
                                    </m:rPr>
                                    <w:rPr>
                                      <w:rFonts w:ascii="Cambria Math" w:hAnsi="Cambria Math"/>
                                    </w:rPr>
                                    <m:t>+</m:t>
                                  </m:r>
                                </m:sup>
                              </m:sSup>
                              <m:r>
                                <m:rPr>
                                  <m:sty m:val="bi"/>
                                </m:rPr>
                                <w:rPr>
                                  <w:rFonts w:ascii="Cambria Math" w:hAnsi="Cambria Math"/>
                                </w:rPr>
                                <m:t>+J)∙W</m:t>
                              </m:r>
                            </m:num>
                            <m:den>
                              <m:r>
                                <m:rPr>
                                  <m:sty m:val="bi"/>
                                </m:rPr>
                                <w:rPr>
                                  <w:rFonts w:ascii="Cambria Math" w:hAnsi="Cambria Math"/>
                                </w:rPr>
                                <m:t>Q∙</m:t>
                              </m:r>
                              <m:sSup>
                                <m:sSupPr>
                                  <m:ctrlPr>
                                    <w:rPr>
                                      <w:rFonts w:ascii="Cambria Math" w:hAnsi="Cambria Math"/>
                                      <w:b w:val="0"/>
                                      <w:bCs w:val="0"/>
                                      <w:i/>
                                      <w:sz w:val="22"/>
                                      <w:szCs w:val="24"/>
                                    </w:rPr>
                                  </m:ctrlPr>
                                </m:sSupPr>
                                <m:e>
                                  <m:r>
                                    <m:rPr>
                                      <m:sty m:val="bi"/>
                                    </m:rPr>
                                    <w:rPr>
                                      <w:rFonts w:ascii="Cambria Math" w:hAnsi="Cambria Math"/>
                                    </w:rPr>
                                    <m:t>γ</m:t>
                                  </m:r>
                                </m:e>
                                <m:sup>
                                  <m:r>
                                    <m:rPr>
                                      <m:sty m:val="bi"/>
                                    </m:rPr>
                                    <w:rPr>
                                      <w:rFonts w:ascii="Cambria Math" w:hAnsi="Cambria Math"/>
                                    </w:rPr>
                                    <m:t>+</m:t>
                                  </m:r>
                                </m:sup>
                              </m:sSup>
                            </m:den>
                          </m:f>
                        </m:e>
                      </m:d>
                    </m:e>
                    <m:sup>
                      <m:sSup>
                        <m:sSupPr>
                          <m:ctrlPr>
                            <w:rPr>
                              <w:rFonts w:ascii="Cambria Math" w:hAnsi="Cambria Math"/>
                              <w:b w:val="0"/>
                              <w:bCs w:val="0"/>
                              <w:i/>
                              <w:sz w:val="22"/>
                              <w:szCs w:val="24"/>
                            </w:rPr>
                          </m:ctrlPr>
                        </m:sSupPr>
                        <m:e>
                          <m:r>
                            <m:rPr>
                              <m:sty m:val="bi"/>
                            </m:rPr>
                            <w:rPr>
                              <w:rFonts w:ascii="Cambria Math" w:hAnsi="Cambria Math"/>
                            </w:rPr>
                            <m:t>γ</m:t>
                          </m:r>
                        </m:e>
                        <m:sup>
                          <m:r>
                            <m:rPr>
                              <m:sty m:val="bi"/>
                            </m:rPr>
                            <w:rPr>
                              <w:rFonts w:ascii="Cambria Math" w:hAnsi="Cambria Math"/>
                            </w:rPr>
                            <m:t>+</m:t>
                          </m:r>
                        </m:sup>
                      </m:sSup>
                    </m:sup>
                  </m:sSup>
                </m:e>
              </m:d>
              <m:r>
                <m:rPr>
                  <m:sty m:val="bi"/>
                </m:rPr>
                <w:rPr>
                  <w:rFonts w:ascii="Cambria Math" w:hAnsi="Cambria Math"/>
                  <w:sz w:val="22"/>
                  <w:szCs w:val="24"/>
                </w:rPr>
                <m:t>#</m:t>
              </m:r>
              <m:d>
                <m:dPr>
                  <m:ctrlPr>
                    <w:rPr>
                      <w:rFonts w:ascii="Cambria Math" w:hAnsi="Cambria Math"/>
                      <w:i/>
                    </w:rPr>
                  </m:ctrlPr>
                </m:dPr>
                <m:e>
                  <m:r>
                    <m:rPr>
                      <m:sty m:val="bi"/>
                    </m:rPr>
                    <w:rPr>
                      <w:rFonts w:ascii="Cambria Math" w:hAnsi="Cambria Math"/>
                      <w:i/>
                    </w:rPr>
                    <w:fldChar w:fldCharType="begin"/>
                  </m:r>
                  <m:r>
                    <m:rPr>
                      <m:sty m:val="b"/>
                    </m:rPr>
                    <w:rPr>
                      <w:rFonts w:ascii="Cambria Math" w:hAnsi="Cambria Math"/>
                    </w:rPr>
                    <m:t xml:space="preserve"> SEQ Equation \* ARABIC </m:t>
                  </m:r>
                  <m:r>
                    <m:rPr>
                      <m:sty m:val="bi"/>
                    </m:rPr>
                    <w:rPr>
                      <w:rFonts w:ascii="Cambria Math" w:hAnsi="Cambria Math"/>
                      <w:i/>
                    </w:rPr>
                    <w:fldChar w:fldCharType="separate"/>
                  </m:r>
                  <m:r>
                    <m:rPr>
                      <m:sty m:val="b"/>
                    </m:rPr>
                    <w:rPr>
                      <w:rFonts w:ascii="Cambria Math" w:hAnsi="Cambria Math"/>
                      <w:noProof/>
                    </w:rPr>
                    <m:t>4</m:t>
                  </m:r>
                  <m:r>
                    <m:rPr>
                      <m:sty m:val="bi"/>
                    </m:rPr>
                    <w:rPr>
                      <w:rFonts w:ascii="Cambria Math" w:hAnsi="Cambria Math"/>
                      <w:i/>
                    </w:rPr>
                    <w:fldChar w:fldCharType="end"/>
                  </m:r>
                </m:e>
              </m:d>
              <m:ctrlPr>
                <w:rPr>
                  <w:rFonts w:ascii="Cambria Math" w:hAnsi="Cambria Math"/>
                  <w:b w:val="0"/>
                  <w:bCs w:val="0"/>
                  <w:i/>
                  <w:sz w:val="22"/>
                  <w:szCs w:val="24"/>
                </w:rPr>
              </m:ctrlPr>
            </m:e>
          </m:eqArr>
        </m:oMath>
      </m:oMathPara>
    </w:p>
    <w:p w:rsidR="00CA103F" w:rsidRPr="00CA103F" w:rsidRDefault="00CA103F" w:rsidP="00CA103F">
      <w:r>
        <w:t xml:space="preserve">In case of constant </w:t>
      </w:r>
      <w:r w:rsidR="00661B07">
        <w:t>flows,</w:t>
      </w:r>
      <w:r>
        <w:t xml:space="preserve"> we can easily solve </w:t>
      </w:r>
      <w:r w:rsidR="00794A83">
        <w:t>Equation (2) with respect to D:</w:t>
      </w:r>
    </w:p>
    <w:p w:rsidR="0093642F" w:rsidRPr="00CA103F" w:rsidRDefault="003D1304" w:rsidP="00CA103F">
      <w:pPr>
        <w:pStyle w:val="Caption"/>
      </w:pPr>
      <m:oMathPara>
        <m:oMath>
          <m:eqArr>
            <m:eqArrPr>
              <m:maxDist m:val="1"/>
              <m:ctrlPr>
                <w:rPr>
                  <w:rFonts w:ascii="Cambria Math" w:hAnsi="Cambria Math"/>
                  <w:i/>
                  <w:iCs/>
                </w:rPr>
              </m:ctrlPr>
            </m:eqArrPr>
            <m:e>
              <m:r>
                <m:rPr>
                  <m:sty m:val="bi"/>
                </m:rPr>
                <w:rPr>
                  <w:rFonts w:ascii="Cambria Math" w:hAnsi="Cambria Math"/>
                </w:rPr>
                <m:t>D=</m:t>
              </m:r>
              <m:f>
                <m:fPr>
                  <m:ctrlPr>
                    <w:rPr>
                      <w:rFonts w:ascii="Cambria Math" w:hAnsi="Cambria Math"/>
                      <w:i/>
                      <w:iCs/>
                    </w:rPr>
                  </m:ctrlPr>
                </m:fPr>
                <m:num>
                  <m:d>
                    <m:dPr>
                      <m:ctrlPr>
                        <w:rPr>
                          <w:rFonts w:ascii="Cambria Math" w:hAnsi="Cambria Math"/>
                          <w:i/>
                          <w:iCs/>
                        </w:rPr>
                      </m:ctrlPr>
                    </m:dPr>
                    <m:e>
                      <m:r>
                        <m:rPr>
                          <m:sty m:val="bi"/>
                        </m:rPr>
                        <w:rPr>
                          <w:rFonts w:ascii="Cambria Math" w:hAnsi="Cambria Math"/>
                        </w:rPr>
                        <m:t>F-E</m:t>
                      </m:r>
                    </m:e>
                  </m:d>
                  <m:r>
                    <m:rPr>
                      <m:sty m:val="bi"/>
                    </m:rPr>
                    <w:rPr>
                      <w:rFonts w:ascii="Cambria Math" w:hAnsi="Cambria Math"/>
                    </w:rPr>
                    <m:t>∙V∙L-</m:t>
                  </m:r>
                  <m:sSubSup>
                    <m:sSubSupPr>
                      <m:ctrlPr>
                        <w:rPr>
                          <w:rFonts w:ascii="Cambria Math" w:hAnsi="Cambria Math"/>
                          <w:b w:val="0"/>
                          <w:bCs w:val="0"/>
                          <w:i/>
                          <w:sz w:val="22"/>
                          <w:szCs w:val="24"/>
                        </w:rPr>
                      </m:ctrlPr>
                    </m:sSubSupPr>
                    <m:e>
                      <m:r>
                        <m:rPr>
                          <m:sty m:val="bi"/>
                        </m:rPr>
                        <w:rPr>
                          <w:rFonts w:ascii="Cambria Math" w:hAnsi="Cambria Math"/>
                        </w:rPr>
                        <m:t>Q</m:t>
                      </m:r>
                      <m:ctrlPr>
                        <w:rPr>
                          <w:rFonts w:ascii="Cambria Math" w:hAnsi="Cambria Math"/>
                          <w:i/>
                        </w:rPr>
                      </m:ctrlPr>
                    </m:e>
                    <m:sub>
                      <m:r>
                        <m:rPr>
                          <m:sty m:val="bi"/>
                        </m:rPr>
                        <w:rPr>
                          <w:rFonts w:ascii="Cambria Math" w:hAnsi="Cambria Math"/>
                          <w:sz w:val="22"/>
                          <w:szCs w:val="24"/>
                        </w:rPr>
                        <m:t>t</m:t>
                      </m:r>
                    </m:sub>
                    <m:sup>
                      <m:r>
                        <m:rPr>
                          <m:sty m:val="bi"/>
                        </m:rPr>
                        <w:rPr>
                          <w:rFonts w:ascii="Cambria Math" w:hAnsi="Cambria Math"/>
                        </w:rPr>
                        <m:t>0</m:t>
                      </m:r>
                      <m:ctrlPr>
                        <w:rPr>
                          <w:rFonts w:ascii="Cambria Math" w:hAnsi="Cambria Math"/>
                          <w:i/>
                        </w:rPr>
                      </m:ctrlPr>
                    </m:sup>
                  </m:sSubSup>
                  <m:r>
                    <m:rPr>
                      <m:sty m:val="bi"/>
                    </m:rP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H</m:t>
                          </m:r>
                        </m:e>
                        <m:sub>
                          <m:r>
                            <m:rPr>
                              <m:sty m:val="bi"/>
                            </m:rPr>
                            <w:rPr>
                              <w:rFonts w:ascii="Cambria Math" w:hAnsi="Cambria Math"/>
                            </w:rPr>
                            <m:t>t</m:t>
                          </m:r>
                        </m:sub>
                      </m:sSub>
                      <m:r>
                        <m:rPr>
                          <m:sty m:val="bi"/>
                        </m:rPr>
                        <w:rPr>
                          <w:rFonts w:ascii="Cambria Math" w:hAnsi="Cambria Math"/>
                        </w:rPr>
                        <m:t>-E</m:t>
                      </m:r>
                    </m:e>
                  </m:d>
                  <m:r>
                    <m:rPr>
                      <m:sty m:val="bi"/>
                    </m:rPr>
                    <w:rPr>
                      <w:rFonts w:ascii="Cambria Math" w:hAnsi="Cambria Math"/>
                    </w:rPr>
                    <m:t>∙</m:t>
                  </m:r>
                  <m:d>
                    <m:dPr>
                      <m:ctrlPr>
                        <w:rPr>
                          <w:rFonts w:ascii="Cambria Math" w:hAnsi="Cambria Math"/>
                          <w:i/>
                          <w:iCs/>
                        </w:rPr>
                      </m:ctrlPr>
                    </m:dPr>
                    <m:e>
                      <m:f>
                        <m:fPr>
                          <m:ctrlPr>
                            <w:rPr>
                              <w:rFonts w:ascii="Cambria Math" w:hAnsi="Cambria Math"/>
                              <w:i/>
                              <w:iCs/>
                            </w:rPr>
                          </m:ctrlPr>
                        </m:fPr>
                        <m:num>
                          <m:sSubSup>
                            <m:sSubSupPr>
                              <m:ctrlPr>
                                <w:rPr>
                                  <w:rFonts w:ascii="Cambria Math" w:hAnsi="Cambria Math"/>
                                  <w:b w:val="0"/>
                                  <w:bCs w:val="0"/>
                                  <w:i/>
                                  <w:sz w:val="22"/>
                                  <w:szCs w:val="24"/>
                                </w:rPr>
                              </m:ctrlPr>
                            </m:sSubSupPr>
                            <m:e>
                              <m:r>
                                <m:rPr>
                                  <m:sty m:val="bi"/>
                                </m:rPr>
                                <w:rPr>
                                  <w:rFonts w:ascii="Cambria Math" w:hAnsi="Cambria Math"/>
                                </w:rPr>
                                <m:t>Q</m:t>
                              </m:r>
                              <m:ctrlPr>
                                <w:rPr>
                                  <w:rFonts w:ascii="Cambria Math" w:hAnsi="Cambria Math"/>
                                  <w:i/>
                                </w:rPr>
                              </m:ctrlPr>
                            </m:e>
                            <m:sub>
                              <m:r>
                                <m:rPr>
                                  <m:sty m:val="bi"/>
                                </m:rPr>
                                <w:rPr>
                                  <w:rFonts w:ascii="Cambria Math" w:hAnsi="Cambria Math"/>
                                  <w:sz w:val="22"/>
                                  <w:szCs w:val="24"/>
                                </w:rPr>
                                <m:t>t</m:t>
                              </m:r>
                            </m:sub>
                            <m:sup>
                              <m:r>
                                <m:rPr>
                                  <m:sty m:val="bi"/>
                                </m:rPr>
                                <w:rPr>
                                  <w:rFonts w:ascii="Cambria Math" w:hAnsi="Cambria Math"/>
                                </w:rPr>
                                <m:t>+</m:t>
                              </m:r>
                              <m:ctrlPr>
                                <w:rPr>
                                  <w:rFonts w:ascii="Cambria Math" w:hAnsi="Cambria Math"/>
                                  <w:i/>
                                </w:rPr>
                              </m:ctrlPr>
                            </m:sup>
                          </m:sSubSup>
                          <m:r>
                            <m:rPr>
                              <m:sty m:val="bi"/>
                            </m:rPr>
                            <w:rPr>
                              <w:rFonts w:ascii="Cambria Math" w:hAnsi="Cambria Math"/>
                            </w:rPr>
                            <m:t>-</m:t>
                          </m:r>
                          <m:sSubSup>
                            <m:sSubSupPr>
                              <m:ctrlPr>
                                <w:rPr>
                                  <w:rFonts w:ascii="Cambria Math" w:hAnsi="Cambria Math"/>
                                  <w:b w:val="0"/>
                                  <w:bCs w:val="0"/>
                                  <w:i/>
                                  <w:sz w:val="22"/>
                                  <w:szCs w:val="24"/>
                                </w:rPr>
                              </m:ctrlPr>
                            </m:sSubSupPr>
                            <m:e>
                              <m:r>
                                <m:rPr>
                                  <m:sty m:val="bi"/>
                                </m:rPr>
                                <w:rPr>
                                  <w:rFonts w:ascii="Cambria Math" w:hAnsi="Cambria Math"/>
                                </w:rPr>
                                <m:t>Q</m:t>
                              </m:r>
                              <m:ctrlPr>
                                <w:rPr>
                                  <w:rFonts w:ascii="Cambria Math" w:hAnsi="Cambria Math"/>
                                  <w:i/>
                                </w:rPr>
                              </m:ctrlPr>
                            </m:e>
                            <m:sub>
                              <m:r>
                                <m:rPr>
                                  <m:sty m:val="bi"/>
                                </m:rPr>
                                <w:rPr>
                                  <w:rFonts w:ascii="Cambria Math" w:hAnsi="Cambria Math"/>
                                  <w:sz w:val="22"/>
                                  <w:szCs w:val="24"/>
                                </w:rPr>
                                <m:t>t</m:t>
                              </m:r>
                            </m:sub>
                            <m:sup>
                              <m:r>
                                <m:rPr>
                                  <m:sty m:val="bi"/>
                                </m:rPr>
                                <w:rPr>
                                  <w:rFonts w:ascii="Cambria Math" w:hAnsi="Cambria Math"/>
                                </w:rPr>
                                <m:t>0</m:t>
                              </m:r>
                              <m:ctrlPr>
                                <w:rPr>
                                  <w:rFonts w:ascii="Cambria Math" w:hAnsi="Cambria Math"/>
                                  <w:i/>
                                </w:rPr>
                              </m:ctrlPr>
                            </m:sup>
                          </m:sSubSup>
                        </m:num>
                        <m:den>
                          <m:sSub>
                            <m:sSubPr>
                              <m:ctrlPr>
                                <w:rPr>
                                  <w:rFonts w:ascii="Cambria Math" w:hAnsi="Cambria Math"/>
                                  <w:i/>
                                  <w:iCs/>
                                </w:rPr>
                              </m:ctrlPr>
                            </m:sSubPr>
                            <m:e>
                              <m:r>
                                <m:rPr>
                                  <m:sty m:val="bi"/>
                                </m:rPr>
                                <w:rPr>
                                  <w:rFonts w:ascii="Cambria Math" w:hAnsi="Cambria Math"/>
                                </w:rPr>
                                <m:t>H</m:t>
                              </m:r>
                            </m:e>
                            <m:sub>
                              <m:r>
                                <m:rPr>
                                  <m:sty m:val="bi"/>
                                </m:rPr>
                                <w:rPr>
                                  <w:rFonts w:ascii="Cambria Math" w:hAnsi="Cambria Math"/>
                                </w:rPr>
                                <m:t>t</m:t>
                              </m:r>
                            </m:sub>
                          </m:sSub>
                          <m:r>
                            <m:rPr>
                              <m:sty m:val="bi"/>
                            </m:rPr>
                            <w:rPr>
                              <w:rFonts w:ascii="Cambria Math" w:hAnsi="Cambria Math"/>
                            </w:rPr>
                            <m:t>-E+</m:t>
                          </m:r>
                          <m:sSub>
                            <m:sSubPr>
                              <m:ctrlPr>
                                <w:rPr>
                                  <w:rFonts w:ascii="Cambria Math" w:hAnsi="Cambria Math"/>
                                  <w:i/>
                                  <w:iCs/>
                                </w:rPr>
                              </m:ctrlPr>
                            </m:sSubPr>
                            <m:e>
                              <m:r>
                                <m:rPr>
                                  <m:sty m:val="bi"/>
                                </m:rPr>
                                <w:rPr>
                                  <w:rFonts w:ascii="Cambria Math" w:hAnsi="Cambria Math"/>
                                </w:rPr>
                                <m:t>G</m:t>
                              </m:r>
                            </m:e>
                            <m:sub>
                              <m:r>
                                <m:rPr>
                                  <m:sty m:val="bi"/>
                                </m:rPr>
                                <w:rPr>
                                  <w:rFonts w:ascii="Cambria Math" w:hAnsi="Cambria Math"/>
                                </w:rPr>
                                <m:t>t</m:t>
                              </m:r>
                            </m:sub>
                          </m:sSub>
                          <m:r>
                            <m:rPr>
                              <m:sty m:val="bi"/>
                            </m:rPr>
                            <w:rPr>
                              <w:rFonts w:ascii="Cambria Math" w:hAnsi="Cambria Math"/>
                            </w:rPr>
                            <m:t>-F</m:t>
                          </m:r>
                        </m:den>
                      </m:f>
                    </m:e>
                  </m:d>
                </m:num>
                <m:den>
                  <m:d>
                    <m:dPr>
                      <m:ctrlPr>
                        <w:rPr>
                          <w:rFonts w:ascii="Cambria Math" w:hAnsi="Cambria Math"/>
                          <w:i/>
                          <w:iCs/>
                        </w:rPr>
                      </m:ctrlPr>
                    </m:dPr>
                    <m:e>
                      <m:f>
                        <m:fPr>
                          <m:ctrlPr>
                            <w:rPr>
                              <w:rFonts w:ascii="Cambria Math" w:hAnsi="Cambria Math"/>
                              <w:i/>
                              <w:iCs/>
                            </w:rPr>
                          </m:ctrlPr>
                        </m:fPr>
                        <m:num>
                          <m:sSubSup>
                            <m:sSubSupPr>
                              <m:ctrlPr>
                                <w:rPr>
                                  <w:rFonts w:ascii="Cambria Math" w:hAnsi="Cambria Math"/>
                                  <w:b w:val="0"/>
                                  <w:bCs w:val="0"/>
                                  <w:i/>
                                  <w:sz w:val="22"/>
                                  <w:szCs w:val="24"/>
                                </w:rPr>
                              </m:ctrlPr>
                            </m:sSubSupPr>
                            <m:e>
                              <m:r>
                                <m:rPr>
                                  <m:sty m:val="bi"/>
                                </m:rPr>
                                <w:rPr>
                                  <w:rFonts w:ascii="Cambria Math" w:hAnsi="Cambria Math"/>
                                </w:rPr>
                                <m:t>Q</m:t>
                              </m:r>
                              <m:ctrlPr>
                                <w:rPr>
                                  <w:rFonts w:ascii="Cambria Math" w:hAnsi="Cambria Math"/>
                                  <w:i/>
                                </w:rPr>
                              </m:ctrlPr>
                            </m:e>
                            <m:sub>
                              <m:r>
                                <m:rPr>
                                  <m:sty m:val="bi"/>
                                </m:rPr>
                                <w:rPr>
                                  <w:rFonts w:ascii="Cambria Math" w:hAnsi="Cambria Math"/>
                                  <w:sz w:val="22"/>
                                  <w:szCs w:val="24"/>
                                </w:rPr>
                                <m:t>t</m:t>
                              </m:r>
                            </m:sub>
                            <m:sup>
                              <m:r>
                                <m:rPr>
                                  <m:sty m:val="bi"/>
                                </m:rPr>
                                <w:rPr>
                                  <w:rFonts w:ascii="Cambria Math" w:hAnsi="Cambria Math"/>
                                </w:rPr>
                                <m:t>+</m:t>
                              </m:r>
                              <m:ctrlPr>
                                <w:rPr>
                                  <w:rFonts w:ascii="Cambria Math" w:hAnsi="Cambria Math"/>
                                  <w:i/>
                                </w:rPr>
                              </m:ctrlPr>
                            </m:sup>
                          </m:sSubSup>
                          <m:r>
                            <m:rPr>
                              <m:sty m:val="bi"/>
                            </m:rPr>
                            <w:rPr>
                              <w:rFonts w:ascii="Cambria Math" w:hAnsi="Cambria Math"/>
                            </w:rPr>
                            <m:t>-</m:t>
                          </m:r>
                          <m:sSubSup>
                            <m:sSubSupPr>
                              <m:ctrlPr>
                                <w:rPr>
                                  <w:rFonts w:ascii="Cambria Math" w:hAnsi="Cambria Math"/>
                                  <w:b w:val="0"/>
                                  <w:bCs w:val="0"/>
                                  <w:i/>
                                  <w:sz w:val="22"/>
                                  <w:szCs w:val="24"/>
                                </w:rPr>
                              </m:ctrlPr>
                            </m:sSubSupPr>
                            <m:e>
                              <m:r>
                                <m:rPr>
                                  <m:sty m:val="bi"/>
                                </m:rPr>
                                <w:rPr>
                                  <w:rFonts w:ascii="Cambria Math" w:hAnsi="Cambria Math"/>
                                </w:rPr>
                                <m:t>Q</m:t>
                              </m:r>
                              <m:ctrlPr>
                                <w:rPr>
                                  <w:rFonts w:ascii="Cambria Math" w:hAnsi="Cambria Math"/>
                                  <w:i/>
                                </w:rPr>
                              </m:ctrlPr>
                            </m:e>
                            <m:sub>
                              <m:r>
                                <m:rPr>
                                  <m:sty m:val="bi"/>
                                </m:rPr>
                                <w:rPr>
                                  <w:rFonts w:ascii="Cambria Math" w:hAnsi="Cambria Math"/>
                                  <w:sz w:val="22"/>
                                  <w:szCs w:val="24"/>
                                </w:rPr>
                                <m:t>t</m:t>
                              </m:r>
                            </m:sub>
                            <m:sup>
                              <m:r>
                                <m:rPr>
                                  <m:sty m:val="bi"/>
                                </m:rPr>
                                <w:rPr>
                                  <w:rFonts w:ascii="Cambria Math" w:hAnsi="Cambria Math"/>
                                </w:rPr>
                                <m:t>0</m:t>
                              </m:r>
                              <m:ctrlPr>
                                <w:rPr>
                                  <w:rFonts w:ascii="Cambria Math" w:hAnsi="Cambria Math"/>
                                  <w:i/>
                                </w:rPr>
                              </m:ctrlPr>
                            </m:sup>
                          </m:sSubSup>
                        </m:num>
                        <m:den>
                          <m:sSub>
                            <m:sSubPr>
                              <m:ctrlPr>
                                <w:rPr>
                                  <w:rFonts w:ascii="Cambria Math" w:hAnsi="Cambria Math"/>
                                  <w:i/>
                                  <w:iCs/>
                                </w:rPr>
                              </m:ctrlPr>
                            </m:sSubPr>
                            <m:e>
                              <m:r>
                                <m:rPr>
                                  <m:sty m:val="bi"/>
                                </m:rPr>
                                <w:rPr>
                                  <w:rFonts w:ascii="Cambria Math" w:hAnsi="Cambria Math"/>
                                </w:rPr>
                                <m:t>H</m:t>
                              </m:r>
                            </m:e>
                            <m:sub>
                              <m:r>
                                <m:rPr>
                                  <m:sty m:val="bi"/>
                                </m:rPr>
                                <w:rPr>
                                  <w:rFonts w:ascii="Cambria Math" w:hAnsi="Cambria Math"/>
                                </w:rPr>
                                <m:t>t</m:t>
                              </m:r>
                            </m:sub>
                          </m:sSub>
                          <m:r>
                            <m:rPr>
                              <m:sty m:val="bi"/>
                            </m:rPr>
                            <w:rPr>
                              <w:rFonts w:ascii="Cambria Math" w:hAnsi="Cambria Math"/>
                            </w:rPr>
                            <m:t>-E+</m:t>
                          </m:r>
                          <m:sSub>
                            <m:sSubPr>
                              <m:ctrlPr>
                                <w:rPr>
                                  <w:rFonts w:ascii="Cambria Math" w:hAnsi="Cambria Math"/>
                                  <w:i/>
                                  <w:iCs/>
                                </w:rPr>
                              </m:ctrlPr>
                            </m:sSubPr>
                            <m:e>
                              <m:r>
                                <m:rPr>
                                  <m:sty m:val="bi"/>
                                </m:rPr>
                                <w:rPr>
                                  <w:rFonts w:ascii="Cambria Math" w:hAnsi="Cambria Math"/>
                                </w:rPr>
                                <m:t>G</m:t>
                              </m:r>
                            </m:e>
                            <m:sub>
                              <m:r>
                                <m:rPr>
                                  <m:sty m:val="bi"/>
                                </m:rPr>
                                <w:rPr>
                                  <w:rFonts w:ascii="Cambria Math" w:hAnsi="Cambria Math"/>
                                </w:rPr>
                                <m:t>t</m:t>
                              </m:r>
                            </m:sub>
                          </m:sSub>
                          <m:r>
                            <m:rPr>
                              <m:sty m:val="bi"/>
                            </m:rPr>
                            <w:rPr>
                              <w:rFonts w:ascii="Cambria Math" w:hAnsi="Cambria Math"/>
                            </w:rPr>
                            <m:t>-F</m:t>
                          </m:r>
                        </m:den>
                      </m:f>
                    </m:e>
                  </m:d>
                  <m:r>
                    <m:rPr>
                      <m:sty m:val="bi"/>
                    </m:rPr>
                    <w:rPr>
                      <w:rFonts w:ascii="Cambria Math" w:hAnsi="Cambria Math"/>
                    </w:rPr>
                    <m:t>-V∙L</m:t>
                  </m:r>
                </m:den>
              </m:f>
              <m:r>
                <m:rPr>
                  <m:sty m:val="bi"/>
                </m:rPr>
                <w:rPr>
                  <w:rFonts w:ascii="Cambria Math" w:hAnsi="Cambria Math"/>
                </w:rPr>
                <m:t>#</m:t>
              </m:r>
              <m:d>
                <m:dPr>
                  <m:ctrlPr>
                    <w:rPr>
                      <w:rFonts w:ascii="Cambria Math" w:hAnsi="Cambria Math"/>
                      <w:i/>
                      <w:iCs/>
                    </w:rPr>
                  </m:ctrlPr>
                </m:dPr>
                <m:e>
                  <m:r>
                    <m:rPr>
                      <m:sty m:val="bi"/>
                    </m:rPr>
                    <w:rPr>
                      <w:rFonts w:ascii="Cambria Math" w:hAnsi="Cambria Math"/>
                      <w:i/>
                      <w:iCs/>
                    </w:rPr>
                    <w:fldChar w:fldCharType="begin"/>
                  </m:r>
                  <m:r>
                    <m:rPr>
                      <m:sty m:val="b"/>
                    </m:rPr>
                    <w:rPr>
                      <w:rFonts w:ascii="Cambria Math" w:hAnsi="Cambria Math"/>
                    </w:rPr>
                    <m:t xml:space="preserve"> SEQ Equation \* ARABIC </m:t>
                  </m:r>
                  <m:r>
                    <m:rPr>
                      <m:sty m:val="bi"/>
                    </m:rPr>
                    <w:rPr>
                      <w:rFonts w:ascii="Cambria Math" w:hAnsi="Cambria Math"/>
                      <w:i/>
                      <w:iCs/>
                    </w:rPr>
                    <w:fldChar w:fldCharType="separate"/>
                  </m:r>
                  <m:r>
                    <m:rPr>
                      <m:sty m:val="b"/>
                    </m:rPr>
                    <w:rPr>
                      <w:rFonts w:ascii="Cambria Math" w:hAnsi="Cambria Math"/>
                      <w:noProof/>
                    </w:rPr>
                    <m:t>5</m:t>
                  </m:r>
                  <m:r>
                    <m:rPr>
                      <m:sty m:val="bi"/>
                    </m:rPr>
                    <w:rPr>
                      <w:rFonts w:ascii="Cambria Math" w:hAnsi="Cambria Math"/>
                      <w:i/>
                      <w:iCs/>
                    </w:rPr>
                    <w:fldChar w:fldCharType="end"/>
                  </m:r>
                </m:e>
              </m:d>
              <m:ctrlPr>
                <w:rPr>
                  <w:rFonts w:ascii="Cambria Math" w:hAnsi="Cambria Math"/>
                  <w:i/>
                </w:rPr>
              </m:ctrlPr>
            </m:e>
          </m:eqArr>
        </m:oMath>
      </m:oMathPara>
    </w:p>
    <w:p w:rsidR="00CA103F" w:rsidRPr="00CA103F" w:rsidRDefault="00794A83" w:rsidP="00CA103F">
      <w:r>
        <w:t xml:space="preserve">If the flows are not constant, the explicit solution of Equation (2), substituting </w:t>
      </w:r>
      <m:oMath>
        <m:sSup>
          <m:sSupPr>
            <m:ctrlPr>
              <w:rPr>
                <w:rFonts w:ascii="Cambria Math" w:hAnsi="Cambria Math"/>
                <w:i/>
              </w:rPr>
            </m:ctrlPr>
          </m:sSupPr>
          <m:e>
            <m:r>
              <w:rPr>
                <w:rFonts w:ascii="Cambria Math" w:hAnsi="Cambria Math"/>
              </w:rPr>
              <m:t>Q</m:t>
            </m:r>
          </m:e>
          <m:sup>
            <m:r>
              <w:rPr>
                <w:rFonts w:ascii="Cambria Math" w:hAnsi="Cambria Math"/>
              </w:rPr>
              <m:t>0</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w:t>
      </w:r>
      <w:r w:rsidR="00341D15">
        <w:t xml:space="preserve">with </w:t>
      </w:r>
      <w:r>
        <w:t>equations (3) and (4)</w:t>
      </w:r>
      <w:r w:rsidR="00341D15">
        <w:t>,</w:t>
      </w:r>
      <w:r>
        <w:t xml:space="preserve"> is harder, and a simple iterative algorithm is used instead.</w:t>
      </w:r>
    </w:p>
    <w:sectPr w:rsidR="00CA103F" w:rsidRPr="00CA103F" w:rsidSect="005B0726">
      <w:headerReference w:type="even" r:id="rId8"/>
      <w:headerReference w:type="default" r:id="rId9"/>
      <w:footerReference w:type="even" r:id="rId10"/>
      <w:footerReference w:type="default" r:id="rId11"/>
      <w:headerReference w:type="first" r:id="rId12"/>
      <w:footerReference w:type="first" r:id="rId13"/>
      <w:pgSz w:w="11906" w:h="16838" w:code="9"/>
      <w:pgMar w:top="2155" w:right="1134" w:bottom="1701" w:left="1701" w:header="454" w:footer="397" w:gutter="0"/>
      <w:pgBorders w:offsetFrom="page">
        <w:top w:val="single" w:sz="24"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B8E" w:rsidRDefault="00725B8E">
      <w:r>
        <w:separator/>
      </w:r>
    </w:p>
    <w:p w:rsidR="00725B8E" w:rsidRDefault="00725B8E"/>
  </w:endnote>
  <w:endnote w:type="continuationSeparator" w:id="0">
    <w:p w:rsidR="00725B8E" w:rsidRDefault="00725B8E">
      <w:r>
        <w:continuationSeparator/>
      </w:r>
    </w:p>
    <w:p w:rsidR="00725B8E" w:rsidRDefault="00725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1A9" w:rsidRDefault="00C421A9" w:rsidP="00B9170E">
    <w:pPr>
      <w:pStyle w:val="Footer"/>
      <w:framePr w:wrap="around" w:vAnchor="text" w:hAnchor="margin" w:xAlign="right" w:y="1"/>
    </w:pPr>
    <w:r>
      <w:fldChar w:fldCharType="begin"/>
    </w:r>
    <w:r>
      <w:instrText xml:space="preserve">PAGE  </w:instrText>
    </w:r>
    <w:r>
      <w:fldChar w:fldCharType="end"/>
    </w:r>
  </w:p>
  <w:p w:rsidR="00C421A9" w:rsidRDefault="00C421A9" w:rsidP="00251243">
    <w:pPr>
      <w:pStyle w:val="Footer"/>
      <w:ind w:right="360"/>
    </w:pPr>
  </w:p>
  <w:p w:rsidR="00C421A9" w:rsidRDefault="00C421A9"/>
  <w:p w:rsidR="00C421A9" w:rsidRDefault="00C421A9"/>
  <w:p w:rsidR="00C421A9" w:rsidRDefault="00C421A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8" w:space="0" w:color="800000"/>
      </w:tblBorders>
      <w:tblLayout w:type="fixed"/>
      <w:tblCellMar>
        <w:left w:w="28" w:type="dxa"/>
        <w:right w:w="28" w:type="dxa"/>
      </w:tblCellMar>
      <w:tblLook w:val="01E0" w:firstRow="1" w:lastRow="1" w:firstColumn="1" w:lastColumn="1" w:noHBand="0" w:noVBand="0"/>
    </w:tblPr>
    <w:tblGrid>
      <w:gridCol w:w="1255"/>
      <w:gridCol w:w="1118"/>
      <w:gridCol w:w="2921"/>
      <w:gridCol w:w="419"/>
      <w:gridCol w:w="3358"/>
    </w:tblGrid>
    <w:tr w:rsidR="00C421A9" w:rsidRPr="000116D9" w:rsidTr="00F367E6">
      <w:trPr>
        <w:trHeight w:val="20"/>
      </w:trPr>
      <w:tc>
        <w:tcPr>
          <w:tcW w:w="692" w:type="pct"/>
          <w:vMerge w:val="restart"/>
          <w:tcBorders>
            <w:top w:val="single" w:sz="4" w:space="0" w:color="595959" w:themeColor="text1" w:themeTint="A6"/>
          </w:tcBorders>
          <w:tcMar>
            <w:left w:w="0" w:type="dxa"/>
            <w:right w:w="0" w:type="dxa"/>
          </w:tcMar>
          <w:vAlign w:val="bottom"/>
        </w:tcPr>
        <w:p w:rsidR="00C421A9" w:rsidRPr="000116D9" w:rsidRDefault="00C421A9" w:rsidP="00C421A9">
          <w:pPr>
            <w:pStyle w:val="Footer"/>
            <w:tabs>
              <w:tab w:val="center" w:pos="4678"/>
              <w:tab w:val="right" w:pos="9356"/>
            </w:tabs>
            <w:spacing w:after="40"/>
            <w:jc w:val="left"/>
            <w:rPr>
              <w:rFonts w:cs="Arial"/>
              <w:szCs w:val="16"/>
            </w:rPr>
          </w:pPr>
          <w:r w:rsidRPr="000116D9">
            <w:rPr>
              <w:rFonts w:cs="Arial"/>
              <w:noProof/>
              <w:szCs w:val="16"/>
              <w:lang w:eastAsia="en-GB"/>
            </w:rPr>
            <w:drawing>
              <wp:inline distT="0" distB="0" distL="0" distR="0" wp14:anchorId="4A43C364" wp14:editId="24ABABD2">
                <wp:extent cx="382270" cy="382270"/>
                <wp:effectExtent l="0" t="0" r="0" b="0"/>
                <wp:docPr id="48" name="Immagine 48" descr="9001_gm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001_gm_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r w:rsidRPr="000116D9">
            <w:rPr>
              <w:rFonts w:cs="Arial"/>
              <w:noProof/>
              <w:szCs w:val="16"/>
              <w:lang w:eastAsia="en-GB"/>
            </w:rPr>
            <w:drawing>
              <wp:inline distT="0" distB="0" distL="0" distR="0" wp14:anchorId="68EB5E9E" wp14:editId="2899D09B">
                <wp:extent cx="382270" cy="382270"/>
                <wp:effectExtent l="0" t="0" r="0" b="0"/>
                <wp:docPr id="49" name="Immagine 49" descr="IQnet_gm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Qnet_gm_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2270" cy="382270"/>
                        </a:xfrm>
                        <a:prstGeom prst="rect">
                          <a:avLst/>
                        </a:prstGeom>
                        <a:noFill/>
                        <a:ln>
                          <a:noFill/>
                        </a:ln>
                      </pic:spPr>
                    </pic:pic>
                  </a:graphicData>
                </a:graphic>
              </wp:inline>
            </w:drawing>
          </w:r>
        </w:p>
      </w:tc>
      <w:tc>
        <w:tcPr>
          <w:tcW w:w="4308" w:type="pct"/>
          <w:gridSpan w:val="4"/>
          <w:tcBorders>
            <w:top w:val="single" w:sz="4" w:space="0" w:color="595959" w:themeColor="text1" w:themeTint="A6"/>
            <w:bottom w:val="single" w:sz="4" w:space="0" w:color="C0C0C0"/>
          </w:tcBorders>
          <w:vAlign w:val="center"/>
        </w:tcPr>
        <w:p w:rsidR="00C421A9" w:rsidRPr="000116D9" w:rsidRDefault="00C421A9" w:rsidP="00C421A9">
          <w:pPr>
            <w:pStyle w:val="Footer"/>
            <w:tabs>
              <w:tab w:val="clear" w:pos="4819"/>
              <w:tab w:val="center" w:pos="4678"/>
              <w:tab w:val="right" w:pos="9356"/>
            </w:tabs>
            <w:rPr>
              <w:rFonts w:cs="Arial"/>
              <w:color w:val="999999"/>
              <w:szCs w:val="16"/>
              <w:lang w:val="en-US"/>
            </w:rPr>
          </w:pPr>
        </w:p>
      </w:tc>
    </w:tr>
    <w:tr w:rsidR="00C421A9" w:rsidRPr="000116D9" w:rsidTr="00F367E6">
      <w:trPr>
        <w:trHeight w:val="20"/>
      </w:trPr>
      <w:tc>
        <w:tcPr>
          <w:tcW w:w="692" w:type="pct"/>
          <w:vMerge/>
        </w:tcPr>
        <w:p w:rsidR="00C421A9" w:rsidRPr="000116D9" w:rsidRDefault="00C421A9" w:rsidP="00C421A9">
          <w:pPr>
            <w:pStyle w:val="Footer"/>
            <w:tabs>
              <w:tab w:val="clear" w:pos="4819"/>
              <w:tab w:val="center" w:pos="4678"/>
              <w:tab w:val="right" w:pos="9356"/>
            </w:tabs>
            <w:jc w:val="right"/>
            <w:rPr>
              <w:rFonts w:cs="Arial"/>
              <w:color w:val="999999"/>
              <w:szCs w:val="16"/>
            </w:rPr>
          </w:pPr>
        </w:p>
      </w:tc>
      <w:tc>
        <w:tcPr>
          <w:tcW w:w="616" w:type="pct"/>
          <w:tcBorders>
            <w:top w:val="single" w:sz="4" w:space="0" w:color="C0C0C0"/>
            <w:bottom w:val="single" w:sz="4" w:space="0" w:color="C0C0C0"/>
            <w:right w:val="single" w:sz="4" w:space="0" w:color="C0C0C0"/>
          </w:tcBorders>
          <w:vAlign w:val="center"/>
        </w:tcPr>
        <w:p w:rsidR="00C421A9" w:rsidRPr="000116D9" w:rsidRDefault="00C421A9" w:rsidP="00A5371E">
          <w:pPr>
            <w:pStyle w:val="Footer"/>
            <w:tabs>
              <w:tab w:val="clear" w:pos="4819"/>
              <w:tab w:val="center" w:pos="4678"/>
              <w:tab w:val="right" w:pos="9356"/>
            </w:tabs>
            <w:jc w:val="right"/>
            <w:rPr>
              <w:rFonts w:cs="Arial"/>
              <w:color w:val="999999"/>
              <w:szCs w:val="16"/>
              <w:lang w:val="en-US"/>
            </w:rPr>
          </w:pPr>
          <w:r>
            <w:rPr>
              <w:rFonts w:cs="Arial"/>
              <w:color w:val="999999"/>
              <w:szCs w:val="16"/>
              <w:lang w:val="en-US"/>
            </w:rPr>
            <w:t>File Name</w:t>
          </w:r>
          <w:r w:rsidRPr="000116D9">
            <w:rPr>
              <w:rFonts w:cs="Arial"/>
              <w:color w:val="999999"/>
              <w:szCs w:val="16"/>
              <w:lang w:val="en-US"/>
            </w:rPr>
            <w:t>:</w:t>
          </w:r>
        </w:p>
      </w:tc>
      <w:tc>
        <w:tcPr>
          <w:tcW w:w="3691" w:type="pct"/>
          <w:gridSpan w:val="3"/>
          <w:tcBorders>
            <w:top w:val="single" w:sz="4" w:space="0" w:color="C0C0C0"/>
            <w:left w:val="single" w:sz="4" w:space="0" w:color="C0C0C0"/>
            <w:bottom w:val="single" w:sz="4" w:space="0" w:color="C0C0C0"/>
          </w:tcBorders>
          <w:vAlign w:val="center"/>
        </w:tcPr>
        <w:p w:rsidR="00C421A9" w:rsidRPr="000116D9" w:rsidRDefault="00C421A9" w:rsidP="00C421A9">
          <w:pPr>
            <w:pStyle w:val="Footer"/>
            <w:tabs>
              <w:tab w:val="clear" w:pos="4819"/>
              <w:tab w:val="center" w:pos="4678"/>
              <w:tab w:val="right" w:pos="9356"/>
            </w:tabs>
            <w:jc w:val="left"/>
            <w:rPr>
              <w:rFonts w:cs="Arial"/>
              <w:color w:val="999999"/>
              <w:szCs w:val="16"/>
              <w:lang w:val="en-US"/>
            </w:rPr>
          </w:pPr>
          <w:r w:rsidRPr="000116D9">
            <w:rPr>
              <w:rFonts w:cs="Arial"/>
              <w:color w:val="999999"/>
              <w:szCs w:val="16"/>
              <w:lang w:val="en-US"/>
            </w:rPr>
            <w:fldChar w:fldCharType="begin"/>
          </w:r>
          <w:r w:rsidRPr="000116D9">
            <w:rPr>
              <w:rFonts w:cs="Arial"/>
              <w:color w:val="999999"/>
              <w:szCs w:val="16"/>
              <w:lang w:val="en-US"/>
            </w:rPr>
            <w:instrText xml:space="preserve"> FILENAME   \* MERGEFORMAT </w:instrText>
          </w:r>
          <w:r w:rsidRPr="000116D9">
            <w:rPr>
              <w:rFonts w:cs="Arial"/>
              <w:color w:val="999999"/>
              <w:szCs w:val="16"/>
              <w:lang w:val="en-US"/>
            </w:rPr>
            <w:fldChar w:fldCharType="separate"/>
          </w:r>
          <w:r>
            <w:rPr>
              <w:rFonts w:cs="Arial"/>
              <w:noProof/>
              <w:color w:val="999999"/>
              <w:szCs w:val="16"/>
              <w:lang w:val="en-US"/>
            </w:rPr>
            <w:t>Documento1</w:t>
          </w:r>
          <w:r w:rsidRPr="000116D9">
            <w:rPr>
              <w:rFonts w:cs="Arial"/>
              <w:color w:val="999999"/>
              <w:szCs w:val="16"/>
              <w:lang w:val="en-US"/>
            </w:rPr>
            <w:fldChar w:fldCharType="end"/>
          </w:r>
        </w:p>
      </w:tc>
    </w:tr>
    <w:tr w:rsidR="00C421A9" w:rsidRPr="000116D9" w:rsidTr="00F367E6">
      <w:trPr>
        <w:trHeight w:val="20"/>
      </w:trPr>
      <w:tc>
        <w:tcPr>
          <w:tcW w:w="692" w:type="pct"/>
          <w:vMerge/>
          <w:tcBorders>
            <w:top w:val="single" w:sz="8" w:space="0" w:color="C0C0C0"/>
          </w:tcBorders>
        </w:tcPr>
        <w:p w:rsidR="00C421A9" w:rsidRPr="000116D9" w:rsidRDefault="00C421A9" w:rsidP="00C421A9">
          <w:pPr>
            <w:pStyle w:val="Footer"/>
            <w:tabs>
              <w:tab w:val="clear" w:pos="4819"/>
              <w:tab w:val="center" w:pos="4678"/>
              <w:tab w:val="right" w:pos="9356"/>
            </w:tabs>
            <w:jc w:val="right"/>
            <w:rPr>
              <w:rFonts w:cs="Arial"/>
              <w:color w:val="999999"/>
              <w:szCs w:val="16"/>
            </w:rPr>
          </w:pPr>
        </w:p>
      </w:tc>
      <w:tc>
        <w:tcPr>
          <w:tcW w:w="616" w:type="pct"/>
          <w:tcBorders>
            <w:top w:val="single" w:sz="4" w:space="0" w:color="C0C0C0"/>
            <w:bottom w:val="single" w:sz="4" w:space="0" w:color="C0C0C0"/>
            <w:right w:val="single" w:sz="4" w:space="0" w:color="C0C0C0"/>
          </w:tcBorders>
          <w:vAlign w:val="center"/>
        </w:tcPr>
        <w:p w:rsidR="00C421A9" w:rsidRPr="000116D9" w:rsidRDefault="00C421A9" w:rsidP="00C421A9">
          <w:pPr>
            <w:pStyle w:val="Footer"/>
            <w:tabs>
              <w:tab w:val="clear" w:pos="4819"/>
              <w:tab w:val="center" w:pos="4678"/>
              <w:tab w:val="right" w:pos="9356"/>
            </w:tabs>
            <w:jc w:val="right"/>
            <w:rPr>
              <w:rFonts w:cs="Arial"/>
              <w:color w:val="999999"/>
              <w:szCs w:val="16"/>
              <w:lang w:val="en-US"/>
            </w:rPr>
          </w:pPr>
          <w:r>
            <w:rPr>
              <w:rFonts w:cs="Arial"/>
              <w:color w:val="999999"/>
              <w:szCs w:val="16"/>
            </w:rPr>
            <w:t>Authors</w:t>
          </w:r>
          <w:r w:rsidRPr="000116D9">
            <w:rPr>
              <w:rFonts w:cs="Arial"/>
              <w:color w:val="999999"/>
              <w:szCs w:val="16"/>
              <w:lang w:val="en-US"/>
            </w:rPr>
            <w:t>:</w:t>
          </w:r>
        </w:p>
      </w:tc>
      <w:tc>
        <w:tcPr>
          <w:tcW w:w="1610" w:type="pct"/>
          <w:tcBorders>
            <w:top w:val="single" w:sz="4" w:space="0" w:color="C0C0C0"/>
            <w:left w:val="single" w:sz="4" w:space="0" w:color="C0C0C0"/>
            <w:bottom w:val="single" w:sz="4" w:space="0" w:color="C0C0C0"/>
            <w:right w:val="nil"/>
          </w:tcBorders>
          <w:vAlign w:val="center"/>
        </w:tcPr>
        <w:p w:rsidR="00C421A9" w:rsidRPr="000116D9" w:rsidRDefault="00C421A9" w:rsidP="00C421A9">
          <w:pPr>
            <w:pStyle w:val="Footer"/>
            <w:tabs>
              <w:tab w:val="clear" w:pos="4819"/>
              <w:tab w:val="center" w:pos="4678"/>
              <w:tab w:val="right" w:pos="9356"/>
            </w:tabs>
            <w:jc w:val="left"/>
            <w:rPr>
              <w:rFonts w:cs="Arial"/>
              <w:color w:val="999999"/>
              <w:szCs w:val="16"/>
              <w:highlight w:val="yellow"/>
              <w:lang w:val="en-US"/>
            </w:rPr>
          </w:pPr>
          <w:r w:rsidRPr="000116D9">
            <w:rPr>
              <w:rFonts w:cs="Arial"/>
              <w:color w:val="999999"/>
              <w:szCs w:val="16"/>
              <w:highlight w:val="yellow"/>
              <w:lang w:val="en-US"/>
            </w:rPr>
            <w:t xml:space="preserve">N. </w:t>
          </w:r>
          <w:r w:rsidRPr="000116D9">
            <w:rPr>
              <w:rFonts w:cs="Arial"/>
              <w:color w:val="999999"/>
              <w:szCs w:val="16"/>
              <w:highlight w:val="yellow"/>
            </w:rPr>
            <w:t>Cognome</w:t>
          </w:r>
          <w:r w:rsidRPr="000116D9">
            <w:rPr>
              <w:rFonts w:cs="Arial"/>
              <w:color w:val="999999"/>
              <w:szCs w:val="16"/>
              <w:highlight w:val="yellow"/>
              <w:lang w:val="en-US"/>
            </w:rPr>
            <w:t xml:space="preserve">, N. </w:t>
          </w:r>
          <w:r w:rsidRPr="000116D9">
            <w:rPr>
              <w:rFonts w:cs="Arial"/>
              <w:color w:val="999999"/>
              <w:szCs w:val="16"/>
              <w:highlight w:val="yellow"/>
            </w:rPr>
            <w:t>Cognome</w:t>
          </w:r>
        </w:p>
      </w:tc>
      <w:tc>
        <w:tcPr>
          <w:tcW w:w="231" w:type="pct"/>
          <w:tcBorders>
            <w:top w:val="single" w:sz="4" w:space="0" w:color="C0C0C0"/>
            <w:left w:val="nil"/>
            <w:bottom w:val="single" w:sz="4" w:space="0" w:color="C0C0C0"/>
            <w:right w:val="nil"/>
          </w:tcBorders>
          <w:tcMar>
            <w:left w:w="0" w:type="dxa"/>
            <w:right w:w="0" w:type="dxa"/>
          </w:tcMar>
          <w:vAlign w:val="center"/>
        </w:tcPr>
        <w:p w:rsidR="00C421A9" w:rsidRPr="000116D9" w:rsidRDefault="00C421A9" w:rsidP="00C421A9">
          <w:pPr>
            <w:pStyle w:val="Footer"/>
            <w:tabs>
              <w:tab w:val="clear" w:pos="4819"/>
              <w:tab w:val="center" w:pos="4678"/>
              <w:tab w:val="right" w:pos="9356"/>
            </w:tabs>
            <w:jc w:val="right"/>
            <w:rPr>
              <w:rFonts w:cs="Arial"/>
              <w:color w:val="999999"/>
              <w:szCs w:val="16"/>
              <w:lang w:val="en-US"/>
            </w:rPr>
          </w:pPr>
          <w:r>
            <w:rPr>
              <w:rFonts w:cs="Arial"/>
              <w:color w:val="999999"/>
              <w:szCs w:val="16"/>
              <w:lang w:val="en-US"/>
            </w:rPr>
            <w:t>date</w:t>
          </w:r>
          <w:r w:rsidRPr="000116D9">
            <w:rPr>
              <w:rFonts w:cs="Arial"/>
              <w:color w:val="999999"/>
              <w:szCs w:val="16"/>
              <w:lang w:val="en-US"/>
            </w:rPr>
            <w:t xml:space="preserve">: </w:t>
          </w:r>
        </w:p>
      </w:tc>
      <w:tc>
        <w:tcPr>
          <w:tcW w:w="1850" w:type="pct"/>
          <w:tcBorders>
            <w:top w:val="single" w:sz="4" w:space="0" w:color="C0C0C0"/>
            <w:left w:val="nil"/>
            <w:bottom w:val="single" w:sz="4" w:space="0" w:color="C0C0C0"/>
          </w:tcBorders>
          <w:vAlign w:val="center"/>
        </w:tcPr>
        <w:p w:rsidR="00C421A9" w:rsidRPr="000116D9" w:rsidRDefault="00C421A9" w:rsidP="00C421A9">
          <w:pPr>
            <w:pStyle w:val="Footer"/>
            <w:tabs>
              <w:tab w:val="clear" w:pos="4819"/>
              <w:tab w:val="center" w:pos="4678"/>
              <w:tab w:val="right" w:pos="9356"/>
            </w:tabs>
            <w:jc w:val="right"/>
            <w:rPr>
              <w:rFonts w:cs="Arial"/>
              <w:color w:val="999999"/>
              <w:szCs w:val="16"/>
              <w:highlight w:val="yellow"/>
              <w:lang w:val="en-US"/>
            </w:rPr>
          </w:pPr>
          <w:r w:rsidRPr="000116D9">
            <w:rPr>
              <w:rFonts w:cs="Arial"/>
              <w:color w:val="999999"/>
              <w:szCs w:val="16"/>
              <w:highlight w:val="yellow"/>
              <w:lang w:val="en-US"/>
            </w:rPr>
            <w:t>00.00.0000</w:t>
          </w:r>
        </w:p>
      </w:tc>
    </w:tr>
    <w:tr w:rsidR="00C421A9" w:rsidRPr="000116D9" w:rsidTr="00F367E6">
      <w:trPr>
        <w:trHeight w:val="20"/>
      </w:trPr>
      <w:tc>
        <w:tcPr>
          <w:tcW w:w="692" w:type="pct"/>
          <w:vMerge/>
        </w:tcPr>
        <w:p w:rsidR="00C421A9" w:rsidRPr="000116D9" w:rsidRDefault="00C421A9" w:rsidP="00C421A9">
          <w:pPr>
            <w:pStyle w:val="Footer"/>
            <w:tabs>
              <w:tab w:val="clear" w:pos="4819"/>
              <w:tab w:val="center" w:pos="4678"/>
              <w:tab w:val="right" w:pos="9356"/>
            </w:tabs>
            <w:jc w:val="right"/>
            <w:rPr>
              <w:rFonts w:cs="Arial"/>
              <w:color w:val="999999"/>
              <w:szCs w:val="16"/>
            </w:rPr>
          </w:pPr>
        </w:p>
      </w:tc>
      <w:tc>
        <w:tcPr>
          <w:tcW w:w="616" w:type="pct"/>
          <w:tcBorders>
            <w:top w:val="single" w:sz="4" w:space="0" w:color="C0C0C0"/>
            <w:bottom w:val="single" w:sz="4" w:space="0" w:color="C0C0C0"/>
            <w:right w:val="single" w:sz="4" w:space="0" w:color="C0C0C0"/>
          </w:tcBorders>
          <w:vAlign w:val="center"/>
        </w:tcPr>
        <w:p w:rsidR="00C421A9" w:rsidRPr="000116D9" w:rsidRDefault="00C421A9" w:rsidP="00010F9D">
          <w:pPr>
            <w:pStyle w:val="Footer"/>
            <w:tabs>
              <w:tab w:val="clear" w:pos="4819"/>
              <w:tab w:val="center" w:pos="4678"/>
              <w:tab w:val="right" w:pos="9356"/>
            </w:tabs>
            <w:jc w:val="right"/>
            <w:rPr>
              <w:rFonts w:cs="Arial"/>
              <w:color w:val="999999"/>
              <w:szCs w:val="16"/>
              <w:lang w:val="en-US"/>
            </w:rPr>
          </w:pPr>
          <w:r>
            <w:rPr>
              <w:rFonts w:cs="Arial"/>
              <w:color w:val="999999"/>
              <w:szCs w:val="16"/>
            </w:rPr>
            <w:t>Approved</w:t>
          </w:r>
          <w:r w:rsidRPr="000116D9">
            <w:rPr>
              <w:rFonts w:cs="Arial"/>
              <w:color w:val="999999"/>
              <w:szCs w:val="16"/>
              <w:lang w:val="en-US"/>
            </w:rPr>
            <w:t>:</w:t>
          </w:r>
        </w:p>
      </w:tc>
      <w:tc>
        <w:tcPr>
          <w:tcW w:w="1610" w:type="pct"/>
          <w:tcBorders>
            <w:top w:val="single" w:sz="4" w:space="0" w:color="C0C0C0"/>
            <w:left w:val="single" w:sz="4" w:space="0" w:color="C0C0C0"/>
            <w:bottom w:val="single" w:sz="4" w:space="0" w:color="C0C0C0"/>
            <w:right w:val="nil"/>
          </w:tcBorders>
          <w:vAlign w:val="center"/>
        </w:tcPr>
        <w:p w:rsidR="00C421A9" w:rsidRPr="000116D9" w:rsidRDefault="00C421A9" w:rsidP="00C421A9">
          <w:pPr>
            <w:pStyle w:val="Footer"/>
            <w:tabs>
              <w:tab w:val="clear" w:pos="4819"/>
              <w:tab w:val="center" w:pos="4678"/>
              <w:tab w:val="right" w:pos="9356"/>
            </w:tabs>
            <w:jc w:val="left"/>
            <w:rPr>
              <w:rFonts w:cs="Arial"/>
              <w:color w:val="999999"/>
              <w:szCs w:val="16"/>
              <w:highlight w:val="yellow"/>
              <w:lang w:val="en-US"/>
            </w:rPr>
          </w:pPr>
          <w:r w:rsidRPr="000116D9">
            <w:rPr>
              <w:rFonts w:cs="Arial"/>
              <w:color w:val="999999"/>
              <w:szCs w:val="16"/>
              <w:highlight w:val="yellow"/>
              <w:lang w:val="en-US"/>
            </w:rPr>
            <w:t xml:space="preserve">N. </w:t>
          </w:r>
          <w:r w:rsidRPr="000116D9">
            <w:rPr>
              <w:rFonts w:cs="Arial"/>
              <w:color w:val="999999"/>
              <w:szCs w:val="16"/>
              <w:highlight w:val="yellow"/>
            </w:rPr>
            <w:t>Cognome</w:t>
          </w:r>
          <w:r w:rsidRPr="000116D9">
            <w:rPr>
              <w:rFonts w:cs="Arial"/>
              <w:color w:val="999999"/>
              <w:szCs w:val="16"/>
              <w:highlight w:val="yellow"/>
              <w:lang w:val="en-US"/>
            </w:rPr>
            <w:t xml:space="preserve">, N. </w:t>
          </w:r>
          <w:r w:rsidRPr="000116D9">
            <w:rPr>
              <w:rFonts w:cs="Arial"/>
              <w:color w:val="999999"/>
              <w:szCs w:val="16"/>
              <w:highlight w:val="yellow"/>
            </w:rPr>
            <w:t>Cognome</w:t>
          </w:r>
        </w:p>
      </w:tc>
      <w:tc>
        <w:tcPr>
          <w:tcW w:w="231" w:type="pct"/>
          <w:tcBorders>
            <w:top w:val="single" w:sz="4" w:space="0" w:color="C0C0C0"/>
            <w:left w:val="nil"/>
            <w:bottom w:val="single" w:sz="4" w:space="0" w:color="C0C0C0"/>
            <w:right w:val="nil"/>
          </w:tcBorders>
          <w:tcMar>
            <w:left w:w="0" w:type="dxa"/>
            <w:right w:w="0" w:type="dxa"/>
          </w:tcMar>
          <w:vAlign w:val="center"/>
        </w:tcPr>
        <w:p w:rsidR="00C421A9" w:rsidRPr="000116D9" w:rsidRDefault="00C421A9" w:rsidP="00C421A9">
          <w:pPr>
            <w:pStyle w:val="Footer"/>
            <w:tabs>
              <w:tab w:val="clear" w:pos="4819"/>
              <w:tab w:val="center" w:pos="4678"/>
              <w:tab w:val="right" w:pos="9356"/>
            </w:tabs>
            <w:jc w:val="right"/>
            <w:rPr>
              <w:rFonts w:cs="Arial"/>
              <w:color w:val="999999"/>
              <w:szCs w:val="16"/>
              <w:lang w:val="en-US"/>
            </w:rPr>
          </w:pPr>
          <w:r>
            <w:rPr>
              <w:rFonts w:cs="Arial"/>
              <w:color w:val="999999"/>
              <w:szCs w:val="16"/>
              <w:lang w:val="en-US"/>
            </w:rPr>
            <w:t>date</w:t>
          </w:r>
          <w:r w:rsidRPr="000116D9">
            <w:rPr>
              <w:rFonts w:cs="Arial"/>
              <w:color w:val="999999"/>
              <w:szCs w:val="16"/>
              <w:lang w:val="en-US"/>
            </w:rPr>
            <w:t>:</w:t>
          </w:r>
        </w:p>
      </w:tc>
      <w:tc>
        <w:tcPr>
          <w:tcW w:w="1850" w:type="pct"/>
          <w:tcBorders>
            <w:top w:val="single" w:sz="4" w:space="0" w:color="C0C0C0"/>
            <w:left w:val="nil"/>
            <w:bottom w:val="single" w:sz="4" w:space="0" w:color="C0C0C0"/>
          </w:tcBorders>
          <w:vAlign w:val="center"/>
        </w:tcPr>
        <w:p w:rsidR="00C421A9" w:rsidRPr="000116D9" w:rsidRDefault="00C421A9" w:rsidP="00C421A9">
          <w:pPr>
            <w:pStyle w:val="Footer"/>
            <w:tabs>
              <w:tab w:val="clear" w:pos="4819"/>
              <w:tab w:val="center" w:pos="4678"/>
              <w:tab w:val="right" w:pos="9356"/>
            </w:tabs>
            <w:jc w:val="right"/>
            <w:rPr>
              <w:rFonts w:cs="Arial"/>
              <w:color w:val="999999"/>
              <w:szCs w:val="16"/>
              <w:highlight w:val="yellow"/>
              <w:lang w:val="en-US"/>
            </w:rPr>
          </w:pPr>
          <w:r w:rsidRPr="000116D9">
            <w:rPr>
              <w:rFonts w:cs="Arial"/>
              <w:color w:val="999999"/>
              <w:szCs w:val="16"/>
              <w:highlight w:val="yellow"/>
              <w:lang w:val="en-US"/>
            </w:rPr>
            <w:t>00.00.0000</w:t>
          </w:r>
        </w:p>
      </w:tc>
    </w:tr>
  </w:tbl>
  <w:p w:rsidR="00C421A9" w:rsidRPr="00A87F36" w:rsidRDefault="00C421A9" w:rsidP="00A5371E">
    <w:pPr>
      <w:pStyle w:val="Footer"/>
      <w:tabs>
        <w:tab w:val="clear" w:pos="4819"/>
        <w:tab w:val="center" w:pos="4536"/>
      </w:tabs>
      <w:spacing w:before="40"/>
      <w:rPr>
        <w:rFonts w:cs="Arial"/>
        <w:color w:val="auto"/>
        <w:spacing w:val="6"/>
        <w:szCs w:val="16"/>
        <w:lang w:val="it-IT"/>
      </w:rPr>
    </w:pPr>
    <w:r w:rsidRPr="00A87F36">
      <w:rPr>
        <w:rFonts w:cs="Arial"/>
        <w:color w:val="auto"/>
        <w:szCs w:val="16"/>
        <w:lang w:val="it-IT"/>
      </w:rPr>
      <w:t xml:space="preserve">© PTV SISTeMA </w:t>
    </w:r>
    <w:r w:rsidRPr="00A87F36">
      <w:rPr>
        <w:rFonts w:cs="Arial"/>
        <w:color w:val="auto"/>
        <w:szCs w:val="16"/>
        <w:lang w:val="it-IT"/>
      </w:rPr>
      <w:tab/>
      <w:t xml:space="preserve">Pag. </w:t>
    </w:r>
    <w:r w:rsidRPr="000116D9">
      <w:rPr>
        <w:rFonts w:cs="Arial"/>
        <w:color w:val="auto"/>
        <w:szCs w:val="16"/>
      </w:rPr>
      <w:fldChar w:fldCharType="begin"/>
    </w:r>
    <w:r w:rsidRPr="00A87F36">
      <w:rPr>
        <w:rFonts w:cs="Arial"/>
        <w:color w:val="auto"/>
        <w:szCs w:val="16"/>
        <w:lang w:val="it-IT"/>
      </w:rPr>
      <w:instrText xml:space="preserve"> PAGE </w:instrText>
    </w:r>
    <w:r w:rsidRPr="000116D9">
      <w:rPr>
        <w:rFonts w:cs="Arial"/>
        <w:color w:val="auto"/>
        <w:szCs w:val="16"/>
      </w:rPr>
      <w:fldChar w:fldCharType="separate"/>
    </w:r>
    <w:r w:rsidR="003D1304">
      <w:rPr>
        <w:rFonts w:cs="Arial"/>
        <w:noProof/>
        <w:color w:val="auto"/>
        <w:szCs w:val="16"/>
        <w:lang w:val="it-IT"/>
      </w:rPr>
      <w:t>1</w:t>
    </w:r>
    <w:r w:rsidRPr="000116D9">
      <w:rPr>
        <w:rFonts w:cs="Arial"/>
        <w:color w:val="auto"/>
        <w:szCs w:val="16"/>
      </w:rPr>
      <w:fldChar w:fldCharType="end"/>
    </w:r>
    <w:r w:rsidRPr="00A87F36">
      <w:rPr>
        <w:rFonts w:cs="Arial"/>
        <w:color w:val="auto"/>
        <w:szCs w:val="16"/>
        <w:lang w:val="it-IT"/>
      </w:rPr>
      <w:t>/</w:t>
    </w:r>
    <w:r w:rsidRPr="000116D9">
      <w:rPr>
        <w:rFonts w:cs="Arial"/>
        <w:color w:val="auto"/>
        <w:szCs w:val="16"/>
      </w:rPr>
      <w:fldChar w:fldCharType="begin"/>
    </w:r>
    <w:r w:rsidRPr="00A87F36">
      <w:rPr>
        <w:rFonts w:cs="Arial"/>
        <w:color w:val="auto"/>
        <w:szCs w:val="16"/>
        <w:lang w:val="it-IT"/>
      </w:rPr>
      <w:instrText xml:space="preserve"> NUMPAGES </w:instrText>
    </w:r>
    <w:r w:rsidRPr="000116D9">
      <w:rPr>
        <w:rFonts w:cs="Arial"/>
        <w:color w:val="auto"/>
        <w:szCs w:val="16"/>
      </w:rPr>
      <w:fldChar w:fldCharType="separate"/>
    </w:r>
    <w:r w:rsidR="003D1304">
      <w:rPr>
        <w:rFonts w:cs="Arial"/>
        <w:noProof/>
        <w:color w:val="auto"/>
        <w:szCs w:val="16"/>
        <w:lang w:val="it-IT"/>
      </w:rPr>
      <w:t>1</w:t>
    </w:r>
    <w:r w:rsidRPr="000116D9">
      <w:rPr>
        <w:rFonts w:cs="Arial"/>
        <w:color w:val="auto"/>
        <w:szCs w:val="16"/>
      </w:rPr>
      <w:fldChar w:fldCharType="end"/>
    </w:r>
    <w:r w:rsidRPr="00A87F36">
      <w:rPr>
        <w:rFonts w:cs="Arial"/>
        <w:color w:val="auto"/>
        <w:spacing w:val="6"/>
        <w:szCs w:val="16"/>
        <w:lang w:val="it-IT"/>
      </w:rPr>
      <w:tab/>
    </w:r>
    <w:r w:rsidRPr="00A87F36">
      <w:rPr>
        <w:rFonts w:cs="Arial"/>
        <w:color w:val="auto"/>
        <w:szCs w:val="16"/>
        <w:lang w:val="it-IT"/>
      </w:rPr>
      <w:t>www.ptvgroup.com/it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1A9" w:rsidRDefault="00C421A9">
    <w:pPr>
      <w:pStyle w:val="Footer"/>
    </w:pPr>
    <w:r>
      <w:rPr>
        <w:noProof/>
        <w:lang w:eastAsia="en-GB"/>
      </w:rPr>
      <mc:AlternateContent>
        <mc:Choice Requires="wps">
          <w:drawing>
            <wp:anchor distT="0" distB="0" distL="114300" distR="114300" simplePos="0" relativeHeight="251656704" behindDoc="0" locked="0" layoutInCell="1" allowOverlap="1" wp14:anchorId="5CC40E99" wp14:editId="6870F6BF">
              <wp:simplePos x="0" y="0"/>
              <wp:positionH relativeFrom="column">
                <wp:posOffset>-21590</wp:posOffset>
              </wp:positionH>
              <wp:positionV relativeFrom="page">
                <wp:posOffset>9698990</wp:posOffset>
              </wp:positionV>
              <wp:extent cx="5796280" cy="635"/>
              <wp:effectExtent l="6985" t="12065" r="6985" b="15875"/>
              <wp:wrapNone/>
              <wp:docPr id="6"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635"/>
                      </a:xfrm>
                      <a:prstGeom prst="line">
                        <a:avLst/>
                      </a:prstGeom>
                      <a:noFill/>
                      <a:ln w="13970">
                        <a:solidFill>
                          <a:srgbClr val="8224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3A668E" id="Line 13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7pt,763.7pt" to="454.7pt,7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" strokecolor="#822433" strokeweight="1.1pt">
              <w10:wrap anchory="page"/>
            </v:line>
          </w:pict>
        </mc:Fallback>
      </mc:AlternateContent>
    </w:r>
  </w:p>
  <w:p w:rsidR="00C421A9" w:rsidRDefault="00C421A9">
    <w:pPr>
      <w:pStyle w:val="Footer"/>
    </w:pPr>
  </w:p>
  <w:p w:rsidR="00C421A9" w:rsidRDefault="00C421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B8E" w:rsidRDefault="00725B8E">
      <w:r>
        <w:separator/>
      </w:r>
    </w:p>
    <w:p w:rsidR="00725B8E" w:rsidRDefault="00725B8E"/>
  </w:footnote>
  <w:footnote w:type="continuationSeparator" w:id="0">
    <w:p w:rsidR="00725B8E" w:rsidRDefault="00725B8E">
      <w:r>
        <w:continuationSeparator/>
      </w:r>
    </w:p>
    <w:p w:rsidR="00725B8E" w:rsidRDefault="00725B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1A9" w:rsidRDefault="00C421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1985"/>
      <w:gridCol w:w="5789"/>
      <w:gridCol w:w="1297"/>
    </w:tblGrid>
    <w:tr w:rsidR="00C421A9" w:rsidRPr="00F65459" w:rsidTr="00A5371E">
      <w:trPr>
        <w:trHeight w:val="231"/>
      </w:trPr>
      <w:tc>
        <w:tcPr>
          <w:tcW w:w="1094" w:type="pct"/>
          <w:vMerge w:val="restart"/>
          <w:tcBorders>
            <w:bottom w:val="single" w:sz="12" w:space="0" w:color="822433"/>
          </w:tcBorders>
          <w:shd w:val="clear" w:color="auto" w:fill="auto"/>
          <w:tcMar>
            <w:top w:w="57" w:type="dxa"/>
            <w:left w:w="0" w:type="dxa"/>
            <w:right w:w="0" w:type="dxa"/>
          </w:tcMar>
          <w:vAlign w:val="bottom"/>
        </w:tcPr>
        <w:p w:rsidR="00C421A9" w:rsidRPr="00F65459" w:rsidRDefault="00C421A9" w:rsidP="00C421A9">
          <w:pPr>
            <w:pStyle w:val="Header"/>
            <w:spacing w:after="40"/>
            <w:rPr>
              <w:color w:val="auto"/>
            </w:rPr>
          </w:pPr>
          <w:r>
            <w:rPr>
              <w:noProof/>
              <w:lang w:eastAsia="en-GB"/>
            </w:rPr>
            <w:drawing>
              <wp:inline distT="0" distB="0" distL="0" distR="0" wp14:anchorId="40306168" wp14:editId="1B15A8A7">
                <wp:extent cx="1259840" cy="475615"/>
                <wp:effectExtent l="0" t="0" r="0" b="635"/>
                <wp:docPr id="47" name="Bild 18" descr="PTV_Group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PTV_Group_Briefkop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9840" cy="475615"/>
                        </a:xfrm>
                        <a:prstGeom prst="rect">
                          <a:avLst/>
                        </a:prstGeom>
                        <a:noFill/>
                        <a:ln>
                          <a:noFill/>
                        </a:ln>
                      </pic:spPr>
                    </pic:pic>
                  </a:graphicData>
                </a:graphic>
              </wp:inline>
            </w:drawing>
          </w:r>
        </w:p>
      </w:tc>
      <w:tc>
        <w:tcPr>
          <w:tcW w:w="3191" w:type="pct"/>
          <w:tcMar>
            <w:left w:w="0" w:type="dxa"/>
            <w:right w:w="0" w:type="dxa"/>
          </w:tcMar>
          <w:vAlign w:val="center"/>
        </w:tcPr>
        <w:p w:rsidR="00C421A9" w:rsidRPr="000116D9" w:rsidRDefault="00C421A9" w:rsidP="00A5371E">
          <w:pPr>
            <w:pStyle w:val="Header"/>
            <w:jc w:val="right"/>
            <w:rPr>
              <w:rFonts w:cs="Arial"/>
              <w:color w:val="auto"/>
              <w:sz w:val="18"/>
              <w:szCs w:val="18"/>
            </w:rPr>
          </w:pPr>
          <w:r>
            <w:rPr>
              <w:rFonts w:cs="Arial"/>
              <w:color w:val="auto"/>
              <w:sz w:val="18"/>
              <w:szCs w:val="18"/>
              <w:highlight w:val="yellow"/>
            </w:rPr>
            <w:t xml:space="preserve">Client name </w:t>
          </w:r>
        </w:p>
      </w:tc>
      <w:tc>
        <w:tcPr>
          <w:tcW w:w="715" w:type="pct"/>
          <w:vMerge w:val="restart"/>
          <w:tcBorders>
            <w:left w:val="nil"/>
            <w:bottom w:val="single" w:sz="12" w:space="0" w:color="822433"/>
          </w:tcBorders>
          <w:shd w:val="clear" w:color="auto" w:fill="auto"/>
          <w:tcMar>
            <w:left w:w="0" w:type="dxa"/>
            <w:right w:w="0" w:type="dxa"/>
          </w:tcMar>
          <w:vAlign w:val="center"/>
        </w:tcPr>
        <w:p w:rsidR="00C421A9" w:rsidRPr="000116D9" w:rsidRDefault="00C421A9" w:rsidP="00C421A9">
          <w:pPr>
            <w:pStyle w:val="Header"/>
            <w:jc w:val="center"/>
            <w:rPr>
              <w:rFonts w:cs="Arial"/>
              <w:color w:val="auto"/>
              <w:sz w:val="22"/>
              <w:szCs w:val="22"/>
            </w:rPr>
          </w:pPr>
          <w:r w:rsidRPr="000116D9">
            <w:rPr>
              <w:rFonts w:cs="Arial"/>
              <w:color w:val="auto"/>
              <w:highlight w:val="yellow"/>
            </w:rPr>
            <w:t>[</w:t>
          </w:r>
          <w:r w:rsidRPr="00A5371E">
            <w:rPr>
              <w:rFonts w:cs="Arial"/>
              <w:color w:val="auto"/>
              <w:sz w:val="18"/>
              <w:szCs w:val="18"/>
              <w:highlight w:val="yellow"/>
            </w:rPr>
            <w:t>insert client logo here]</w:t>
          </w:r>
        </w:p>
      </w:tc>
    </w:tr>
    <w:tr w:rsidR="00C421A9" w:rsidRPr="00F65459" w:rsidTr="00A5371E">
      <w:trPr>
        <w:trHeight w:val="545"/>
      </w:trPr>
      <w:tc>
        <w:tcPr>
          <w:tcW w:w="1094" w:type="pct"/>
          <w:vMerge/>
          <w:tcBorders>
            <w:top w:val="single" w:sz="12" w:space="0" w:color="822433"/>
            <w:bottom w:val="single" w:sz="4" w:space="0" w:color="595959" w:themeColor="text1" w:themeTint="A6"/>
          </w:tcBorders>
          <w:shd w:val="clear" w:color="auto" w:fill="auto"/>
          <w:vAlign w:val="bottom"/>
        </w:tcPr>
        <w:p w:rsidR="00C421A9" w:rsidRPr="00F65459" w:rsidRDefault="00C421A9" w:rsidP="00C421A9">
          <w:pPr>
            <w:pStyle w:val="Header"/>
            <w:rPr>
              <w:color w:val="auto"/>
            </w:rPr>
          </w:pPr>
        </w:p>
      </w:tc>
      <w:tc>
        <w:tcPr>
          <w:tcW w:w="3191" w:type="pct"/>
          <w:tcBorders>
            <w:bottom w:val="single" w:sz="4" w:space="0" w:color="595959" w:themeColor="text1" w:themeTint="A6"/>
          </w:tcBorders>
          <w:tcMar>
            <w:left w:w="0" w:type="dxa"/>
            <w:right w:w="0" w:type="dxa"/>
          </w:tcMar>
          <w:vAlign w:val="center"/>
        </w:tcPr>
        <w:p w:rsidR="00C421A9" w:rsidRPr="000116D9" w:rsidRDefault="00C421A9" w:rsidP="00A5371E">
          <w:pPr>
            <w:pStyle w:val="Header"/>
            <w:jc w:val="center"/>
            <w:rPr>
              <w:rFonts w:cs="Arial"/>
              <w:color w:val="auto"/>
              <w:szCs w:val="20"/>
            </w:rPr>
          </w:pPr>
          <w:r>
            <w:rPr>
              <w:rFonts w:cs="Arial"/>
              <w:color w:val="auto"/>
              <w:szCs w:val="20"/>
              <w:highlight w:val="yellow"/>
            </w:rPr>
            <w:t>Project name</w:t>
          </w:r>
        </w:p>
      </w:tc>
      <w:tc>
        <w:tcPr>
          <w:tcW w:w="715" w:type="pct"/>
          <w:vMerge/>
          <w:tcBorders>
            <w:left w:val="nil"/>
            <w:bottom w:val="single" w:sz="4" w:space="0" w:color="595959" w:themeColor="text1" w:themeTint="A6"/>
          </w:tcBorders>
          <w:shd w:val="clear" w:color="auto" w:fill="auto"/>
          <w:tcMar>
            <w:left w:w="0" w:type="dxa"/>
            <w:right w:w="0" w:type="dxa"/>
          </w:tcMar>
        </w:tcPr>
        <w:p w:rsidR="00C421A9" w:rsidRPr="000116D9" w:rsidRDefault="00C421A9" w:rsidP="00C421A9">
          <w:pPr>
            <w:pStyle w:val="Header"/>
            <w:rPr>
              <w:rFonts w:cs="Arial"/>
              <w:color w:val="auto"/>
            </w:rPr>
          </w:pPr>
        </w:p>
      </w:tc>
    </w:tr>
    <w:tr w:rsidR="00C421A9" w:rsidRPr="00F65459" w:rsidTr="00A5371E">
      <w:trPr>
        <w:trHeight w:val="144"/>
      </w:trPr>
      <w:tc>
        <w:tcPr>
          <w:tcW w:w="1094" w:type="pct"/>
          <w:tcBorders>
            <w:top w:val="single" w:sz="4" w:space="0" w:color="595959" w:themeColor="text1" w:themeTint="A6"/>
          </w:tcBorders>
          <w:shd w:val="clear" w:color="auto" w:fill="auto"/>
          <w:tcMar>
            <w:top w:w="85" w:type="dxa"/>
            <w:left w:w="0" w:type="dxa"/>
            <w:right w:w="0" w:type="dxa"/>
          </w:tcMar>
          <w:vAlign w:val="bottom"/>
        </w:tcPr>
        <w:p w:rsidR="00C421A9" w:rsidRPr="000116D9" w:rsidRDefault="00C421A9" w:rsidP="00C421A9">
          <w:pPr>
            <w:pStyle w:val="Header"/>
            <w:rPr>
              <w:rFonts w:cs="Arial"/>
              <w:color w:val="auto"/>
              <w:sz w:val="18"/>
              <w:szCs w:val="18"/>
            </w:rPr>
          </w:pPr>
          <w:r w:rsidRPr="000116D9">
            <w:rPr>
              <w:rFonts w:cs="Arial"/>
              <w:b/>
              <w:color w:val="595959" w:themeColor="text1" w:themeTint="A6"/>
              <w:sz w:val="18"/>
              <w:szCs w:val="18"/>
            </w:rPr>
            <w:t>PTV SISTeMA</w:t>
          </w:r>
        </w:p>
      </w:tc>
      <w:tc>
        <w:tcPr>
          <w:tcW w:w="3191" w:type="pct"/>
          <w:tcBorders>
            <w:top w:val="single" w:sz="4" w:space="0" w:color="595959" w:themeColor="text1" w:themeTint="A6"/>
          </w:tcBorders>
          <w:tcMar>
            <w:left w:w="0" w:type="dxa"/>
            <w:right w:w="0" w:type="dxa"/>
          </w:tcMar>
          <w:vAlign w:val="bottom"/>
        </w:tcPr>
        <w:p w:rsidR="00C421A9" w:rsidRPr="000116D9" w:rsidRDefault="00C421A9" w:rsidP="00A5371E">
          <w:pPr>
            <w:pStyle w:val="Header"/>
            <w:jc w:val="center"/>
            <w:rPr>
              <w:rFonts w:cs="Arial"/>
              <w:smallCaps/>
              <w:color w:val="auto"/>
              <w:sz w:val="18"/>
              <w:szCs w:val="18"/>
            </w:rPr>
          </w:pPr>
          <w:r>
            <w:rPr>
              <w:rFonts w:cs="Arial"/>
              <w:smallCaps/>
              <w:color w:val="auto"/>
              <w:sz w:val="18"/>
              <w:szCs w:val="18"/>
              <w:highlight w:val="yellow"/>
            </w:rPr>
            <w:t>Document Title</w:t>
          </w:r>
        </w:p>
      </w:tc>
      <w:tc>
        <w:tcPr>
          <w:tcW w:w="715" w:type="pct"/>
          <w:tcBorders>
            <w:top w:val="single" w:sz="4" w:space="0" w:color="595959" w:themeColor="text1" w:themeTint="A6"/>
          </w:tcBorders>
          <w:shd w:val="clear" w:color="auto" w:fill="auto"/>
          <w:tcMar>
            <w:left w:w="0" w:type="dxa"/>
            <w:right w:w="0" w:type="dxa"/>
          </w:tcMar>
          <w:vAlign w:val="bottom"/>
        </w:tcPr>
        <w:p w:rsidR="00C421A9" w:rsidRPr="000116D9" w:rsidRDefault="00C421A9" w:rsidP="00C421A9">
          <w:pPr>
            <w:pStyle w:val="Header"/>
            <w:jc w:val="center"/>
            <w:rPr>
              <w:rFonts w:cs="Arial"/>
              <w:color w:val="auto"/>
            </w:rPr>
          </w:pPr>
        </w:p>
      </w:tc>
    </w:tr>
  </w:tbl>
  <w:p w:rsidR="00C421A9" w:rsidRPr="007F1835" w:rsidRDefault="00C421A9" w:rsidP="00A537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1560"/>
      <w:gridCol w:w="6042"/>
      <w:gridCol w:w="1577"/>
    </w:tblGrid>
    <w:tr w:rsidR="00C421A9" w:rsidTr="00C246A6">
      <w:trPr>
        <w:trHeight w:val="425"/>
      </w:trPr>
      <w:tc>
        <w:tcPr>
          <w:tcW w:w="850" w:type="pct"/>
          <w:vMerge w:val="restart"/>
          <w:tcBorders>
            <w:bottom w:val="single" w:sz="12" w:space="0" w:color="822433"/>
          </w:tcBorders>
          <w:shd w:val="clear" w:color="auto" w:fill="auto"/>
          <w:tcMar>
            <w:top w:w="57" w:type="dxa"/>
            <w:left w:w="0" w:type="dxa"/>
            <w:right w:w="0" w:type="dxa"/>
          </w:tcMar>
          <w:vAlign w:val="bottom"/>
        </w:tcPr>
        <w:p w:rsidR="00C421A9" w:rsidRDefault="00C421A9" w:rsidP="00C246A6">
          <w:pPr>
            <w:pStyle w:val="Header"/>
          </w:pPr>
          <w:r>
            <w:rPr>
              <w:noProof/>
              <w:lang w:eastAsia="en-GB"/>
            </w:rPr>
            <mc:AlternateContent>
              <mc:Choice Requires="wpg">
                <w:drawing>
                  <wp:inline distT="0" distB="0" distL="0" distR="0" wp14:anchorId="25816D8E" wp14:editId="71549D93">
                    <wp:extent cx="850900" cy="455930"/>
                    <wp:effectExtent l="9525" t="9525" r="6350" b="1270"/>
                    <wp:docPr id="42"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455930"/>
                              <a:chOff x="1706" y="847"/>
                              <a:chExt cx="1340" cy="718"/>
                            </a:xfrm>
                          </wpg:grpSpPr>
                          <wps:wsp>
                            <wps:cNvPr id="43" name="Freeform 641"/>
                            <wps:cNvSpPr>
                              <a:spLocks/>
                            </wps:cNvSpPr>
                            <wps:spPr bwMode="auto">
                              <a:xfrm>
                                <a:off x="2497" y="994"/>
                                <a:ext cx="249" cy="570"/>
                              </a:xfrm>
                              <a:custGeom>
                                <a:avLst/>
                                <a:gdLst>
                                  <a:gd name="T0" fmla="*/ 301 w 568"/>
                                  <a:gd name="T1" fmla="*/ 0 h 1308"/>
                                  <a:gd name="T2" fmla="*/ 301 w 568"/>
                                  <a:gd name="T3" fmla="*/ 250 h 1308"/>
                                  <a:gd name="T4" fmla="*/ 538 w 568"/>
                                  <a:gd name="T5" fmla="*/ 250 h 1308"/>
                                  <a:gd name="T6" fmla="*/ 538 w 568"/>
                                  <a:gd name="T7" fmla="*/ 413 h 1308"/>
                                  <a:gd name="T8" fmla="*/ 301 w 568"/>
                                  <a:gd name="T9" fmla="*/ 413 h 1308"/>
                                  <a:gd name="T10" fmla="*/ 301 w 568"/>
                                  <a:gd name="T11" fmla="*/ 968 h 1308"/>
                                  <a:gd name="T12" fmla="*/ 302 w 568"/>
                                  <a:gd name="T13" fmla="*/ 1003 h 1308"/>
                                  <a:gd name="T14" fmla="*/ 306 w 568"/>
                                  <a:gd name="T15" fmla="*/ 1033 h 1308"/>
                                  <a:gd name="T16" fmla="*/ 311 w 568"/>
                                  <a:gd name="T17" fmla="*/ 1060 h 1308"/>
                                  <a:gd name="T18" fmla="*/ 320 w 568"/>
                                  <a:gd name="T19" fmla="*/ 1082 h 1308"/>
                                  <a:gd name="T20" fmla="*/ 330 w 568"/>
                                  <a:gd name="T21" fmla="*/ 1099 h 1308"/>
                                  <a:gd name="T22" fmla="*/ 343 w 568"/>
                                  <a:gd name="T23" fmla="*/ 1113 h 1308"/>
                                  <a:gd name="T24" fmla="*/ 361 w 568"/>
                                  <a:gd name="T25" fmla="*/ 1124 h 1308"/>
                                  <a:gd name="T26" fmla="*/ 381 w 568"/>
                                  <a:gd name="T27" fmla="*/ 1131 h 1308"/>
                                  <a:gd name="T28" fmla="*/ 404 w 568"/>
                                  <a:gd name="T29" fmla="*/ 1136 h 1308"/>
                                  <a:gd name="T30" fmla="*/ 432 w 568"/>
                                  <a:gd name="T31" fmla="*/ 1137 h 1308"/>
                                  <a:gd name="T32" fmla="*/ 468 w 568"/>
                                  <a:gd name="T33" fmla="*/ 1135 h 1308"/>
                                  <a:gd name="T34" fmla="*/ 502 w 568"/>
                                  <a:gd name="T35" fmla="*/ 1128 h 1308"/>
                                  <a:gd name="T36" fmla="*/ 536 w 568"/>
                                  <a:gd name="T37" fmla="*/ 1116 h 1308"/>
                                  <a:gd name="T38" fmla="*/ 568 w 568"/>
                                  <a:gd name="T39" fmla="*/ 1098 h 1308"/>
                                  <a:gd name="T40" fmla="*/ 568 w 568"/>
                                  <a:gd name="T41" fmla="*/ 1284 h 1308"/>
                                  <a:gd name="T42" fmla="*/ 537 w 568"/>
                                  <a:gd name="T43" fmla="*/ 1292 h 1308"/>
                                  <a:gd name="T44" fmla="*/ 502 w 568"/>
                                  <a:gd name="T45" fmla="*/ 1300 h 1308"/>
                                  <a:gd name="T46" fmla="*/ 462 w 568"/>
                                  <a:gd name="T47" fmla="*/ 1304 h 1308"/>
                                  <a:gd name="T48" fmla="*/ 418 w 568"/>
                                  <a:gd name="T49" fmla="*/ 1307 h 1308"/>
                                  <a:gd name="T50" fmla="*/ 368 w 568"/>
                                  <a:gd name="T51" fmla="*/ 1308 h 1308"/>
                                  <a:gd name="T52" fmla="*/ 327 w 568"/>
                                  <a:gd name="T53" fmla="*/ 1306 h 1308"/>
                                  <a:gd name="T54" fmla="*/ 289 w 568"/>
                                  <a:gd name="T55" fmla="*/ 1300 h 1308"/>
                                  <a:gd name="T56" fmla="*/ 254 w 568"/>
                                  <a:gd name="T57" fmla="*/ 1290 h 1308"/>
                                  <a:gd name="T58" fmla="*/ 222 w 568"/>
                                  <a:gd name="T59" fmla="*/ 1276 h 1308"/>
                                  <a:gd name="T60" fmla="*/ 194 w 568"/>
                                  <a:gd name="T61" fmla="*/ 1258 h 1308"/>
                                  <a:gd name="T62" fmla="*/ 169 w 568"/>
                                  <a:gd name="T63" fmla="*/ 1236 h 1308"/>
                                  <a:gd name="T64" fmla="*/ 147 w 568"/>
                                  <a:gd name="T65" fmla="*/ 1209 h 1308"/>
                                  <a:gd name="T66" fmla="*/ 131 w 568"/>
                                  <a:gd name="T67" fmla="*/ 1180 h 1308"/>
                                  <a:gd name="T68" fmla="*/ 118 w 568"/>
                                  <a:gd name="T69" fmla="*/ 1147 h 1308"/>
                                  <a:gd name="T70" fmla="*/ 107 w 568"/>
                                  <a:gd name="T71" fmla="*/ 1111 h 1308"/>
                                  <a:gd name="T72" fmla="*/ 102 w 568"/>
                                  <a:gd name="T73" fmla="*/ 1071 h 1308"/>
                                  <a:gd name="T74" fmla="*/ 100 w 568"/>
                                  <a:gd name="T75" fmla="*/ 1028 h 1308"/>
                                  <a:gd name="T76" fmla="*/ 100 w 568"/>
                                  <a:gd name="T77" fmla="*/ 413 h 1308"/>
                                  <a:gd name="T78" fmla="*/ 0 w 568"/>
                                  <a:gd name="T79" fmla="*/ 413 h 1308"/>
                                  <a:gd name="T80" fmla="*/ 0 w 568"/>
                                  <a:gd name="T81" fmla="*/ 250 h 1308"/>
                                  <a:gd name="T82" fmla="*/ 100 w 568"/>
                                  <a:gd name="T83" fmla="*/ 250 h 1308"/>
                                  <a:gd name="T84" fmla="*/ 100 w 568"/>
                                  <a:gd name="T85" fmla="*/ 74 h 1308"/>
                                  <a:gd name="T86" fmla="*/ 301 w 568"/>
                                  <a:gd name="T87" fmla="*/ 0 h 1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568" h="1308">
                                    <a:moveTo>
                                      <a:pt x="301" y="0"/>
                                    </a:moveTo>
                                    <a:lnTo>
                                      <a:pt x="301" y="250"/>
                                    </a:lnTo>
                                    <a:lnTo>
                                      <a:pt x="538" y="250"/>
                                    </a:lnTo>
                                    <a:lnTo>
                                      <a:pt x="538" y="413"/>
                                    </a:lnTo>
                                    <a:lnTo>
                                      <a:pt x="301" y="413"/>
                                    </a:lnTo>
                                    <a:lnTo>
                                      <a:pt x="301" y="968"/>
                                    </a:lnTo>
                                    <a:lnTo>
                                      <a:pt x="302" y="1003"/>
                                    </a:lnTo>
                                    <a:lnTo>
                                      <a:pt x="306" y="1033"/>
                                    </a:lnTo>
                                    <a:lnTo>
                                      <a:pt x="311" y="1060"/>
                                    </a:lnTo>
                                    <a:lnTo>
                                      <a:pt x="320" y="1082"/>
                                    </a:lnTo>
                                    <a:lnTo>
                                      <a:pt x="330" y="1099"/>
                                    </a:lnTo>
                                    <a:lnTo>
                                      <a:pt x="343" y="1113"/>
                                    </a:lnTo>
                                    <a:lnTo>
                                      <a:pt x="361" y="1124"/>
                                    </a:lnTo>
                                    <a:lnTo>
                                      <a:pt x="381" y="1131"/>
                                    </a:lnTo>
                                    <a:lnTo>
                                      <a:pt x="404" y="1136"/>
                                    </a:lnTo>
                                    <a:lnTo>
                                      <a:pt x="432" y="1137"/>
                                    </a:lnTo>
                                    <a:lnTo>
                                      <a:pt x="468" y="1135"/>
                                    </a:lnTo>
                                    <a:lnTo>
                                      <a:pt x="502" y="1128"/>
                                    </a:lnTo>
                                    <a:lnTo>
                                      <a:pt x="536" y="1116"/>
                                    </a:lnTo>
                                    <a:lnTo>
                                      <a:pt x="568" y="1098"/>
                                    </a:lnTo>
                                    <a:lnTo>
                                      <a:pt x="568" y="1284"/>
                                    </a:lnTo>
                                    <a:lnTo>
                                      <a:pt x="537" y="1292"/>
                                    </a:lnTo>
                                    <a:lnTo>
                                      <a:pt x="502" y="1300"/>
                                    </a:lnTo>
                                    <a:lnTo>
                                      <a:pt x="462" y="1304"/>
                                    </a:lnTo>
                                    <a:lnTo>
                                      <a:pt x="418" y="1307"/>
                                    </a:lnTo>
                                    <a:lnTo>
                                      <a:pt x="368" y="1308"/>
                                    </a:lnTo>
                                    <a:lnTo>
                                      <a:pt x="327" y="1306"/>
                                    </a:lnTo>
                                    <a:lnTo>
                                      <a:pt x="289" y="1300"/>
                                    </a:lnTo>
                                    <a:lnTo>
                                      <a:pt x="254" y="1290"/>
                                    </a:lnTo>
                                    <a:lnTo>
                                      <a:pt x="222" y="1276"/>
                                    </a:lnTo>
                                    <a:lnTo>
                                      <a:pt x="194" y="1258"/>
                                    </a:lnTo>
                                    <a:lnTo>
                                      <a:pt x="169" y="1236"/>
                                    </a:lnTo>
                                    <a:lnTo>
                                      <a:pt x="147" y="1209"/>
                                    </a:lnTo>
                                    <a:lnTo>
                                      <a:pt x="131" y="1180"/>
                                    </a:lnTo>
                                    <a:lnTo>
                                      <a:pt x="118" y="1147"/>
                                    </a:lnTo>
                                    <a:lnTo>
                                      <a:pt x="107" y="1111"/>
                                    </a:lnTo>
                                    <a:lnTo>
                                      <a:pt x="102" y="1071"/>
                                    </a:lnTo>
                                    <a:lnTo>
                                      <a:pt x="100" y="1028"/>
                                    </a:lnTo>
                                    <a:lnTo>
                                      <a:pt x="100" y="413"/>
                                    </a:lnTo>
                                    <a:lnTo>
                                      <a:pt x="0" y="413"/>
                                    </a:lnTo>
                                    <a:lnTo>
                                      <a:pt x="0" y="250"/>
                                    </a:lnTo>
                                    <a:lnTo>
                                      <a:pt x="100" y="250"/>
                                    </a:lnTo>
                                    <a:lnTo>
                                      <a:pt x="100" y="74"/>
                                    </a:lnTo>
                                    <a:lnTo>
                                      <a:pt x="301" y="0"/>
                                    </a:lnTo>
                                    <a:close/>
                                  </a:path>
                                </a:pathLst>
                              </a:custGeom>
                              <a:solidFill>
                                <a:srgbClr val="306769"/>
                              </a:solidFill>
                              <a:ln>
                                <a:noFill/>
                              </a:ln>
                              <a:extLst>
                                <a:ext uri="{91240B29-F687-4F45-9708-019B960494DF}">
                                  <a14:hiddenLine xmlns:a14="http://schemas.microsoft.com/office/drawing/2010/main" w="0">
                                    <a:solidFill>
                                      <a:srgbClr val="108F75"/>
                                    </a:solidFill>
                                    <a:prstDash val="solid"/>
                                    <a:round/>
                                    <a:headEnd/>
                                    <a:tailEnd/>
                                  </a14:hiddenLine>
                                </a:ext>
                              </a:extLst>
                            </wps:spPr>
                            <wps:bodyPr rot="0" vert="horz" wrap="square" lIns="91440" tIns="45720" rIns="91440" bIns="45720" anchor="t" anchorCtr="0" upright="1">
                              <a:noAutofit/>
                            </wps:bodyPr>
                          </wps:wsp>
                          <wps:wsp>
                            <wps:cNvPr id="44" name="Freeform 642"/>
                            <wps:cNvSpPr>
                              <a:spLocks/>
                            </wps:cNvSpPr>
                            <wps:spPr bwMode="auto">
                              <a:xfrm>
                                <a:off x="2781" y="1173"/>
                                <a:ext cx="265" cy="392"/>
                              </a:xfrm>
                              <a:custGeom>
                                <a:avLst/>
                                <a:gdLst>
                                  <a:gd name="T0" fmla="*/ 356 w 606"/>
                                  <a:gd name="T1" fmla="*/ 2 h 898"/>
                                  <a:gd name="T2" fmla="*/ 459 w 606"/>
                                  <a:gd name="T3" fmla="*/ 22 h 898"/>
                                  <a:gd name="T4" fmla="*/ 557 w 606"/>
                                  <a:gd name="T5" fmla="*/ 61 h 898"/>
                                  <a:gd name="T6" fmla="*/ 475 w 606"/>
                                  <a:gd name="T7" fmla="*/ 200 h 898"/>
                                  <a:gd name="T8" fmla="*/ 419 w 606"/>
                                  <a:gd name="T9" fmla="*/ 174 h 898"/>
                                  <a:gd name="T10" fmla="*/ 352 w 606"/>
                                  <a:gd name="T11" fmla="*/ 161 h 898"/>
                                  <a:gd name="T12" fmla="*/ 287 w 606"/>
                                  <a:gd name="T13" fmla="*/ 162 h 898"/>
                                  <a:gd name="T14" fmla="*/ 244 w 606"/>
                                  <a:gd name="T15" fmla="*/ 176 h 898"/>
                                  <a:gd name="T16" fmla="*/ 218 w 606"/>
                                  <a:gd name="T17" fmla="*/ 204 h 898"/>
                                  <a:gd name="T18" fmla="*/ 210 w 606"/>
                                  <a:gd name="T19" fmla="*/ 245 h 898"/>
                                  <a:gd name="T20" fmla="*/ 218 w 606"/>
                                  <a:gd name="T21" fmla="*/ 276 h 898"/>
                                  <a:gd name="T22" fmla="*/ 244 w 606"/>
                                  <a:gd name="T23" fmla="*/ 304 h 898"/>
                                  <a:gd name="T24" fmla="*/ 284 w 606"/>
                                  <a:gd name="T25" fmla="*/ 329 h 898"/>
                                  <a:gd name="T26" fmla="*/ 350 w 606"/>
                                  <a:gd name="T27" fmla="*/ 359 h 898"/>
                                  <a:gd name="T28" fmla="*/ 436 w 606"/>
                                  <a:gd name="T29" fmla="*/ 395 h 898"/>
                                  <a:gd name="T30" fmla="*/ 506 w 606"/>
                                  <a:gd name="T31" fmla="*/ 436 h 898"/>
                                  <a:gd name="T32" fmla="*/ 557 w 606"/>
                                  <a:gd name="T33" fmla="*/ 485 h 898"/>
                                  <a:gd name="T34" fmla="*/ 587 w 606"/>
                                  <a:gd name="T35" fmla="*/ 541 h 898"/>
                                  <a:gd name="T36" fmla="*/ 604 w 606"/>
                                  <a:gd name="T37" fmla="*/ 605 h 898"/>
                                  <a:gd name="T38" fmla="*/ 603 w 606"/>
                                  <a:gd name="T39" fmla="*/ 678 h 898"/>
                                  <a:gd name="T40" fmla="*/ 583 w 606"/>
                                  <a:gd name="T41" fmla="*/ 747 h 898"/>
                                  <a:gd name="T42" fmla="*/ 544 w 606"/>
                                  <a:gd name="T43" fmla="*/ 804 h 898"/>
                                  <a:gd name="T44" fmla="*/ 485 w 606"/>
                                  <a:gd name="T45" fmla="*/ 849 h 898"/>
                                  <a:gd name="T46" fmla="*/ 411 w 606"/>
                                  <a:gd name="T47" fmla="*/ 880 h 898"/>
                                  <a:gd name="T48" fmla="*/ 323 w 606"/>
                                  <a:gd name="T49" fmla="*/ 896 h 898"/>
                                  <a:gd name="T50" fmla="*/ 234 w 606"/>
                                  <a:gd name="T51" fmla="*/ 897 h 898"/>
                                  <a:gd name="T52" fmla="*/ 165 w 606"/>
                                  <a:gd name="T53" fmla="*/ 890 h 898"/>
                                  <a:gd name="T54" fmla="*/ 109 w 606"/>
                                  <a:gd name="T55" fmla="*/ 875 h 898"/>
                                  <a:gd name="T56" fmla="*/ 42 w 606"/>
                                  <a:gd name="T57" fmla="*/ 846 h 898"/>
                                  <a:gd name="T58" fmla="*/ 74 w 606"/>
                                  <a:gd name="T59" fmla="*/ 664 h 898"/>
                                  <a:gd name="T60" fmla="*/ 151 w 606"/>
                                  <a:gd name="T61" fmla="*/ 711 h 898"/>
                                  <a:gd name="T62" fmla="*/ 235 w 606"/>
                                  <a:gd name="T63" fmla="*/ 735 h 898"/>
                                  <a:gd name="T64" fmla="*/ 306 w 606"/>
                                  <a:gd name="T65" fmla="*/ 736 h 898"/>
                                  <a:gd name="T66" fmla="*/ 350 w 606"/>
                                  <a:gd name="T67" fmla="*/ 725 h 898"/>
                                  <a:gd name="T68" fmla="*/ 379 w 606"/>
                                  <a:gd name="T69" fmla="*/ 705 h 898"/>
                                  <a:gd name="T70" fmla="*/ 394 w 606"/>
                                  <a:gd name="T71" fmla="*/ 673 h 898"/>
                                  <a:gd name="T72" fmla="*/ 394 w 606"/>
                                  <a:gd name="T73" fmla="*/ 629 h 898"/>
                                  <a:gd name="T74" fmla="*/ 377 w 606"/>
                                  <a:gd name="T75" fmla="*/ 589 h 898"/>
                                  <a:gd name="T76" fmla="*/ 344 w 606"/>
                                  <a:gd name="T77" fmla="*/ 559 h 898"/>
                                  <a:gd name="T78" fmla="*/ 294 w 606"/>
                                  <a:gd name="T79" fmla="*/ 530 h 898"/>
                                  <a:gd name="T80" fmla="*/ 222 w 606"/>
                                  <a:gd name="T81" fmla="*/ 498 h 898"/>
                                  <a:gd name="T82" fmla="*/ 135 w 606"/>
                                  <a:gd name="T83" fmla="*/ 453 h 898"/>
                                  <a:gd name="T84" fmla="*/ 69 w 606"/>
                                  <a:gd name="T85" fmla="*/ 401 h 898"/>
                                  <a:gd name="T86" fmla="*/ 24 w 606"/>
                                  <a:gd name="T87" fmla="*/ 341 h 898"/>
                                  <a:gd name="T88" fmla="*/ 3 w 606"/>
                                  <a:gd name="T89" fmla="*/ 274 h 898"/>
                                  <a:gd name="T90" fmla="*/ 3 w 606"/>
                                  <a:gd name="T91" fmla="*/ 202 h 898"/>
                                  <a:gd name="T92" fmla="*/ 21 w 606"/>
                                  <a:gd name="T93" fmla="*/ 138 h 898"/>
                                  <a:gd name="T94" fmla="*/ 59 w 606"/>
                                  <a:gd name="T95" fmla="*/ 85 h 898"/>
                                  <a:gd name="T96" fmla="*/ 115 w 606"/>
                                  <a:gd name="T97" fmla="*/ 44 h 898"/>
                                  <a:gd name="T98" fmla="*/ 182 w 606"/>
                                  <a:gd name="T99" fmla="*/ 16 h 898"/>
                                  <a:gd name="T100" fmla="*/ 261 w 606"/>
                                  <a:gd name="T101" fmla="*/ 2 h 8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606" h="898">
                                    <a:moveTo>
                                      <a:pt x="304" y="0"/>
                                    </a:moveTo>
                                    <a:lnTo>
                                      <a:pt x="356" y="2"/>
                                    </a:lnTo>
                                    <a:lnTo>
                                      <a:pt x="408" y="10"/>
                                    </a:lnTo>
                                    <a:lnTo>
                                      <a:pt x="459" y="22"/>
                                    </a:lnTo>
                                    <a:lnTo>
                                      <a:pt x="508" y="38"/>
                                    </a:lnTo>
                                    <a:lnTo>
                                      <a:pt x="557" y="61"/>
                                    </a:lnTo>
                                    <a:lnTo>
                                      <a:pt x="499" y="216"/>
                                    </a:lnTo>
                                    <a:lnTo>
                                      <a:pt x="475" y="200"/>
                                    </a:lnTo>
                                    <a:lnTo>
                                      <a:pt x="448" y="185"/>
                                    </a:lnTo>
                                    <a:lnTo>
                                      <a:pt x="419" y="174"/>
                                    </a:lnTo>
                                    <a:lnTo>
                                      <a:pt x="387" y="167"/>
                                    </a:lnTo>
                                    <a:lnTo>
                                      <a:pt x="352" y="161"/>
                                    </a:lnTo>
                                    <a:lnTo>
                                      <a:pt x="315" y="160"/>
                                    </a:lnTo>
                                    <a:lnTo>
                                      <a:pt x="287" y="162"/>
                                    </a:lnTo>
                                    <a:lnTo>
                                      <a:pt x="264" y="168"/>
                                    </a:lnTo>
                                    <a:lnTo>
                                      <a:pt x="244" y="176"/>
                                    </a:lnTo>
                                    <a:lnTo>
                                      <a:pt x="229" y="188"/>
                                    </a:lnTo>
                                    <a:lnTo>
                                      <a:pt x="218" y="204"/>
                                    </a:lnTo>
                                    <a:lnTo>
                                      <a:pt x="212" y="222"/>
                                    </a:lnTo>
                                    <a:lnTo>
                                      <a:pt x="210" y="245"/>
                                    </a:lnTo>
                                    <a:lnTo>
                                      <a:pt x="212" y="261"/>
                                    </a:lnTo>
                                    <a:lnTo>
                                      <a:pt x="218" y="276"/>
                                    </a:lnTo>
                                    <a:lnTo>
                                      <a:pt x="229" y="291"/>
                                    </a:lnTo>
                                    <a:lnTo>
                                      <a:pt x="244" y="304"/>
                                    </a:lnTo>
                                    <a:lnTo>
                                      <a:pt x="262" y="315"/>
                                    </a:lnTo>
                                    <a:lnTo>
                                      <a:pt x="284" y="329"/>
                                    </a:lnTo>
                                    <a:lnTo>
                                      <a:pt x="314" y="343"/>
                                    </a:lnTo>
                                    <a:lnTo>
                                      <a:pt x="350" y="359"/>
                                    </a:lnTo>
                                    <a:lnTo>
                                      <a:pt x="393" y="375"/>
                                    </a:lnTo>
                                    <a:lnTo>
                                      <a:pt x="436" y="395"/>
                                    </a:lnTo>
                                    <a:lnTo>
                                      <a:pt x="474" y="414"/>
                                    </a:lnTo>
                                    <a:lnTo>
                                      <a:pt x="506" y="436"/>
                                    </a:lnTo>
                                    <a:lnTo>
                                      <a:pt x="534" y="460"/>
                                    </a:lnTo>
                                    <a:lnTo>
                                      <a:pt x="557" y="485"/>
                                    </a:lnTo>
                                    <a:lnTo>
                                      <a:pt x="574" y="512"/>
                                    </a:lnTo>
                                    <a:lnTo>
                                      <a:pt x="587" y="541"/>
                                    </a:lnTo>
                                    <a:lnTo>
                                      <a:pt x="598" y="572"/>
                                    </a:lnTo>
                                    <a:lnTo>
                                      <a:pt x="604" y="605"/>
                                    </a:lnTo>
                                    <a:lnTo>
                                      <a:pt x="606" y="640"/>
                                    </a:lnTo>
                                    <a:lnTo>
                                      <a:pt x="603" y="678"/>
                                    </a:lnTo>
                                    <a:lnTo>
                                      <a:pt x="596" y="714"/>
                                    </a:lnTo>
                                    <a:lnTo>
                                      <a:pt x="583" y="747"/>
                                    </a:lnTo>
                                    <a:lnTo>
                                      <a:pt x="566" y="777"/>
                                    </a:lnTo>
                                    <a:lnTo>
                                      <a:pt x="544" y="804"/>
                                    </a:lnTo>
                                    <a:lnTo>
                                      <a:pt x="516" y="829"/>
                                    </a:lnTo>
                                    <a:lnTo>
                                      <a:pt x="485" y="849"/>
                                    </a:lnTo>
                                    <a:lnTo>
                                      <a:pt x="450" y="867"/>
                                    </a:lnTo>
                                    <a:lnTo>
                                      <a:pt x="411" y="880"/>
                                    </a:lnTo>
                                    <a:lnTo>
                                      <a:pt x="369" y="891"/>
                                    </a:lnTo>
                                    <a:lnTo>
                                      <a:pt x="323" y="896"/>
                                    </a:lnTo>
                                    <a:lnTo>
                                      <a:pt x="274" y="898"/>
                                    </a:lnTo>
                                    <a:lnTo>
                                      <a:pt x="234" y="897"/>
                                    </a:lnTo>
                                    <a:lnTo>
                                      <a:pt x="198" y="894"/>
                                    </a:lnTo>
                                    <a:lnTo>
                                      <a:pt x="165" y="890"/>
                                    </a:lnTo>
                                    <a:lnTo>
                                      <a:pt x="137" y="883"/>
                                    </a:lnTo>
                                    <a:lnTo>
                                      <a:pt x="109" y="875"/>
                                    </a:lnTo>
                                    <a:lnTo>
                                      <a:pt x="77" y="862"/>
                                    </a:lnTo>
                                    <a:lnTo>
                                      <a:pt x="42" y="846"/>
                                    </a:lnTo>
                                    <a:lnTo>
                                      <a:pt x="3" y="826"/>
                                    </a:lnTo>
                                    <a:lnTo>
                                      <a:pt x="74" y="664"/>
                                    </a:lnTo>
                                    <a:lnTo>
                                      <a:pt x="112" y="690"/>
                                    </a:lnTo>
                                    <a:lnTo>
                                      <a:pt x="151" y="711"/>
                                    </a:lnTo>
                                    <a:lnTo>
                                      <a:pt x="191" y="725"/>
                                    </a:lnTo>
                                    <a:lnTo>
                                      <a:pt x="235" y="735"/>
                                    </a:lnTo>
                                    <a:lnTo>
                                      <a:pt x="279" y="738"/>
                                    </a:lnTo>
                                    <a:lnTo>
                                      <a:pt x="306" y="736"/>
                                    </a:lnTo>
                                    <a:lnTo>
                                      <a:pt x="330" y="733"/>
                                    </a:lnTo>
                                    <a:lnTo>
                                      <a:pt x="350" y="725"/>
                                    </a:lnTo>
                                    <a:lnTo>
                                      <a:pt x="367" y="716"/>
                                    </a:lnTo>
                                    <a:lnTo>
                                      <a:pt x="379" y="705"/>
                                    </a:lnTo>
                                    <a:lnTo>
                                      <a:pt x="388" y="690"/>
                                    </a:lnTo>
                                    <a:lnTo>
                                      <a:pt x="394" y="673"/>
                                    </a:lnTo>
                                    <a:lnTo>
                                      <a:pt x="396" y="653"/>
                                    </a:lnTo>
                                    <a:lnTo>
                                      <a:pt x="394" y="629"/>
                                    </a:lnTo>
                                    <a:lnTo>
                                      <a:pt x="387" y="609"/>
                                    </a:lnTo>
                                    <a:lnTo>
                                      <a:pt x="377" y="589"/>
                                    </a:lnTo>
                                    <a:lnTo>
                                      <a:pt x="362" y="573"/>
                                    </a:lnTo>
                                    <a:lnTo>
                                      <a:pt x="344" y="559"/>
                                    </a:lnTo>
                                    <a:lnTo>
                                      <a:pt x="321" y="545"/>
                                    </a:lnTo>
                                    <a:lnTo>
                                      <a:pt x="294" y="530"/>
                                    </a:lnTo>
                                    <a:lnTo>
                                      <a:pt x="261" y="515"/>
                                    </a:lnTo>
                                    <a:lnTo>
                                      <a:pt x="222" y="498"/>
                                    </a:lnTo>
                                    <a:lnTo>
                                      <a:pt x="176" y="476"/>
                                    </a:lnTo>
                                    <a:lnTo>
                                      <a:pt x="135" y="453"/>
                                    </a:lnTo>
                                    <a:lnTo>
                                      <a:pt x="99" y="428"/>
                                    </a:lnTo>
                                    <a:lnTo>
                                      <a:pt x="69" y="401"/>
                                    </a:lnTo>
                                    <a:lnTo>
                                      <a:pt x="44" y="372"/>
                                    </a:lnTo>
                                    <a:lnTo>
                                      <a:pt x="24" y="341"/>
                                    </a:lnTo>
                                    <a:lnTo>
                                      <a:pt x="11" y="308"/>
                                    </a:lnTo>
                                    <a:lnTo>
                                      <a:pt x="3" y="274"/>
                                    </a:lnTo>
                                    <a:lnTo>
                                      <a:pt x="0" y="238"/>
                                    </a:lnTo>
                                    <a:lnTo>
                                      <a:pt x="3" y="202"/>
                                    </a:lnTo>
                                    <a:lnTo>
                                      <a:pt x="9" y="168"/>
                                    </a:lnTo>
                                    <a:lnTo>
                                      <a:pt x="21" y="138"/>
                                    </a:lnTo>
                                    <a:lnTo>
                                      <a:pt x="38" y="110"/>
                                    </a:lnTo>
                                    <a:lnTo>
                                      <a:pt x="59" y="85"/>
                                    </a:lnTo>
                                    <a:lnTo>
                                      <a:pt x="85" y="63"/>
                                    </a:lnTo>
                                    <a:lnTo>
                                      <a:pt x="115" y="44"/>
                                    </a:lnTo>
                                    <a:lnTo>
                                      <a:pt x="147" y="28"/>
                                    </a:lnTo>
                                    <a:lnTo>
                                      <a:pt x="182" y="16"/>
                                    </a:lnTo>
                                    <a:lnTo>
                                      <a:pt x="220" y="7"/>
                                    </a:lnTo>
                                    <a:lnTo>
                                      <a:pt x="261" y="2"/>
                                    </a:lnTo>
                                    <a:lnTo>
                                      <a:pt x="304" y="0"/>
                                    </a:lnTo>
                                    <a:close/>
                                  </a:path>
                                </a:pathLst>
                              </a:custGeom>
                              <a:solidFill>
                                <a:srgbClr val="306769"/>
                              </a:solidFill>
                              <a:ln>
                                <a:noFill/>
                              </a:ln>
                              <a:extLst>
                                <a:ext uri="{91240B29-F687-4F45-9708-019B960494DF}">
                                  <a14:hiddenLine xmlns:a14="http://schemas.microsoft.com/office/drawing/2010/main" w="0">
                                    <a:solidFill>
                                      <a:srgbClr val="108F75"/>
                                    </a:solidFill>
                                    <a:prstDash val="solid"/>
                                    <a:round/>
                                    <a:headEnd/>
                                    <a:tailEnd/>
                                  </a14:hiddenLine>
                                </a:ext>
                              </a:extLst>
                            </wps:spPr>
                            <wps:bodyPr rot="0" vert="horz" wrap="square" lIns="91440" tIns="45720" rIns="91440" bIns="45720" anchor="t" anchorCtr="0" upright="1">
                              <a:noAutofit/>
                            </wps:bodyPr>
                          </wps:wsp>
                          <wps:wsp>
                            <wps:cNvPr id="45" name="Freeform 643"/>
                            <wps:cNvSpPr>
                              <a:spLocks/>
                            </wps:cNvSpPr>
                            <wps:spPr bwMode="auto">
                              <a:xfrm>
                                <a:off x="1706" y="847"/>
                                <a:ext cx="716" cy="697"/>
                              </a:xfrm>
                              <a:custGeom>
                                <a:avLst/>
                                <a:gdLst>
                                  <a:gd name="T0" fmla="*/ 1508 w 1642"/>
                                  <a:gd name="T1" fmla="*/ 3 h 1596"/>
                                  <a:gd name="T2" fmla="*/ 1584 w 1642"/>
                                  <a:gd name="T3" fmla="*/ 39 h 1596"/>
                                  <a:gd name="T4" fmla="*/ 1631 w 1642"/>
                                  <a:gd name="T5" fmla="*/ 107 h 1596"/>
                                  <a:gd name="T6" fmla="*/ 1642 w 1642"/>
                                  <a:gd name="T7" fmla="*/ 320 h 1596"/>
                                  <a:gd name="T8" fmla="*/ 1609 w 1642"/>
                                  <a:gd name="T9" fmla="*/ 284 h 1596"/>
                                  <a:gd name="T10" fmla="*/ 1553 w 1642"/>
                                  <a:gd name="T11" fmla="*/ 268 h 1596"/>
                                  <a:gd name="T12" fmla="*/ 1497 w 1642"/>
                                  <a:gd name="T13" fmla="*/ 284 h 1596"/>
                                  <a:gd name="T14" fmla="*/ 1458 w 1642"/>
                                  <a:gd name="T15" fmla="*/ 331 h 1596"/>
                                  <a:gd name="T16" fmla="*/ 1453 w 1642"/>
                                  <a:gd name="T17" fmla="*/ 390 h 1596"/>
                                  <a:gd name="T18" fmla="*/ 1481 w 1642"/>
                                  <a:gd name="T19" fmla="*/ 441 h 1596"/>
                                  <a:gd name="T20" fmla="*/ 1532 w 1642"/>
                                  <a:gd name="T21" fmla="*/ 469 h 1596"/>
                                  <a:gd name="T22" fmla="*/ 1592 w 1642"/>
                                  <a:gd name="T23" fmla="*/ 464 h 1596"/>
                                  <a:gd name="T24" fmla="*/ 1635 w 1642"/>
                                  <a:gd name="T25" fmla="*/ 431 h 1596"/>
                                  <a:gd name="T26" fmla="*/ 1362 w 1642"/>
                                  <a:gd name="T27" fmla="*/ 739 h 1596"/>
                                  <a:gd name="T28" fmla="*/ 1486 w 1642"/>
                                  <a:gd name="T29" fmla="*/ 1443 h 1596"/>
                                  <a:gd name="T30" fmla="*/ 1041 w 1642"/>
                                  <a:gd name="T31" fmla="*/ 1596 h 1596"/>
                                  <a:gd name="T32" fmla="*/ 1086 w 1642"/>
                                  <a:gd name="T33" fmla="*/ 1543 h 1596"/>
                                  <a:gd name="T34" fmla="*/ 1141 w 1642"/>
                                  <a:gd name="T35" fmla="*/ 1460 h 1596"/>
                                  <a:gd name="T36" fmla="*/ 1184 w 1642"/>
                                  <a:gd name="T37" fmla="*/ 1358 h 1596"/>
                                  <a:gd name="T38" fmla="*/ 1193 w 1642"/>
                                  <a:gd name="T39" fmla="*/ 1249 h 1596"/>
                                  <a:gd name="T40" fmla="*/ 1163 w 1642"/>
                                  <a:gd name="T41" fmla="*/ 1155 h 1596"/>
                                  <a:gd name="T42" fmla="*/ 1101 w 1642"/>
                                  <a:gd name="T43" fmla="*/ 1058 h 1596"/>
                                  <a:gd name="T44" fmla="*/ 1019 w 1642"/>
                                  <a:gd name="T45" fmla="*/ 958 h 1596"/>
                                  <a:gd name="T46" fmla="*/ 898 w 1642"/>
                                  <a:gd name="T47" fmla="*/ 822 h 1596"/>
                                  <a:gd name="T48" fmla="*/ 833 w 1642"/>
                                  <a:gd name="T49" fmla="*/ 718 h 1596"/>
                                  <a:gd name="T50" fmla="*/ 813 w 1642"/>
                                  <a:gd name="T51" fmla="*/ 626 h 1596"/>
                                  <a:gd name="T52" fmla="*/ 830 w 1642"/>
                                  <a:gd name="T53" fmla="*/ 561 h 1596"/>
                                  <a:gd name="T54" fmla="*/ 882 w 1642"/>
                                  <a:gd name="T55" fmla="*/ 508 h 1596"/>
                                  <a:gd name="T56" fmla="*/ 973 w 1642"/>
                                  <a:gd name="T57" fmla="*/ 466 h 1596"/>
                                  <a:gd name="T58" fmla="*/ 1107 w 1642"/>
                                  <a:gd name="T59" fmla="*/ 436 h 1596"/>
                                  <a:gd name="T60" fmla="*/ 1289 w 1642"/>
                                  <a:gd name="T61" fmla="*/ 418 h 1596"/>
                                  <a:gd name="T62" fmla="*/ 1300 w 1642"/>
                                  <a:gd name="T63" fmla="*/ 330 h 1596"/>
                                  <a:gd name="T64" fmla="*/ 1122 w 1642"/>
                                  <a:gd name="T65" fmla="*/ 333 h 1596"/>
                                  <a:gd name="T66" fmla="*/ 974 w 1642"/>
                                  <a:gd name="T67" fmla="*/ 342 h 1596"/>
                                  <a:gd name="T68" fmla="*/ 800 w 1642"/>
                                  <a:gd name="T69" fmla="*/ 373 h 1596"/>
                                  <a:gd name="T70" fmla="*/ 674 w 1642"/>
                                  <a:gd name="T71" fmla="*/ 421 h 1596"/>
                                  <a:gd name="T72" fmla="*/ 590 w 1642"/>
                                  <a:gd name="T73" fmla="*/ 481 h 1596"/>
                                  <a:gd name="T74" fmla="*/ 539 w 1642"/>
                                  <a:gd name="T75" fmla="*/ 553 h 1596"/>
                                  <a:gd name="T76" fmla="*/ 516 w 1642"/>
                                  <a:gd name="T77" fmla="*/ 634 h 1596"/>
                                  <a:gd name="T78" fmla="*/ 512 w 1642"/>
                                  <a:gd name="T79" fmla="*/ 721 h 1596"/>
                                  <a:gd name="T80" fmla="*/ 522 w 1642"/>
                                  <a:gd name="T81" fmla="*/ 812 h 1596"/>
                                  <a:gd name="T82" fmla="*/ 555 w 1642"/>
                                  <a:gd name="T83" fmla="*/ 998 h 1596"/>
                                  <a:gd name="T84" fmla="*/ 563 w 1642"/>
                                  <a:gd name="T85" fmla="*/ 1087 h 1596"/>
                                  <a:gd name="T86" fmla="*/ 558 w 1642"/>
                                  <a:gd name="T87" fmla="*/ 1171 h 1596"/>
                                  <a:gd name="T88" fmla="*/ 518 w 1642"/>
                                  <a:gd name="T89" fmla="*/ 1273 h 1596"/>
                                  <a:gd name="T90" fmla="*/ 431 w 1642"/>
                                  <a:gd name="T91" fmla="*/ 1372 h 1596"/>
                                  <a:gd name="T92" fmla="*/ 317 w 1642"/>
                                  <a:gd name="T93" fmla="*/ 1454 h 1596"/>
                                  <a:gd name="T94" fmla="*/ 192 w 1642"/>
                                  <a:gd name="T95" fmla="*/ 1519 h 1596"/>
                                  <a:gd name="T96" fmla="*/ 51 w 1642"/>
                                  <a:gd name="T97" fmla="*/ 1552 h 1596"/>
                                  <a:gd name="T98" fmla="*/ 9 w 1642"/>
                                  <a:gd name="T99" fmla="*/ 1487 h 1596"/>
                                  <a:gd name="T100" fmla="*/ 0 w 1642"/>
                                  <a:gd name="T101" fmla="*/ 164 h 1596"/>
                                  <a:gd name="T102" fmla="*/ 22 w 1642"/>
                                  <a:gd name="T103" fmla="*/ 81 h 1596"/>
                                  <a:gd name="T104" fmla="*/ 80 w 1642"/>
                                  <a:gd name="T105" fmla="*/ 23 h 1596"/>
                                  <a:gd name="T106" fmla="*/ 162 w 1642"/>
                                  <a:gd name="T107" fmla="*/ 0 h 1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42" h="1596">
                                    <a:moveTo>
                                      <a:pt x="162" y="0"/>
                                    </a:moveTo>
                                    <a:lnTo>
                                      <a:pt x="1479" y="0"/>
                                    </a:lnTo>
                                    <a:lnTo>
                                      <a:pt x="1508" y="3"/>
                                    </a:lnTo>
                                    <a:lnTo>
                                      <a:pt x="1536" y="11"/>
                                    </a:lnTo>
                                    <a:lnTo>
                                      <a:pt x="1561" y="23"/>
                                    </a:lnTo>
                                    <a:lnTo>
                                      <a:pt x="1584" y="39"/>
                                    </a:lnTo>
                                    <a:lnTo>
                                      <a:pt x="1604" y="58"/>
                                    </a:lnTo>
                                    <a:lnTo>
                                      <a:pt x="1619" y="81"/>
                                    </a:lnTo>
                                    <a:lnTo>
                                      <a:pt x="1631" y="107"/>
                                    </a:lnTo>
                                    <a:lnTo>
                                      <a:pt x="1639" y="135"/>
                                    </a:lnTo>
                                    <a:lnTo>
                                      <a:pt x="1642" y="164"/>
                                    </a:lnTo>
                                    <a:lnTo>
                                      <a:pt x="1642" y="320"/>
                                    </a:lnTo>
                                    <a:lnTo>
                                      <a:pt x="1635" y="308"/>
                                    </a:lnTo>
                                    <a:lnTo>
                                      <a:pt x="1625" y="298"/>
                                    </a:lnTo>
                                    <a:lnTo>
                                      <a:pt x="1609" y="284"/>
                                    </a:lnTo>
                                    <a:lnTo>
                                      <a:pt x="1592" y="275"/>
                                    </a:lnTo>
                                    <a:lnTo>
                                      <a:pt x="1574" y="270"/>
                                    </a:lnTo>
                                    <a:lnTo>
                                      <a:pt x="1553" y="268"/>
                                    </a:lnTo>
                                    <a:lnTo>
                                      <a:pt x="1532" y="270"/>
                                    </a:lnTo>
                                    <a:lnTo>
                                      <a:pt x="1514" y="275"/>
                                    </a:lnTo>
                                    <a:lnTo>
                                      <a:pt x="1497" y="284"/>
                                    </a:lnTo>
                                    <a:lnTo>
                                      <a:pt x="1481" y="298"/>
                                    </a:lnTo>
                                    <a:lnTo>
                                      <a:pt x="1467" y="313"/>
                                    </a:lnTo>
                                    <a:lnTo>
                                      <a:pt x="1458" y="331"/>
                                    </a:lnTo>
                                    <a:lnTo>
                                      <a:pt x="1453" y="349"/>
                                    </a:lnTo>
                                    <a:lnTo>
                                      <a:pt x="1451" y="370"/>
                                    </a:lnTo>
                                    <a:lnTo>
                                      <a:pt x="1453" y="390"/>
                                    </a:lnTo>
                                    <a:lnTo>
                                      <a:pt x="1458" y="408"/>
                                    </a:lnTo>
                                    <a:lnTo>
                                      <a:pt x="1467" y="426"/>
                                    </a:lnTo>
                                    <a:lnTo>
                                      <a:pt x="1481" y="441"/>
                                    </a:lnTo>
                                    <a:lnTo>
                                      <a:pt x="1497" y="455"/>
                                    </a:lnTo>
                                    <a:lnTo>
                                      <a:pt x="1514" y="464"/>
                                    </a:lnTo>
                                    <a:lnTo>
                                      <a:pt x="1532" y="469"/>
                                    </a:lnTo>
                                    <a:lnTo>
                                      <a:pt x="1553" y="471"/>
                                    </a:lnTo>
                                    <a:lnTo>
                                      <a:pt x="1574" y="469"/>
                                    </a:lnTo>
                                    <a:lnTo>
                                      <a:pt x="1592" y="464"/>
                                    </a:lnTo>
                                    <a:lnTo>
                                      <a:pt x="1609" y="455"/>
                                    </a:lnTo>
                                    <a:lnTo>
                                      <a:pt x="1625" y="441"/>
                                    </a:lnTo>
                                    <a:lnTo>
                                      <a:pt x="1635" y="431"/>
                                    </a:lnTo>
                                    <a:lnTo>
                                      <a:pt x="1642" y="420"/>
                                    </a:lnTo>
                                    <a:lnTo>
                                      <a:pt x="1642" y="739"/>
                                    </a:lnTo>
                                    <a:lnTo>
                                      <a:pt x="1362" y="739"/>
                                    </a:lnTo>
                                    <a:lnTo>
                                      <a:pt x="1362" y="904"/>
                                    </a:lnTo>
                                    <a:lnTo>
                                      <a:pt x="1486" y="904"/>
                                    </a:lnTo>
                                    <a:lnTo>
                                      <a:pt x="1486" y="1443"/>
                                    </a:lnTo>
                                    <a:lnTo>
                                      <a:pt x="1341" y="1443"/>
                                    </a:lnTo>
                                    <a:lnTo>
                                      <a:pt x="1341" y="1596"/>
                                    </a:lnTo>
                                    <a:lnTo>
                                      <a:pt x="1041" y="1596"/>
                                    </a:lnTo>
                                    <a:lnTo>
                                      <a:pt x="1053" y="1583"/>
                                    </a:lnTo>
                                    <a:lnTo>
                                      <a:pt x="1068" y="1564"/>
                                    </a:lnTo>
                                    <a:lnTo>
                                      <a:pt x="1086" y="1543"/>
                                    </a:lnTo>
                                    <a:lnTo>
                                      <a:pt x="1103" y="1518"/>
                                    </a:lnTo>
                                    <a:lnTo>
                                      <a:pt x="1123" y="1490"/>
                                    </a:lnTo>
                                    <a:lnTo>
                                      <a:pt x="1141" y="1460"/>
                                    </a:lnTo>
                                    <a:lnTo>
                                      <a:pt x="1158" y="1427"/>
                                    </a:lnTo>
                                    <a:lnTo>
                                      <a:pt x="1173" y="1393"/>
                                    </a:lnTo>
                                    <a:lnTo>
                                      <a:pt x="1184" y="1358"/>
                                    </a:lnTo>
                                    <a:lnTo>
                                      <a:pt x="1192" y="1322"/>
                                    </a:lnTo>
                                    <a:lnTo>
                                      <a:pt x="1195" y="1285"/>
                                    </a:lnTo>
                                    <a:lnTo>
                                      <a:pt x="1193" y="1249"/>
                                    </a:lnTo>
                                    <a:lnTo>
                                      <a:pt x="1186" y="1216"/>
                                    </a:lnTo>
                                    <a:lnTo>
                                      <a:pt x="1177" y="1185"/>
                                    </a:lnTo>
                                    <a:lnTo>
                                      <a:pt x="1163" y="1155"/>
                                    </a:lnTo>
                                    <a:lnTo>
                                      <a:pt x="1147" y="1125"/>
                                    </a:lnTo>
                                    <a:lnTo>
                                      <a:pt x="1126" y="1093"/>
                                    </a:lnTo>
                                    <a:lnTo>
                                      <a:pt x="1101" y="1058"/>
                                    </a:lnTo>
                                    <a:lnTo>
                                      <a:pt x="1077" y="1025"/>
                                    </a:lnTo>
                                    <a:lnTo>
                                      <a:pt x="1049" y="991"/>
                                    </a:lnTo>
                                    <a:lnTo>
                                      <a:pt x="1019" y="958"/>
                                    </a:lnTo>
                                    <a:lnTo>
                                      <a:pt x="957" y="890"/>
                                    </a:lnTo>
                                    <a:lnTo>
                                      <a:pt x="927" y="856"/>
                                    </a:lnTo>
                                    <a:lnTo>
                                      <a:pt x="898" y="822"/>
                                    </a:lnTo>
                                    <a:lnTo>
                                      <a:pt x="872" y="788"/>
                                    </a:lnTo>
                                    <a:lnTo>
                                      <a:pt x="851" y="753"/>
                                    </a:lnTo>
                                    <a:lnTo>
                                      <a:pt x="833" y="718"/>
                                    </a:lnTo>
                                    <a:lnTo>
                                      <a:pt x="820" y="684"/>
                                    </a:lnTo>
                                    <a:lnTo>
                                      <a:pt x="814" y="650"/>
                                    </a:lnTo>
                                    <a:lnTo>
                                      <a:pt x="813" y="626"/>
                                    </a:lnTo>
                                    <a:lnTo>
                                      <a:pt x="816" y="603"/>
                                    </a:lnTo>
                                    <a:lnTo>
                                      <a:pt x="821" y="582"/>
                                    </a:lnTo>
                                    <a:lnTo>
                                      <a:pt x="830" y="561"/>
                                    </a:lnTo>
                                    <a:lnTo>
                                      <a:pt x="844" y="542"/>
                                    </a:lnTo>
                                    <a:lnTo>
                                      <a:pt x="861" y="524"/>
                                    </a:lnTo>
                                    <a:lnTo>
                                      <a:pt x="882" y="508"/>
                                    </a:lnTo>
                                    <a:lnTo>
                                      <a:pt x="908" y="493"/>
                                    </a:lnTo>
                                    <a:lnTo>
                                      <a:pt x="937" y="479"/>
                                    </a:lnTo>
                                    <a:lnTo>
                                      <a:pt x="973" y="466"/>
                                    </a:lnTo>
                                    <a:lnTo>
                                      <a:pt x="1012" y="455"/>
                                    </a:lnTo>
                                    <a:lnTo>
                                      <a:pt x="1056" y="445"/>
                                    </a:lnTo>
                                    <a:lnTo>
                                      <a:pt x="1107" y="436"/>
                                    </a:lnTo>
                                    <a:lnTo>
                                      <a:pt x="1161" y="429"/>
                                    </a:lnTo>
                                    <a:lnTo>
                                      <a:pt x="1222" y="423"/>
                                    </a:lnTo>
                                    <a:lnTo>
                                      <a:pt x="1289" y="418"/>
                                    </a:lnTo>
                                    <a:lnTo>
                                      <a:pt x="1361" y="415"/>
                                    </a:lnTo>
                                    <a:lnTo>
                                      <a:pt x="1361" y="329"/>
                                    </a:lnTo>
                                    <a:lnTo>
                                      <a:pt x="1300" y="330"/>
                                    </a:lnTo>
                                    <a:lnTo>
                                      <a:pt x="1240" y="330"/>
                                    </a:lnTo>
                                    <a:lnTo>
                                      <a:pt x="1180" y="331"/>
                                    </a:lnTo>
                                    <a:lnTo>
                                      <a:pt x="1122" y="333"/>
                                    </a:lnTo>
                                    <a:lnTo>
                                      <a:pt x="1067" y="335"/>
                                    </a:lnTo>
                                    <a:lnTo>
                                      <a:pt x="1018" y="338"/>
                                    </a:lnTo>
                                    <a:lnTo>
                                      <a:pt x="974" y="342"/>
                                    </a:lnTo>
                                    <a:lnTo>
                                      <a:pt x="910" y="351"/>
                                    </a:lnTo>
                                    <a:lnTo>
                                      <a:pt x="852" y="361"/>
                                    </a:lnTo>
                                    <a:lnTo>
                                      <a:pt x="800" y="373"/>
                                    </a:lnTo>
                                    <a:lnTo>
                                      <a:pt x="753" y="388"/>
                                    </a:lnTo>
                                    <a:lnTo>
                                      <a:pt x="712" y="403"/>
                                    </a:lnTo>
                                    <a:lnTo>
                                      <a:pt x="674" y="421"/>
                                    </a:lnTo>
                                    <a:lnTo>
                                      <a:pt x="643" y="439"/>
                                    </a:lnTo>
                                    <a:lnTo>
                                      <a:pt x="614" y="459"/>
                                    </a:lnTo>
                                    <a:lnTo>
                                      <a:pt x="590" y="481"/>
                                    </a:lnTo>
                                    <a:lnTo>
                                      <a:pt x="569" y="503"/>
                                    </a:lnTo>
                                    <a:lnTo>
                                      <a:pt x="553" y="528"/>
                                    </a:lnTo>
                                    <a:lnTo>
                                      <a:pt x="539" y="553"/>
                                    </a:lnTo>
                                    <a:lnTo>
                                      <a:pt x="528" y="579"/>
                                    </a:lnTo>
                                    <a:lnTo>
                                      <a:pt x="521" y="606"/>
                                    </a:lnTo>
                                    <a:lnTo>
                                      <a:pt x="516" y="634"/>
                                    </a:lnTo>
                                    <a:lnTo>
                                      <a:pt x="513" y="663"/>
                                    </a:lnTo>
                                    <a:lnTo>
                                      <a:pt x="512" y="691"/>
                                    </a:lnTo>
                                    <a:lnTo>
                                      <a:pt x="512" y="721"/>
                                    </a:lnTo>
                                    <a:lnTo>
                                      <a:pt x="515" y="751"/>
                                    </a:lnTo>
                                    <a:lnTo>
                                      <a:pt x="518" y="782"/>
                                    </a:lnTo>
                                    <a:lnTo>
                                      <a:pt x="522" y="812"/>
                                    </a:lnTo>
                                    <a:lnTo>
                                      <a:pt x="532" y="874"/>
                                    </a:lnTo>
                                    <a:lnTo>
                                      <a:pt x="545" y="936"/>
                                    </a:lnTo>
                                    <a:lnTo>
                                      <a:pt x="555" y="998"/>
                                    </a:lnTo>
                                    <a:lnTo>
                                      <a:pt x="559" y="1028"/>
                                    </a:lnTo>
                                    <a:lnTo>
                                      <a:pt x="561" y="1058"/>
                                    </a:lnTo>
                                    <a:lnTo>
                                      <a:pt x="563" y="1087"/>
                                    </a:lnTo>
                                    <a:lnTo>
                                      <a:pt x="563" y="1115"/>
                                    </a:lnTo>
                                    <a:lnTo>
                                      <a:pt x="562" y="1143"/>
                                    </a:lnTo>
                                    <a:lnTo>
                                      <a:pt x="558" y="1171"/>
                                    </a:lnTo>
                                    <a:lnTo>
                                      <a:pt x="552" y="1197"/>
                                    </a:lnTo>
                                    <a:lnTo>
                                      <a:pt x="537" y="1236"/>
                                    </a:lnTo>
                                    <a:lnTo>
                                      <a:pt x="518" y="1273"/>
                                    </a:lnTo>
                                    <a:lnTo>
                                      <a:pt x="493" y="1308"/>
                                    </a:lnTo>
                                    <a:lnTo>
                                      <a:pt x="464" y="1341"/>
                                    </a:lnTo>
                                    <a:lnTo>
                                      <a:pt x="431" y="1372"/>
                                    </a:lnTo>
                                    <a:lnTo>
                                      <a:pt x="395" y="1401"/>
                                    </a:lnTo>
                                    <a:lnTo>
                                      <a:pt x="357" y="1428"/>
                                    </a:lnTo>
                                    <a:lnTo>
                                      <a:pt x="317" y="1454"/>
                                    </a:lnTo>
                                    <a:lnTo>
                                      <a:pt x="275" y="1477"/>
                                    </a:lnTo>
                                    <a:lnTo>
                                      <a:pt x="234" y="1498"/>
                                    </a:lnTo>
                                    <a:lnTo>
                                      <a:pt x="192" y="1519"/>
                                    </a:lnTo>
                                    <a:lnTo>
                                      <a:pt x="109" y="1554"/>
                                    </a:lnTo>
                                    <a:lnTo>
                                      <a:pt x="71" y="1568"/>
                                    </a:lnTo>
                                    <a:lnTo>
                                      <a:pt x="51" y="1552"/>
                                    </a:lnTo>
                                    <a:lnTo>
                                      <a:pt x="33" y="1532"/>
                                    </a:lnTo>
                                    <a:lnTo>
                                      <a:pt x="20" y="1511"/>
                                    </a:lnTo>
                                    <a:lnTo>
                                      <a:pt x="9" y="1487"/>
                                    </a:lnTo>
                                    <a:lnTo>
                                      <a:pt x="2" y="1460"/>
                                    </a:lnTo>
                                    <a:lnTo>
                                      <a:pt x="0" y="1433"/>
                                    </a:lnTo>
                                    <a:lnTo>
                                      <a:pt x="0" y="164"/>
                                    </a:lnTo>
                                    <a:lnTo>
                                      <a:pt x="3" y="135"/>
                                    </a:lnTo>
                                    <a:lnTo>
                                      <a:pt x="10" y="107"/>
                                    </a:lnTo>
                                    <a:lnTo>
                                      <a:pt x="22" y="81"/>
                                    </a:lnTo>
                                    <a:lnTo>
                                      <a:pt x="38" y="58"/>
                                    </a:lnTo>
                                    <a:lnTo>
                                      <a:pt x="58" y="39"/>
                                    </a:lnTo>
                                    <a:lnTo>
                                      <a:pt x="80" y="23"/>
                                    </a:lnTo>
                                    <a:lnTo>
                                      <a:pt x="105" y="11"/>
                                    </a:lnTo>
                                    <a:lnTo>
                                      <a:pt x="133" y="3"/>
                                    </a:lnTo>
                                    <a:lnTo>
                                      <a:pt x="162" y="0"/>
                                    </a:lnTo>
                                    <a:close/>
                                  </a:path>
                                </a:pathLst>
                              </a:custGeom>
                              <a:solidFill>
                                <a:srgbClr val="822433"/>
                              </a:solidFill>
                              <a:ln>
                                <a:noFill/>
                              </a:ln>
                              <a:extLst>
                                <a:ext uri="{91240B29-F687-4F45-9708-019B960494DF}">
                                  <a14:hiddenLine xmlns:a14="http://schemas.microsoft.com/office/drawing/2010/main" w="0">
                                    <a:solidFill>
                                      <a:srgbClr val="6E0032"/>
                                    </a:solidFill>
                                    <a:prstDash val="solid"/>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17CAD4" id="Group 640" o:spid="_x0000_s1026" style="width:67pt;height:35.9pt;mso-position-horizontal-relative:char;mso-position-vertical-relative:line" coordorigin="1706,847" coordsize="134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">
                    <v:shape id="Freeform 641" o:spid="_x0000_s1027" style="position:absolute;left:2497;top:994;width:249;height:570;visibility:visible;mso-wrap-style:square;v-text-anchor:top" coordsize="568,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" path="m301,r,250l538,250r,163l301,413r,555l302,1003r4,30l311,1060r9,22l330,1099r13,14l361,1124r20,7l404,1136r28,1l468,1135r34,-7l536,1116r32,-18l568,1284r-31,8l502,1300r-40,4l418,1307r-50,1l327,1306r-38,-6l254,1290r-32,-14l194,1258r-25,-22l147,1209r-16,-29l118,1147r-11,-36l102,1071r-2,-43l100,413,,413,,250r100,l100,74,301,xe" fillcolor="#306769" stroked="f" strokecolor="#108f75" strokeweight="0">
                      <v:path arrowok="t" o:connecttype="custom" o:connectlocs="132,0;132,109;236,109;236,180;132,180;132,422;132,437;134,450;136,462;140,472;145,479;150,485;158,490;167,493;177,495;189,495;205,495;220,492;235,486;249,478;249,560;235,563;220,567;203,568;183,570;161,570;143,569;127,567;111,562;97,556;85,548;74,539;64,527;57,514;52,500;47,484;45,467;44,448;44,180;0,180;0,109;44,109;44,32;132,0" o:connectangles="0,0,0,0,0,0,0,0,0,0,0,0,0,0,0,0,0,0,0,0,0,0,0,0,0,0,0,0,0,0,0,0,0,0,0,0,0,0,0,0,0,0,0,0"/>
                    </v:shape>
                    <v:shape id="Freeform 642" o:spid="_x0000_s1028" style="position:absolute;left:2781;top:1173;width:265;height:392;visibility:visible;mso-wrap-style:square;v-text-anchor:top" coordsize="606,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" path="m304,r52,2l408,10r51,12l508,38r49,23l499,216,475,200,448,185,419,174r-32,-7l352,161r-37,-1l287,162r-23,6l244,176r-15,12l218,204r-6,18l210,245r2,16l218,276r11,15l244,304r18,11l284,329r30,14l350,359r43,16l436,395r38,19l506,436r28,24l557,485r17,27l587,541r11,31l604,605r2,35l603,678r-7,36l583,747r-17,30l544,804r-28,25l485,849r-35,18l411,880r-42,11l323,896r-49,2l234,897r-36,-3l165,890r-28,-7l109,875,77,862,42,846,3,826,74,664r38,26l151,711r40,14l235,735r44,3l306,736r24,-3l350,725r17,-9l379,705r9,-15l394,673r2,-20l394,629r-7,-20l377,589,362,573,344,559,321,545,294,530,261,515,222,498,176,476,135,453,99,428,69,401,44,372,24,341,11,308,3,274,,238,3,202,9,168,21,138,38,110,59,85,85,63,115,44,147,28,182,16,220,7,261,2,304,xe" fillcolor="#306769" stroked="f" strokecolor="#108f75" strokeweight="0">
                      <v:path arrowok="t" o:connecttype="custom" o:connectlocs="156,1;201,10;244,27;208,87;183,76;154,70;126,71;107,77;95,89;92,107;95,120;107,133;124,144;153,157;191,172;221,190;244,212;257,236;264,264;264,296;255,326;238,351;212,371;180,384;141,391;102,392;72,389;48,382;18,369;32,290;66,310;103,321;134,321;153,316;166,308;172,294;172,275;165,257;150,244;129,231;97,217;59,198;30,175;10,149;1,120;1,88;9,60;26,37;50,19;80,7;114,1" o:connectangles="0,0,0,0,0,0,0,0,0,0,0,0,0,0,0,0,0,0,0,0,0,0,0,0,0,0,0,0,0,0,0,0,0,0,0,0,0,0,0,0,0,0,0,0,0,0,0,0,0,0,0"/>
                    </v:shape>
                    <v:shape id="Freeform 643" o:spid="_x0000_s1029" style="position:absolute;left:1706;top:847;width:716;height:697;visibility:visible;mso-wrap-style:square;v-text-anchor:top" coordsize="1642,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" path="m162,l1479,r29,3l1536,11r25,12l1584,39r20,19l1619,81r12,26l1639,135r3,29l1642,320r-7,-12l1625,298r-16,-14l1592,275r-18,-5l1553,268r-21,2l1514,275r-17,9l1481,298r-14,15l1458,331r-5,18l1451,370r2,20l1458,408r9,18l1481,441r16,14l1514,464r18,5l1553,471r21,-2l1592,464r17,-9l1625,441r10,-10l1642,420r,319l1362,739r,165l1486,904r,539l1341,1443r,153l1041,1596r12,-13l1068,1564r18,-21l1103,1518r20,-28l1141,1460r17,-33l1173,1393r11,-35l1192,1322r3,-37l1193,1249r-7,-33l1177,1185r-14,-30l1147,1125r-21,-32l1101,1058r-24,-33l1049,991r-30,-33l957,890,927,856,898,822,872,788,851,753,833,718,820,684r-6,-34l813,626r3,-23l821,582r9,-21l844,542r17,-18l882,508r26,-15l937,479r36,-13l1012,455r44,-10l1107,436r54,-7l1222,423r67,-5l1361,415r,-86l1300,330r-60,l1180,331r-58,2l1067,335r-49,3l974,342r-64,9l852,361r-52,12l753,388r-41,15l674,421r-31,18l614,459r-24,22l569,503r-16,25l539,553r-11,26l521,606r-5,28l513,663r-1,28l512,721r3,30l518,782r4,30l532,874r13,62l555,998r4,30l561,1058r2,29l563,1115r-1,28l558,1171r-6,26l537,1236r-19,37l493,1308r-29,33l431,1372r-36,29l357,1428r-40,26l275,1477r-41,21l192,1519r-83,35l71,1568,51,1552,33,1532,20,1511,9,1487,2,1460,,1433,,164,3,135r7,-28l22,81,38,58,58,39,80,23,105,11,133,3,162,xe" fillcolor="#822433" stroked="f" strokecolor="#6e0032" strokeweight="0">
                      <v:path arrowok="t" o:connecttype="custom" o:connectlocs="658,1;691,17;711,47;716,140;702,124;677,117;653,124;636,145;634,170;646,193;668,205;694,203;713,188;594,323;648,630;454,697;474,674;498,638;516,593;520,545;507,504;480,462;444,418;392,359;363,314;355,273;362,245;385,222;424,204;483,190;562,183;567,144;489,145;425,149;349,163;294,184;257,210;235,242;225,277;223,315;228,355;242,436;245,475;243,511;226,556;188,599;138,635;84,663;22,678;4,649;0,72;10,35;35,10;71,0" o:connectangles="0,0,0,0,0,0,0,0,0,0,0,0,0,0,0,0,0,0,0,0,0,0,0,0,0,0,0,0,0,0,0,0,0,0,0,0,0,0,0,0,0,0,0,0,0,0,0,0,0,0,0,0,0,0"/>
                    </v:shape>
                    <w10:anchorlock/>
                  </v:group>
                </w:pict>
              </mc:Fallback>
            </mc:AlternateContent>
          </w:r>
        </w:p>
      </w:tc>
      <w:tc>
        <w:tcPr>
          <w:tcW w:w="3291" w:type="pct"/>
          <w:tcMar>
            <w:left w:w="0" w:type="dxa"/>
            <w:right w:w="0" w:type="dxa"/>
          </w:tcMar>
          <w:vAlign w:val="bottom"/>
        </w:tcPr>
        <w:p w:rsidR="00C421A9" w:rsidRPr="00172B78" w:rsidRDefault="00C421A9" w:rsidP="00C246A6">
          <w:pPr>
            <w:pStyle w:val="Header"/>
            <w:jc w:val="right"/>
            <w:rPr>
              <w:b/>
            </w:rPr>
          </w:pPr>
          <w:r>
            <w:rPr>
              <w:b/>
            </w:rPr>
            <w:t>Committente</w:t>
          </w:r>
        </w:p>
      </w:tc>
      <w:tc>
        <w:tcPr>
          <w:tcW w:w="859" w:type="pct"/>
          <w:vMerge w:val="restart"/>
          <w:tcBorders>
            <w:left w:val="nil"/>
          </w:tcBorders>
          <w:vAlign w:val="center"/>
        </w:tcPr>
        <w:p w:rsidR="00C421A9" w:rsidRDefault="00C421A9" w:rsidP="00C246A6">
          <w:pPr>
            <w:pStyle w:val="Header"/>
            <w:jc w:val="center"/>
          </w:pPr>
          <w:r>
            <w:t>logo committente</w:t>
          </w:r>
        </w:p>
      </w:tc>
    </w:tr>
    <w:tr w:rsidR="00C421A9" w:rsidTr="00C246A6">
      <w:trPr>
        <w:trHeight w:val="368"/>
      </w:trPr>
      <w:tc>
        <w:tcPr>
          <w:tcW w:w="850" w:type="pct"/>
          <w:vMerge/>
          <w:tcBorders>
            <w:top w:val="single" w:sz="12" w:space="0" w:color="822433"/>
            <w:bottom w:val="single" w:sz="12" w:space="0" w:color="822433"/>
          </w:tcBorders>
          <w:shd w:val="clear" w:color="auto" w:fill="auto"/>
          <w:vAlign w:val="bottom"/>
        </w:tcPr>
        <w:p w:rsidR="00C421A9" w:rsidRDefault="00C421A9" w:rsidP="00C246A6">
          <w:pPr>
            <w:pStyle w:val="Header"/>
            <w:rPr>
              <w:noProof/>
            </w:rPr>
          </w:pPr>
        </w:p>
      </w:tc>
      <w:tc>
        <w:tcPr>
          <w:tcW w:w="3291" w:type="pct"/>
          <w:tcBorders>
            <w:bottom w:val="single" w:sz="12" w:space="0" w:color="822433"/>
          </w:tcBorders>
          <w:tcMar>
            <w:left w:w="0" w:type="dxa"/>
            <w:right w:w="0" w:type="dxa"/>
          </w:tcMar>
          <w:vAlign w:val="bottom"/>
        </w:tcPr>
        <w:p w:rsidR="00C421A9" w:rsidRDefault="00C421A9" w:rsidP="00C246A6">
          <w:pPr>
            <w:pStyle w:val="Header"/>
            <w:jc w:val="right"/>
          </w:pPr>
          <w:r>
            <w:t>Nome del progetto</w:t>
          </w:r>
        </w:p>
      </w:tc>
      <w:tc>
        <w:tcPr>
          <w:tcW w:w="859" w:type="pct"/>
          <w:vMerge/>
          <w:tcBorders>
            <w:left w:val="nil"/>
          </w:tcBorders>
        </w:tcPr>
        <w:p w:rsidR="00C421A9" w:rsidRDefault="00C421A9" w:rsidP="00C246A6">
          <w:pPr>
            <w:pStyle w:val="Header"/>
          </w:pPr>
        </w:p>
      </w:tc>
    </w:tr>
    <w:tr w:rsidR="00C421A9" w:rsidTr="00C246A6">
      <w:trPr>
        <w:trHeight w:val="144"/>
      </w:trPr>
      <w:tc>
        <w:tcPr>
          <w:tcW w:w="850" w:type="pct"/>
          <w:tcBorders>
            <w:top w:val="single" w:sz="12" w:space="0" w:color="822433"/>
          </w:tcBorders>
          <w:shd w:val="clear" w:color="auto" w:fill="auto"/>
          <w:tcMar>
            <w:top w:w="85" w:type="dxa"/>
            <w:left w:w="0" w:type="dxa"/>
            <w:right w:w="0" w:type="dxa"/>
          </w:tcMar>
          <w:vAlign w:val="bottom"/>
        </w:tcPr>
        <w:p w:rsidR="00C421A9" w:rsidRDefault="00C421A9" w:rsidP="00C246A6">
          <w:pPr>
            <w:pStyle w:val="Header"/>
          </w:pPr>
          <w:r>
            <w:rPr>
              <w:noProof/>
              <w:lang w:eastAsia="en-GB"/>
            </w:rPr>
            <mc:AlternateContent>
              <mc:Choice Requires="wpg">
                <w:drawing>
                  <wp:inline distT="0" distB="0" distL="0" distR="0" wp14:anchorId="562E0B0F" wp14:editId="3F6B25A0">
                    <wp:extent cx="847725" cy="169545"/>
                    <wp:effectExtent l="0" t="0" r="0" b="1905"/>
                    <wp:docPr id="7"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169545"/>
                              <a:chOff x="1701" y="1678"/>
                              <a:chExt cx="1335" cy="267"/>
                            </a:xfrm>
                          </wpg:grpSpPr>
                          <wps:wsp>
                            <wps:cNvPr id="8" name="Freeform 606"/>
                            <wps:cNvSpPr>
                              <a:spLocks/>
                            </wps:cNvSpPr>
                            <wps:spPr bwMode="auto">
                              <a:xfrm>
                                <a:off x="1702" y="1678"/>
                                <a:ext cx="70" cy="128"/>
                              </a:xfrm>
                              <a:custGeom>
                                <a:avLst/>
                                <a:gdLst>
                                  <a:gd name="T0" fmla="*/ 102 w 160"/>
                                  <a:gd name="T1" fmla="*/ 1 h 295"/>
                                  <a:gd name="T2" fmla="*/ 135 w 160"/>
                                  <a:gd name="T3" fmla="*/ 9 h 295"/>
                                  <a:gd name="T4" fmla="*/ 134 w 160"/>
                                  <a:gd name="T5" fmla="*/ 50 h 295"/>
                                  <a:gd name="T6" fmla="*/ 110 w 160"/>
                                  <a:gd name="T7" fmla="*/ 38 h 295"/>
                                  <a:gd name="T8" fmla="*/ 81 w 160"/>
                                  <a:gd name="T9" fmla="*/ 33 h 295"/>
                                  <a:gd name="T10" fmla="*/ 59 w 160"/>
                                  <a:gd name="T11" fmla="*/ 38 h 295"/>
                                  <a:gd name="T12" fmla="*/ 44 w 160"/>
                                  <a:gd name="T13" fmla="*/ 53 h 295"/>
                                  <a:gd name="T14" fmla="*/ 39 w 160"/>
                                  <a:gd name="T15" fmla="*/ 74 h 295"/>
                                  <a:gd name="T16" fmla="*/ 42 w 160"/>
                                  <a:gd name="T17" fmla="*/ 93 h 295"/>
                                  <a:gd name="T18" fmla="*/ 49 w 160"/>
                                  <a:gd name="T19" fmla="*/ 105 h 295"/>
                                  <a:gd name="T20" fmla="*/ 70 w 160"/>
                                  <a:gd name="T21" fmla="*/ 119 h 295"/>
                                  <a:gd name="T22" fmla="*/ 107 w 160"/>
                                  <a:gd name="T23" fmla="*/ 137 h 295"/>
                                  <a:gd name="T24" fmla="*/ 138 w 160"/>
                                  <a:gd name="T25" fmla="*/ 157 h 295"/>
                                  <a:gd name="T26" fmla="*/ 154 w 160"/>
                                  <a:gd name="T27" fmla="*/ 183 h 295"/>
                                  <a:gd name="T28" fmla="*/ 160 w 160"/>
                                  <a:gd name="T29" fmla="*/ 217 h 295"/>
                                  <a:gd name="T30" fmla="*/ 148 w 160"/>
                                  <a:gd name="T31" fmla="*/ 256 h 295"/>
                                  <a:gd name="T32" fmla="*/ 119 w 160"/>
                                  <a:gd name="T33" fmla="*/ 281 h 295"/>
                                  <a:gd name="T34" fmla="*/ 85 w 160"/>
                                  <a:gd name="T35" fmla="*/ 293 h 295"/>
                                  <a:gd name="T36" fmla="*/ 41 w 160"/>
                                  <a:gd name="T37" fmla="*/ 293 h 295"/>
                                  <a:gd name="T38" fmla="*/ 1 w 160"/>
                                  <a:gd name="T39" fmla="*/ 276 h 295"/>
                                  <a:gd name="T40" fmla="*/ 27 w 160"/>
                                  <a:gd name="T41" fmla="*/ 248 h 295"/>
                                  <a:gd name="T42" fmla="*/ 58 w 160"/>
                                  <a:gd name="T43" fmla="*/ 258 h 295"/>
                                  <a:gd name="T44" fmla="*/ 84 w 160"/>
                                  <a:gd name="T45" fmla="*/ 258 h 295"/>
                                  <a:gd name="T46" fmla="*/ 107 w 160"/>
                                  <a:gd name="T47" fmla="*/ 247 h 295"/>
                                  <a:gd name="T48" fmla="*/ 119 w 160"/>
                                  <a:gd name="T49" fmla="*/ 227 h 295"/>
                                  <a:gd name="T50" fmla="*/ 119 w 160"/>
                                  <a:gd name="T51" fmla="*/ 202 h 295"/>
                                  <a:gd name="T52" fmla="*/ 106 w 160"/>
                                  <a:gd name="T53" fmla="*/ 180 h 295"/>
                                  <a:gd name="T54" fmla="*/ 75 w 160"/>
                                  <a:gd name="T55" fmla="*/ 161 h 295"/>
                                  <a:gd name="T56" fmla="*/ 35 w 160"/>
                                  <a:gd name="T57" fmla="*/ 142 h 295"/>
                                  <a:gd name="T58" fmla="*/ 11 w 160"/>
                                  <a:gd name="T59" fmla="*/ 119 h 295"/>
                                  <a:gd name="T60" fmla="*/ 1 w 160"/>
                                  <a:gd name="T61" fmla="*/ 91 h 295"/>
                                  <a:gd name="T62" fmla="*/ 2 w 160"/>
                                  <a:gd name="T63" fmla="*/ 54 h 295"/>
                                  <a:gd name="T64" fmla="*/ 22 w 160"/>
                                  <a:gd name="T65" fmla="*/ 22 h 295"/>
                                  <a:gd name="T66" fmla="*/ 58 w 160"/>
                                  <a:gd name="T67" fmla="*/ 3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0" h="295">
                                    <a:moveTo>
                                      <a:pt x="80" y="0"/>
                                    </a:moveTo>
                                    <a:lnTo>
                                      <a:pt x="102" y="1"/>
                                    </a:lnTo>
                                    <a:lnTo>
                                      <a:pt x="119" y="4"/>
                                    </a:lnTo>
                                    <a:lnTo>
                                      <a:pt x="135" y="9"/>
                                    </a:lnTo>
                                    <a:lnTo>
                                      <a:pt x="145" y="16"/>
                                    </a:lnTo>
                                    <a:lnTo>
                                      <a:pt x="134" y="50"/>
                                    </a:lnTo>
                                    <a:lnTo>
                                      <a:pt x="125" y="44"/>
                                    </a:lnTo>
                                    <a:lnTo>
                                      <a:pt x="110" y="38"/>
                                    </a:lnTo>
                                    <a:lnTo>
                                      <a:pt x="96" y="34"/>
                                    </a:lnTo>
                                    <a:lnTo>
                                      <a:pt x="81" y="33"/>
                                    </a:lnTo>
                                    <a:lnTo>
                                      <a:pt x="69" y="34"/>
                                    </a:lnTo>
                                    <a:lnTo>
                                      <a:pt x="59" y="38"/>
                                    </a:lnTo>
                                    <a:lnTo>
                                      <a:pt x="50" y="45"/>
                                    </a:lnTo>
                                    <a:lnTo>
                                      <a:pt x="44" y="53"/>
                                    </a:lnTo>
                                    <a:lnTo>
                                      <a:pt x="40" y="62"/>
                                    </a:lnTo>
                                    <a:lnTo>
                                      <a:pt x="39" y="74"/>
                                    </a:lnTo>
                                    <a:lnTo>
                                      <a:pt x="39" y="84"/>
                                    </a:lnTo>
                                    <a:lnTo>
                                      <a:pt x="42" y="93"/>
                                    </a:lnTo>
                                    <a:lnTo>
                                      <a:pt x="46" y="99"/>
                                    </a:lnTo>
                                    <a:lnTo>
                                      <a:pt x="49" y="105"/>
                                    </a:lnTo>
                                    <a:lnTo>
                                      <a:pt x="54" y="109"/>
                                    </a:lnTo>
                                    <a:lnTo>
                                      <a:pt x="70" y="119"/>
                                    </a:lnTo>
                                    <a:lnTo>
                                      <a:pt x="83" y="125"/>
                                    </a:lnTo>
                                    <a:lnTo>
                                      <a:pt x="107" y="137"/>
                                    </a:lnTo>
                                    <a:lnTo>
                                      <a:pt x="125" y="146"/>
                                    </a:lnTo>
                                    <a:lnTo>
                                      <a:pt x="138" y="157"/>
                                    </a:lnTo>
                                    <a:lnTo>
                                      <a:pt x="147" y="170"/>
                                    </a:lnTo>
                                    <a:lnTo>
                                      <a:pt x="154" y="183"/>
                                    </a:lnTo>
                                    <a:lnTo>
                                      <a:pt x="159" y="200"/>
                                    </a:lnTo>
                                    <a:lnTo>
                                      <a:pt x="160" y="217"/>
                                    </a:lnTo>
                                    <a:lnTo>
                                      <a:pt x="157" y="238"/>
                                    </a:lnTo>
                                    <a:lnTo>
                                      <a:pt x="148" y="256"/>
                                    </a:lnTo>
                                    <a:lnTo>
                                      <a:pt x="134" y="272"/>
                                    </a:lnTo>
                                    <a:lnTo>
                                      <a:pt x="119" y="281"/>
                                    </a:lnTo>
                                    <a:lnTo>
                                      <a:pt x="104" y="288"/>
                                    </a:lnTo>
                                    <a:lnTo>
                                      <a:pt x="85" y="293"/>
                                    </a:lnTo>
                                    <a:lnTo>
                                      <a:pt x="65" y="295"/>
                                    </a:lnTo>
                                    <a:lnTo>
                                      <a:pt x="41" y="293"/>
                                    </a:lnTo>
                                    <a:lnTo>
                                      <a:pt x="19" y="286"/>
                                    </a:lnTo>
                                    <a:lnTo>
                                      <a:pt x="1" y="276"/>
                                    </a:lnTo>
                                    <a:lnTo>
                                      <a:pt x="15" y="241"/>
                                    </a:lnTo>
                                    <a:lnTo>
                                      <a:pt x="27" y="248"/>
                                    </a:lnTo>
                                    <a:lnTo>
                                      <a:pt x="42" y="254"/>
                                    </a:lnTo>
                                    <a:lnTo>
                                      <a:pt x="58" y="258"/>
                                    </a:lnTo>
                                    <a:lnTo>
                                      <a:pt x="71" y="259"/>
                                    </a:lnTo>
                                    <a:lnTo>
                                      <a:pt x="84" y="258"/>
                                    </a:lnTo>
                                    <a:lnTo>
                                      <a:pt x="97" y="254"/>
                                    </a:lnTo>
                                    <a:lnTo>
                                      <a:pt x="107" y="247"/>
                                    </a:lnTo>
                                    <a:lnTo>
                                      <a:pt x="114" y="238"/>
                                    </a:lnTo>
                                    <a:lnTo>
                                      <a:pt x="119" y="227"/>
                                    </a:lnTo>
                                    <a:lnTo>
                                      <a:pt x="120" y="215"/>
                                    </a:lnTo>
                                    <a:lnTo>
                                      <a:pt x="119" y="202"/>
                                    </a:lnTo>
                                    <a:lnTo>
                                      <a:pt x="113" y="188"/>
                                    </a:lnTo>
                                    <a:lnTo>
                                      <a:pt x="106" y="180"/>
                                    </a:lnTo>
                                    <a:lnTo>
                                      <a:pt x="93" y="171"/>
                                    </a:lnTo>
                                    <a:lnTo>
                                      <a:pt x="75" y="161"/>
                                    </a:lnTo>
                                    <a:lnTo>
                                      <a:pt x="52" y="151"/>
                                    </a:lnTo>
                                    <a:lnTo>
                                      <a:pt x="35" y="142"/>
                                    </a:lnTo>
                                    <a:lnTo>
                                      <a:pt x="21" y="131"/>
                                    </a:lnTo>
                                    <a:lnTo>
                                      <a:pt x="11" y="119"/>
                                    </a:lnTo>
                                    <a:lnTo>
                                      <a:pt x="5" y="106"/>
                                    </a:lnTo>
                                    <a:lnTo>
                                      <a:pt x="1" y="91"/>
                                    </a:lnTo>
                                    <a:lnTo>
                                      <a:pt x="0" y="75"/>
                                    </a:lnTo>
                                    <a:lnTo>
                                      <a:pt x="2" y="54"/>
                                    </a:lnTo>
                                    <a:lnTo>
                                      <a:pt x="10" y="36"/>
                                    </a:lnTo>
                                    <a:lnTo>
                                      <a:pt x="22" y="22"/>
                                    </a:lnTo>
                                    <a:lnTo>
                                      <a:pt x="39" y="9"/>
                                    </a:lnTo>
                                    <a:lnTo>
                                      <a:pt x="58" y="3"/>
                                    </a:lnTo>
                                    <a:lnTo>
                                      <a:pt x="8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9" name="Rectangle 607"/>
                            <wps:cNvSpPr>
                              <a:spLocks noChangeArrowheads="1"/>
                            </wps:cNvSpPr>
                            <wps:spPr bwMode="auto">
                              <a:xfrm>
                                <a:off x="1915" y="1680"/>
                                <a:ext cx="16" cy="124"/>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 name="Freeform 608"/>
                            <wps:cNvSpPr>
                              <a:spLocks/>
                            </wps:cNvSpPr>
                            <wps:spPr bwMode="auto">
                              <a:xfrm>
                                <a:off x="2075" y="1678"/>
                                <a:ext cx="69" cy="128"/>
                              </a:xfrm>
                              <a:custGeom>
                                <a:avLst/>
                                <a:gdLst>
                                  <a:gd name="T0" fmla="*/ 102 w 160"/>
                                  <a:gd name="T1" fmla="*/ 1 h 295"/>
                                  <a:gd name="T2" fmla="*/ 135 w 160"/>
                                  <a:gd name="T3" fmla="*/ 9 h 295"/>
                                  <a:gd name="T4" fmla="*/ 134 w 160"/>
                                  <a:gd name="T5" fmla="*/ 50 h 295"/>
                                  <a:gd name="T6" fmla="*/ 110 w 160"/>
                                  <a:gd name="T7" fmla="*/ 38 h 295"/>
                                  <a:gd name="T8" fmla="*/ 81 w 160"/>
                                  <a:gd name="T9" fmla="*/ 33 h 295"/>
                                  <a:gd name="T10" fmla="*/ 58 w 160"/>
                                  <a:gd name="T11" fmla="*/ 38 h 295"/>
                                  <a:gd name="T12" fmla="*/ 44 w 160"/>
                                  <a:gd name="T13" fmla="*/ 53 h 295"/>
                                  <a:gd name="T14" fmla="*/ 39 w 160"/>
                                  <a:gd name="T15" fmla="*/ 74 h 295"/>
                                  <a:gd name="T16" fmla="*/ 42 w 160"/>
                                  <a:gd name="T17" fmla="*/ 93 h 295"/>
                                  <a:gd name="T18" fmla="*/ 49 w 160"/>
                                  <a:gd name="T19" fmla="*/ 105 h 295"/>
                                  <a:gd name="T20" fmla="*/ 70 w 160"/>
                                  <a:gd name="T21" fmla="*/ 119 h 295"/>
                                  <a:gd name="T22" fmla="*/ 107 w 160"/>
                                  <a:gd name="T23" fmla="*/ 137 h 295"/>
                                  <a:gd name="T24" fmla="*/ 138 w 160"/>
                                  <a:gd name="T25" fmla="*/ 157 h 295"/>
                                  <a:gd name="T26" fmla="*/ 154 w 160"/>
                                  <a:gd name="T27" fmla="*/ 183 h 295"/>
                                  <a:gd name="T28" fmla="*/ 160 w 160"/>
                                  <a:gd name="T29" fmla="*/ 217 h 295"/>
                                  <a:gd name="T30" fmla="*/ 148 w 160"/>
                                  <a:gd name="T31" fmla="*/ 256 h 295"/>
                                  <a:gd name="T32" fmla="*/ 119 w 160"/>
                                  <a:gd name="T33" fmla="*/ 281 h 295"/>
                                  <a:gd name="T34" fmla="*/ 85 w 160"/>
                                  <a:gd name="T35" fmla="*/ 293 h 295"/>
                                  <a:gd name="T36" fmla="*/ 41 w 160"/>
                                  <a:gd name="T37" fmla="*/ 293 h 295"/>
                                  <a:gd name="T38" fmla="*/ 1 w 160"/>
                                  <a:gd name="T39" fmla="*/ 276 h 295"/>
                                  <a:gd name="T40" fmla="*/ 26 w 160"/>
                                  <a:gd name="T41" fmla="*/ 248 h 295"/>
                                  <a:gd name="T42" fmla="*/ 57 w 160"/>
                                  <a:gd name="T43" fmla="*/ 258 h 295"/>
                                  <a:gd name="T44" fmla="*/ 84 w 160"/>
                                  <a:gd name="T45" fmla="*/ 258 h 295"/>
                                  <a:gd name="T46" fmla="*/ 107 w 160"/>
                                  <a:gd name="T47" fmla="*/ 247 h 295"/>
                                  <a:gd name="T48" fmla="*/ 119 w 160"/>
                                  <a:gd name="T49" fmla="*/ 227 h 295"/>
                                  <a:gd name="T50" fmla="*/ 119 w 160"/>
                                  <a:gd name="T51" fmla="*/ 202 h 295"/>
                                  <a:gd name="T52" fmla="*/ 106 w 160"/>
                                  <a:gd name="T53" fmla="*/ 180 h 295"/>
                                  <a:gd name="T54" fmla="*/ 75 w 160"/>
                                  <a:gd name="T55" fmla="*/ 161 h 295"/>
                                  <a:gd name="T56" fmla="*/ 35 w 160"/>
                                  <a:gd name="T57" fmla="*/ 142 h 295"/>
                                  <a:gd name="T58" fmla="*/ 11 w 160"/>
                                  <a:gd name="T59" fmla="*/ 119 h 295"/>
                                  <a:gd name="T60" fmla="*/ 1 w 160"/>
                                  <a:gd name="T61" fmla="*/ 91 h 295"/>
                                  <a:gd name="T62" fmla="*/ 2 w 160"/>
                                  <a:gd name="T63" fmla="*/ 54 h 295"/>
                                  <a:gd name="T64" fmla="*/ 22 w 160"/>
                                  <a:gd name="T65" fmla="*/ 22 h 295"/>
                                  <a:gd name="T66" fmla="*/ 57 w 160"/>
                                  <a:gd name="T67" fmla="*/ 3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0" h="295">
                                    <a:moveTo>
                                      <a:pt x="80" y="0"/>
                                    </a:moveTo>
                                    <a:lnTo>
                                      <a:pt x="102" y="1"/>
                                    </a:lnTo>
                                    <a:lnTo>
                                      <a:pt x="119" y="4"/>
                                    </a:lnTo>
                                    <a:lnTo>
                                      <a:pt x="135" y="9"/>
                                    </a:lnTo>
                                    <a:lnTo>
                                      <a:pt x="145" y="16"/>
                                    </a:lnTo>
                                    <a:lnTo>
                                      <a:pt x="134" y="50"/>
                                    </a:lnTo>
                                    <a:lnTo>
                                      <a:pt x="124" y="44"/>
                                    </a:lnTo>
                                    <a:lnTo>
                                      <a:pt x="110" y="38"/>
                                    </a:lnTo>
                                    <a:lnTo>
                                      <a:pt x="96" y="34"/>
                                    </a:lnTo>
                                    <a:lnTo>
                                      <a:pt x="81" y="33"/>
                                    </a:lnTo>
                                    <a:lnTo>
                                      <a:pt x="69" y="34"/>
                                    </a:lnTo>
                                    <a:lnTo>
                                      <a:pt x="58" y="38"/>
                                    </a:lnTo>
                                    <a:lnTo>
                                      <a:pt x="50" y="45"/>
                                    </a:lnTo>
                                    <a:lnTo>
                                      <a:pt x="44" y="53"/>
                                    </a:lnTo>
                                    <a:lnTo>
                                      <a:pt x="40" y="62"/>
                                    </a:lnTo>
                                    <a:lnTo>
                                      <a:pt x="39" y="74"/>
                                    </a:lnTo>
                                    <a:lnTo>
                                      <a:pt x="39" y="84"/>
                                    </a:lnTo>
                                    <a:lnTo>
                                      <a:pt x="42" y="93"/>
                                    </a:lnTo>
                                    <a:lnTo>
                                      <a:pt x="46" y="99"/>
                                    </a:lnTo>
                                    <a:lnTo>
                                      <a:pt x="49" y="105"/>
                                    </a:lnTo>
                                    <a:lnTo>
                                      <a:pt x="54" y="109"/>
                                    </a:lnTo>
                                    <a:lnTo>
                                      <a:pt x="70" y="119"/>
                                    </a:lnTo>
                                    <a:lnTo>
                                      <a:pt x="83" y="125"/>
                                    </a:lnTo>
                                    <a:lnTo>
                                      <a:pt x="107" y="137"/>
                                    </a:lnTo>
                                    <a:lnTo>
                                      <a:pt x="124" y="146"/>
                                    </a:lnTo>
                                    <a:lnTo>
                                      <a:pt x="138" y="157"/>
                                    </a:lnTo>
                                    <a:lnTo>
                                      <a:pt x="147" y="170"/>
                                    </a:lnTo>
                                    <a:lnTo>
                                      <a:pt x="154" y="183"/>
                                    </a:lnTo>
                                    <a:lnTo>
                                      <a:pt x="158" y="200"/>
                                    </a:lnTo>
                                    <a:lnTo>
                                      <a:pt x="160" y="217"/>
                                    </a:lnTo>
                                    <a:lnTo>
                                      <a:pt x="156" y="238"/>
                                    </a:lnTo>
                                    <a:lnTo>
                                      <a:pt x="148" y="256"/>
                                    </a:lnTo>
                                    <a:lnTo>
                                      <a:pt x="134" y="272"/>
                                    </a:lnTo>
                                    <a:lnTo>
                                      <a:pt x="119" y="281"/>
                                    </a:lnTo>
                                    <a:lnTo>
                                      <a:pt x="104" y="288"/>
                                    </a:lnTo>
                                    <a:lnTo>
                                      <a:pt x="85" y="293"/>
                                    </a:lnTo>
                                    <a:lnTo>
                                      <a:pt x="65" y="295"/>
                                    </a:lnTo>
                                    <a:lnTo>
                                      <a:pt x="41" y="293"/>
                                    </a:lnTo>
                                    <a:lnTo>
                                      <a:pt x="19" y="286"/>
                                    </a:lnTo>
                                    <a:lnTo>
                                      <a:pt x="1" y="276"/>
                                    </a:lnTo>
                                    <a:lnTo>
                                      <a:pt x="15" y="241"/>
                                    </a:lnTo>
                                    <a:lnTo>
                                      <a:pt x="26" y="248"/>
                                    </a:lnTo>
                                    <a:lnTo>
                                      <a:pt x="42" y="254"/>
                                    </a:lnTo>
                                    <a:lnTo>
                                      <a:pt x="57" y="258"/>
                                    </a:lnTo>
                                    <a:lnTo>
                                      <a:pt x="71" y="259"/>
                                    </a:lnTo>
                                    <a:lnTo>
                                      <a:pt x="84" y="258"/>
                                    </a:lnTo>
                                    <a:lnTo>
                                      <a:pt x="97" y="254"/>
                                    </a:lnTo>
                                    <a:lnTo>
                                      <a:pt x="107" y="247"/>
                                    </a:lnTo>
                                    <a:lnTo>
                                      <a:pt x="114" y="238"/>
                                    </a:lnTo>
                                    <a:lnTo>
                                      <a:pt x="119" y="227"/>
                                    </a:lnTo>
                                    <a:lnTo>
                                      <a:pt x="120" y="215"/>
                                    </a:lnTo>
                                    <a:lnTo>
                                      <a:pt x="119" y="202"/>
                                    </a:lnTo>
                                    <a:lnTo>
                                      <a:pt x="113" y="188"/>
                                    </a:lnTo>
                                    <a:lnTo>
                                      <a:pt x="106" y="180"/>
                                    </a:lnTo>
                                    <a:lnTo>
                                      <a:pt x="92" y="171"/>
                                    </a:lnTo>
                                    <a:lnTo>
                                      <a:pt x="75" y="161"/>
                                    </a:lnTo>
                                    <a:lnTo>
                                      <a:pt x="52" y="151"/>
                                    </a:lnTo>
                                    <a:lnTo>
                                      <a:pt x="35" y="142"/>
                                    </a:lnTo>
                                    <a:lnTo>
                                      <a:pt x="21" y="131"/>
                                    </a:lnTo>
                                    <a:lnTo>
                                      <a:pt x="11" y="119"/>
                                    </a:lnTo>
                                    <a:lnTo>
                                      <a:pt x="5" y="106"/>
                                    </a:lnTo>
                                    <a:lnTo>
                                      <a:pt x="1" y="91"/>
                                    </a:lnTo>
                                    <a:lnTo>
                                      <a:pt x="0" y="75"/>
                                    </a:lnTo>
                                    <a:lnTo>
                                      <a:pt x="2" y="54"/>
                                    </a:lnTo>
                                    <a:lnTo>
                                      <a:pt x="10" y="36"/>
                                    </a:lnTo>
                                    <a:lnTo>
                                      <a:pt x="22" y="22"/>
                                    </a:lnTo>
                                    <a:lnTo>
                                      <a:pt x="39" y="9"/>
                                    </a:lnTo>
                                    <a:lnTo>
                                      <a:pt x="57" y="3"/>
                                    </a:lnTo>
                                    <a:lnTo>
                                      <a:pt x="8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11" name="Freeform 609"/>
                            <wps:cNvSpPr>
                              <a:spLocks/>
                            </wps:cNvSpPr>
                            <wps:spPr bwMode="auto">
                              <a:xfrm>
                                <a:off x="2274" y="1680"/>
                                <a:ext cx="97" cy="124"/>
                              </a:xfrm>
                              <a:custGeom>
                                <a:avLst/>
                                <a:gdLst>
                                  <a:gd name="T0" fmla="*/ 0 w 223"/>
                                  <a:gd name="T1" fmla="*/ 0 h 284"/>
                                  <a:gd name="T2" fmla="*/ 223 w 223"/>
                                  <a:gd name="T3" fmla="*/ 0 h 284"/>
                                  <a:gd name="T4" fmla="*/ 223 w 223"/>
                                  <a:gd name="T5" fmla="*/ 35 h 284"/>
                                  <a:gd name="T6" fmla="*/ 129 w 223"/>
                                  <a:gd name="T7" fmla="*/ 35 h 284"/>
                                  <a:gd name="T8" fmla="*/ 129 w 223"/>
                                  <a:gd name="T9" fmla="*/ 284 h 284"/>
                                  <a:gd name="T10" fmla="*/ 90 w 223"/>
                                  <a:gd name="T11" fmla="*/ 284 h 284"/>
                                  <a:gd name="T12" fmla="*/ 90 w 223"/>
                                  <a:gd name="T13" fmla="*/ 35 h 284"/>
                                  <a:gd name="T14" fmla="*/ 0 w 223"/>
                                  <a:gd name="T15" fmla="*/ 35 h 284"/>
                                  <a:gd name="T16" fmla="*/ 0 w 223"/>
                                  <a:gd name="T17" fmla="*/ 0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3" h="284">
                                    <a:moveTo>
                                      <a:pt x="0" y="0"/>
                                    </a:moveTo>
                                    <a:lnTo>
                                      <a:pt x="223" y="0"/>
                                    </a:lnTo>
                                    <a:lnTo>
                                      <a:pt x="223" y="35"/>
                                    </a:lnTo>
                                    <a:lnTo>
                                      <a:pt x="129" y="35"/>
                                    </a:lnTo>
                                    <a:lnTo>
                                      <a:pt x="129" y="284"/>
                                    </a:lnTo>
                                    <a:lnTo>
                                      <a:pt x="90" y="284"/>
                                    </a:lnTo>
                                    <a:lnTo>
                                      <a:pt x="90" y="35"/>
                                    </a:lnTo>
                                    <a:lnTo>
                                      <a:pt x="0" y="3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12" name="Freeform 610"/>
                            <wps:cNvSpPr>
                              <a:spLocks noEditPoints="1"/>
                            </wps:cNvSpPr>
                            <wps:spPr bwMode="auto">
                              <a:xfrm>
                                <a:off x="2478" y="1711"/>
                                <a:ext cx="83" cy="94"/>
                              </a:xfrm>
                              <a:custGeom>
                                <a:avLst/>
                                <a:gdLst>
                                  <a:gd name="T0" fmla="*/ 99 w 190"/>
                                  <a:gd name="T1" fmla="*/ 31 h 216"/>
                                  <a:gd name="T2" fmla="*/ 83 w 190"/>
                                  <a:gd name="T3" fmla="*/ 33 h 216"/>
                                  <a:gd name="T4" fmla="*/ 70 w 190"/>
                                  <a:gd name="T5" fmla="*/ 38 h 216"/>
                                  <a:gd name="T6" fmla="*/ 57 w 190"/>
                                  <a:gd name="T7" fmla="*/ 47 h 216"/>
                                  <a:gd name="T8" fmla="*/ 48 w 190"/>
                                  <a:gd name="T9" fmla="*/ 58 h 216"/>
                                  <a:gd name="T10" fmla="*/ 42 w 190"/>
                                  <a:gd name="T11" fmla="*/ 71 h 216"/>
                                  <a:gd name="T12" fmla="*/ 39 w 190"/>
                                  <a:gd name="T13" fmla="*/ 84 h 216"/>
                                  <a:gd name="T14" fmla="*/ 154 w 190"/>
                                  <a:gd name="T15" fmla="*/ 84 h 216"/>
                                  <a:gd name="T16" fmla="*/ 152 w 190"/>
                                  <a:gd name="T17" fmla="*/ 71 h 216"/>
                                  <a:gd name="T18" fmla="*/ 148 w 190"/>
                                  <a:gd name="T19" fmla="*/ 59 h 216"/>
                                  <a:gd name="T20" fmla="*/ 140 w 190"/>
                                  <a:gd name="T21" fmla="*/ 47 h 216"/>
                                  <a:gd name="T22" fmla="*/ 129 w 190"/>
                                  <a:gd name="T23" fmla="*/ 38 h 216"/>
                                  <a:gd name="T24" fmla="*/ 115 w 190"/>
                                  <a:gd name="T25" fmla="*/ 33 h 216"/>
                                  <a:gd name="T26" fmla="*/ 99 w 190"/>
                                  <a:gd name="T27" fmla="*/ 31 h 216"/>
                                  <a:gd name="T28" fmla="*/ 97 w 190"/>
                                  <a:gd name="T29" fmla="*/ 0 h 216"/>
                                  <a:gd name="T30" fmla="*/ 117 w 190"/>
                                  <a:gd name="T31" fmla="*/ 2 h 216"/>
                                  <a:gd name="T32" fmla="*/ 136 w 190"/>
                                  <a:gd name="T33" fmla="*/ 6 h 216"/>
                                  <a:gd name="T34" fmla="*/ 152 w 190"/>
                                  <a:gd name="T35" fmla="*/ 14 h 216"/>
                                  <a:gd name="T36" fmla="*/ 166 w 190"/>
                                  <a:gd name="T37" fmla="*/ 24 h 216"/>
                                  <a:gd name="T38" fmla="*/ 177 w 190"/>
                                  <a:gd name="T39" fmla="*/ 38 h 216"/>
                                  <a:gd name="T40" fmla="*/ 184 w 190"/>
                                  <a:gd name="T41" fmla="*/ 53 h 216"/>
                                  <a:gd name="T42" fmla="*/ 189 w 190"/>
                                  <a:gd name="T43" fmla="*/ 70 h 216"/>
                                  <a:gd name="T44" fmla="*/ 190 w 190"/>
                                  <a:gd name="T45" fmla="*/ 89 h 216"/>
                                  <a:gd name="T46" fmla="*/ 189 w 190"/>
                                  <a:gd name="T47" fmla="*/ 101 h 216"/>
                                  <a:gd name="T48" fmla="*/ 187 w 190"/>
                                  <a:gd name="T49" fmla="*/ 111 h 216"/>
                                  <a:gd name="T50" fmla="*/ 39 w 190"/>
                                  <a:gd name="T51" fmla="*/ 111 h 216"/>
                                  <a:gd name="T52" fmla="*/ 40 w 190"/>
                                  <a:gd name="T53" fmla="*/ 129 h 216"/>
                                  <a:gd name="T54" fmla="*/ 44 w 190"/>
                                  <a:gd name="T55" fmla="*/ 143 h 216"/>
                                  <a:gd name="T56" fmla="*/ 50 w 190"/>
                                  <a:gd name="T57" fmla="*/ 157 h 216"/>
                                  <a:gd name="T58" fmla="*/ 58 w 190"/>
                                  <a:gd name="T59" fmla="*/ 167 h 216"/>
                                  <a:gd name="T60" fmla="*/ 71 w 190"/>
                                  <a:gd name="T61" fmla="*/ 177 h 216"/>
                                  <a:gd name="T62" fmla="*/ 86 w 190"/>
                                  <a:gd name="T63" fmla="*/ 183 h 216"/>
                                  <a:gd name="T64" fmla="*/ 104 w 190"/>
                                  <a:gd name="T65" fmla="*/ 185 h 216"/>
                                  <a:gd name="T66" fmla="*/ 123 w 190"/>
                                  <a:gd name="T67" fmla="*/ 183 h 216"/>
                                  <a:gd name="T68" fmla="*/ 141 w 190"/>
                                  <a:gd name="T69" fmla="*/ 176 h 216"/>
                                  <a:gd name="T70" fmla="*/ 156 w 190"/>
                                  <a:gd name="T71" fmla="*/ 166 h 216"/>
                                  <a:gd name="T72" fmla="*/ 172 w 190"/>
                                  <a:gd name="T73" fmla="*/ 193 h 216"/>
                                  <a:gd name="T74" fmla="*/ 160 w 190"/>
                                  <a:gd name="T75" fmla="*/ 200 h 216"/>
                                  <a:gd name="T76" fmla="*/ 145 w 190"/>
                                  <a:gd name="T77" fmla="*/ 207 h 216"/>
                                  <a:gd name="T78" fmla="*/ 122 w 190"/>
                                  <a:gd name="T79" fmla="*/ 214 h 216"/>
                                  <a:gd name="T80" fmla="*/ 97 w 190"/>
                                  <a:gd name="T81" fmla="*/ 216 h 216"/>
                                  <a:gd name="T82" fmla="*/ 77 w 190"/>
                                  <a:gd name="T83" fmla="*/ 214 h 216"/>
                                  <a:gd name="T84" fmla="*/ 60 w 190"/>
                                  <a:gd name="T85" fmla="*/ 208 h 216"/>
                                  <a:gd name="T86" fmla="*/ 45 w 190"/>
                                  <a:gd name="T87" fmla="*/ 200 h 216"/>
                                  <a:gd name="T88" fmla="*/ 31 w 190"/>
                                  <a:gd name="T89" fmla="*/ 189 h 216"/>
                                  <a:gd name="T90" fmla="*/ 17 w 190"/>
                                  <a:gd name="T91" fmla="*/ 173 h 216"/>
                                  <a:gd name="T92" fmla="*/ 7 w 190"/>
                                  <a:gd name="T93" fmla="*/ 155 h 216"/>
                                  <a:gd name="T94" fmla="*/ 2 w 190"/>
                                  <a:gd name="T95" fmla="*/ 134 h 216"/>
                                  <a:gd name="T96" fmla="*/ 0 w 190"/>
                                  <a:gd name="T97" fmla="*/ 110 h 216"/>
                                  <a:gd name="T98" fmla="*/ 2 w 190"/>
                                  <a:gd name="T99" fmla="*/ 85 h 216"/>
                                  <a:gd name="T100" fmla="*/ 7 w 190"/>
                                  <a:gd name="T101" fmla="*/ 64 h 216"/>
                                  <a:gd name="T102" fmla="*/ 17 w 190"/>
                                  <a:gd name="T103" fmla="*/ 44 h 216"/>
                                  <a:gd name="T104" fmla="*/ 31 w 190"/>
                                  <a:gd name="T105" fmla="*/ 28 h 216"/>
                                  <a:gd name="T106" fmla="*/ 45 w 190"/>
                                  <a:gd name="T107" fmla="*/ 15 h 216"/>
                                  <a:gd name="T108" fmla="*/ 61 w 190"/>
                                  <a:gd name="T109" fmla="*/ 7 h 216"/>
                                  <a:gd name="T110" fmla="*/ 78 w 190"/>
                                  <a:gd name="T111" fmla="*/ 2 h 216"/>
                                  <a:gd name="T112" fmla="*/ 97 w 190"/>
                                  <a:gd name="T113" fmla="*/ 0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0" h="216">
                                    <a:moveTo>
                                      <a:pt x="99" y="31"/>
                                    </a:moveTo>
                                    <a:lnTo>
                                      <a:pt x="83" y="33"/>
                                    </a:lnTo>
                                    <a:lnTo>
                                      <a:pt x="70" y="38"/>
                                    </a:lnTo>
                                    <a:lnTo>
                                      <a:pt x="57" y="47"/>
                                    </a:lnTo>
                                    <a:lnTo>
                                      <a:pt x="48" y="58"/>
                                    </a:lnTo>
                                    <a:lnTo>
                                      <a:pt x="42" y="71"/>
                                    </a:lnTo>
                                    <a:lnTo>
                                      <a:pt x="39" y="84"/>
                                    </a:lnTo>
                                    <a:lnTo>
                                      <a:pt x="154" y="84"/>
                                    </a:lnTo>
                                    <a:lnTo>
                                      <a:pt x="152" y="71"/>
                                    </a:lnTo>
                                    <a:lnTo>
                                      <a:pt x="148" y="59"/>
                                    </a:lnTo>
                                    <a:lnTo>
                                      <a:pt x="140" y="47"/>
                                    </a:lnTo>
                                    <a:lnTo>
                                      <a:pt x="129" y="38"/>
                                    </a:lnTo>
                                    <a:lnTo>
                                      <a:pt x="115" y="33"/>
                                    </a:lnTo>
                                    <a:lnTo>
                                      <a:pt x="99" y="31"/>
                                    </a:lnTo>
                                    <a:close/>
                                    <a:moveTo>
                                      <a:pt x="97" y="0"/>
                                    </a:moveTo>
                                    <a:lnTo>
                                      <a:pt x="117" y="2"/>
                                    </a:lnTo>
                                    <a:lnTo>
                                      <a:pt x="136" y="6"/>
                                    </a:lnTo>
                                    <a:lnTo>
                                      <a:pt x="152" y="14"/>
                                    </a:lnTo>
                                    <a:lnTo>
                                      <a:pt x="166" y="24"/>
                                    </a:lnTo>
                                    <a:lnTo>
                                      <a:pt x="177" y="38"/>
                                    </a:lnTo>
                                    <a:lnTo>
                                      <a:pt x="184" y="53"/>
                                    </a:lnTo>
                                    <a:lnTo>
                                      <a:pt x="189" y="70"/>
                                    </a:lnTo>
                                    <a:lnTo>
                                      <a:pt x="190" y="89"/>
                                    </a:lnTo>
                                    <a:lnTo>
                                      <a:pt x="189" y="101"/>
                                    </a:lnTo>
                                    <a:lnTo>
                                      <a:pt x="187" y="111"/>
                                    </a:lnTo>
                                    <a:lnTo>
                                      <a:pt x="39" y="111"/>
                                    </a:lnTo>
                                    <a:lnTo>
                                      <a:pt x="40" y="129"/>
                                    </a:lnTo>
                                    <a:lnTo>
                                      <a:pt x="44" y="143"/>
                                    </a:lnTo>
                                    <a:lnTo>
                                      <a:pt x="50" y="157"/>
                                    </a:lnTo>
                                    <a:lnTo>
                                      <a:pt x="58" y="167"/>
                                    </a:lnTo>
                                    <a:lnTo>
                                      <a:pt x="71" y="177"/>
                                    </a:lnTo>
                                    <a:lnTo>
                                      <a:pt x="86" y="183"/>
                                    </a:lnTo>
                                    <a:lnTo>
                                      <a:pt x="104" y="185"/>
                                    </a:lnTo>
                                    <a:lnTo>
                                      <a:pt x="123" y="183"/>
                                    </a:lnTo>
                                    <a:lnTo>
                                      <a:pt x="141" y="176"/>
                                    </a:lnTo>
                                    <a:lnTo>
                                      <a:pt x="156" y="166"/>
                                    </a:lnTo>
                                    <a:lnTo>
                                      <a:pt x="172" y="193"/>
                                    </a:lnTo>
                                    <a:lnTo>
                                      <a:pt x="160" y="200"/>
                                    </a:lnTo>
                                    <a:lnTo>
                                      <a:pt x="145" y="207"/>
                                    </a:lnTo>
                                    <a:lnTo>
                                      <a:pt x="122" y="214"/>
                                    </a:lnTo>
                                    <a:lnTo>
                                      <a:pt x="97" y="216"/>
                                    </a:lnTo>
                                    <a:lnTo>
                                      <a:pt x="77" y="214"/>
                                    </a:lnTo>
                                    <a:lnTo>
                                      <a:pt x="60" y="208"/>
                                    </a:lnTo>
                                    <a:lnTo>
                                      <a:pt x="45" y="200"/>
                                    </a:lnTo>
                                    <a:lnTo>
                                      <a:pt x="31" y="189"/>
                                    </a:lnTo>
                                    <a:lnTo>
                                      <a:pt x="17" y="173"/>
                                    </a:lnTo>
                                    <a:lnTo>
                                      <a:pt x="7" y="155"/>
                                    </a:lnTo>
                                    <a:lnTo>
                                      <a:pt x="2" y="134"/>
                                    </a:lnTo>
                                    <a:lnTo>
                                      <a:pt x="0" y="110"/>
                                    </a:lnTo>
                                    <a:lnTo>
                                      <a:pt x="2" y="85"/>
                                    </a:lnTo>
                                    <a:lnTo>
                                      <a:pt x="7" y="64"/>
                                    </a:lnTo>
                                    <a:lnTo>
                                      <a:pt x="17" y="44"/>
                                    </a:lnTo>
                                    <a:lnTo>
                                      <a:pt x="31" y="28"/>
                                    </a:lnTo>
                                    <a:lnTo>
                                      <a:pt x="45" y="15"/>
                                    </a:lnTo>
                                    <a:lnTo>
                                      <a:pt x="61" y="7"/>
                                    </a:lnTo>
                                    <a:lnTo>
                                      <a:pt x="78" y="2"/>
                                    </a:lnTo>
                                    <a:lnTo>
                                      <a:pt x="97"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13" name="Freeform 611"/>
                            <wps:cNvSpPr>
                              <a:spLocks/>
                            </wps:cNvSpPr>
                            <wps:spPr bwMode="auto">
                              <a:xfrm>
                                <a:off x="2689" y="1680"/>
                                <a:ext cx="120" cy="125"/>
                              </a:xfrm>
                              <a:custGeom>
                                <a:avLst/>
                                <a:gdLst>
                                  <a:gd name="T0" fmla="*/ 54 w 276"/>
                                  <a:gd name="T1" fmla="*/ 0 h 289"/>
                                  <a:gd name="T2" fmla="*/ 71 w 276"/>
                                  <a:gd name="T3" fmla="*/ 0 h 289"/>
                                  <a:gd name="T4" fmla="*/ 139 w 276"/>
                                  <a:gd name="T5" fmla="*/ 208 h 289"/>
                                  <a:gd name="T6" fmla="*/ 201 w 276"/>
                                  <a:gd name="T7" fmla="*/ 0 h 289"/>
                                  <a:gd name="T8" fmla="*/ 219 w 276"/>
                                  <a:gd name="T9" fmla="*/ 0 h 289"/>
                                  <a:gd name="T10" fmla="*/ 276 w 276"/>
                                  <a:gd name="T11" fmla="*/ 284 h 289"/>
                                  <a:gd name="T12" fmla="*/ 239 w 276"/>
                                  <a:gd name="T13" fmla="*/ 284 h 289"/>
                                  <a:gd name="T14" fmla="*/ 205 w 276"/>
                                  <a:gd name="T15" fmla="*/ 103 h 289"/>
                                  <a:gd name="T16" fmla="*/ 144 w 276"/>
                                  <a:gd name="T17" fmla="*/ 289 h 289"/>
                                  <a:gd name="T18" fmla="*/ 134 w 276"/>
                                  <a:gd name="T19" fmla="*/ 289 h 289"/>
                                  <a:gd name="T20" fmla="*/ 70 w 276"/>
                                  <a:gd name="T21" fmla="*/ 103 h 289"/>
                                  <a:gd name="T22" fmla="*/ 37 w 276"/>
                                  <a:gd name="T23" fmla="*/ 284 h 289"/>
                                  <a:gd name="T24" fmla="*/ 0 w 276"/>
                                  <a:gd name="T25" fmla="*/ 284 h 289"/>
                                  <a:gd name="T26" fmla="*/ 54 w 276"/>
                                  <a:gd name="T27" fmla="*/ 0 h 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6" h="289">
                                    <a:moveTo>
                                      <a:pt x="54" y="0"/>
                                    </a:moveTo>
                                    <a:lnTo>
                                      <a:pt x="71" y="0"/>
                                    </a:lnTo>
                                    <a:lnTo>
                                      <a:pt x="139" y="208"/>
                                    </a:lnTo>
                                    <a:lnTo>
                                      <a:pt x="201" y="0"/>
                                    </a:lnTo>
                                    <a:lnTo>
                                      <a:pt x="219" y="0"/>
                                    </a:lnTo>
                                    <a:lnTo>
                                      <a:pt x="276" y="284"/>
                                    </a:lnTo>
                                    <a:lnTo>
                                      <a:pt x="239" y="284"/>
                                    </a:lnTo>
                                    <a:lnTo>
                                      <a:pt x="205" y="103"/>
                                    </a:lnTo>
                                    <a:lnTo>
                                      <a:pt x="144" y="289"/>
                                    </a:lnTo>
                                    <a:lnTo>
                                      <a:pt x="134" y="289"/>
                                    </a:lnTo>
                                    <a:lnTo>
                                      <a:pt x="70" y="103"/>
                                    </a:lnTo>
                                    <a:lnTo>
                                      <a:pt x="37" y="284"/>
                                    </a:lnTo>
                                    <a:lnTo>
                                      <a:pt x="0" y="284"/>
                                    </a:lnTo>
                                    <a:lnTo>
                                      <a:pt x="54"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14" name="Freeform 612"/>
                            <wps:cNvSpPr>
                              <a:spLocks noEditPoints="1"/>
                            </wps:cNvSpPr>
                            <wps:spPr bwMode="auto">
                              <a:xfrm>
                                <a:off x="2932" y="1679"/>
                                <a:ext cx="101" cy="125"/>
                              </a:xfrm>
                              <a:custGeom>
                                <a:avLst/>
                                <a:gdLst>
                                  <a:gd name="T0" fmla="*/ 119 w 232"/>
                                  <a:gd name="T1" fmla="*/ 75 h 287"/>
                                  <a:gd name="T2" fmla="*/ 74 w 232"/>
                                  <a:gd name="T3" fmla="*/ 199 h 287"/>
                                  <a:gd name="T4" fmla="*/ 159 w 232"/>
                                  <a:gd name="T5" fmla="*/ 199 h 287"/>
                                  <a:gd name="T6" fmla="*/ 119 w 232"/>
                                  <a:gd name="T7" fmla="*/ 75 h 287"/>
                                  <a:gd name="T8" fmla="*/ 115 w 232"/>
                                  <a:gd name="T9" fmla="*/ 0 h 287"/>
                                  <a:gd name="T10" fmla="*/ 125 w 232"/>
                                  <a:gd name="T11" fmla="*/ 0 h 287"/>
                                  <a:gd name="T12" fmla="*/ 232 w 232"/>
                                  <a:gd name="T13" fmla="*/ 287 h 287"/>
                                  <a:gd name="T14" fmla="*/ 189 w 232"/>
                                  <a:gd name="T15" fmla="*/ 287 h 287"/>
                                  <a:gd name="T16" fmla="*/ 169 w 232"/>
                                  <a:gd name="T17" fmla="*/ 228 h 287"/>
                                  <a:gd name="T18" fmla="*/ 64 w 232"/>
                                  <a:gd name="T19" fmla="*/ 228 h 287"/>
                                  <a:gd name="T20" fmla="*/ 42 w 232"/>
                                  <a:gd name="T21" fmla="*/ 287 h 287"/>
                                  <a:gd name="T22" fmla="*/ 0 w 232"/>
                                  <a:gd name="T23" fmla="*/ 287 h 287"/>
                                  <a:gd name="T24" fmla="*/ 115 w 232"/>
                                  <a:gd name="T25" fmla="*/ 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2" h="287">
                                    <a:moveTo>
                                      <a:pt x="119" y="75"/>
                                    </a:moveTo>
                                    <a:lnTo>
                                      <a:pt x="74" y="199"/>
                                    </a:lnTo>
                                    <a:lnTo>
                                      <a:pt x="159" y="199"/>
                                    </a:lnTo>
                                    <a:lnTo>
                                      <a:pt x="119" y="75"/>
                                    </a:lnTo>
                                    <a:close/>
                                    <a:moveTo>
                                      <a:pt x="115" y="0"/>
                                    </a:moveTo>
                                    <a:lnTo>
                                      <a:pt x="125" y="0"/>
                                    </a:lnTo>
                                    <a:lnTo>
                                      <a:pt x="232" y="287"/>
                                    </a:lnTo>
                                    <a:lnTo>
                                      <a:pt x="189" y="287"/>
                                    </a:lnTo>
                                    <a:lnTo>
                                      <a:pt x="169" y="228"/>
                                    </a:lnTo>
                                    <a:lnTo>
                                      <a:pt x="64" y="228"/>
                                    </a:lnTo>
                                    <a:lnTo>
                                      <a:pt x="42" y="287"/>
                                    </a:lnTo>
                                    <a:lnTo>
                                      <a:pt x="0" y="287"/>
                                    </a:lnTo>
                                    <a:lnTo>
                                      <a:pt x="115"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15" name="Freeform 613"/>
                            <wps:cNvSpPr>
                              <a:spLocks noEditPoints="1"/>
                            </wps:cNvSpPr>
                            <wps:spPr bwMode="auto">
                              <a:xfrm>
                                <a:off x="1701" y="1845"/>
                                <a:ext cx="10" cy="78"/>
                              </a:xfrm>
                              <a:custGeom>
                                <a:avLst/>
                                <a:gdLst>
                                  <a:gd name="T0" fmla="*/ 1 w 22"/>
                                  <a:gd name="T1" fmla="*/ 46 h 177"/>
                                  <a:gd name="T2" fmla="*/ 21 w 22"/>
                                  <a:gd name="T3" fmla="*/ 46 h 177"/>
                                  <a:gd name="T4" fmla="*/ 21 w 22"/>
                                  <a:gd name="T5" fmla="*/ 177 h 177"/>
                                  <a:gd name="T6" fmla="*/ 1 w 22"/>
                                  <a:gd name="T7" fmla="*/ 177 h 177"/>
                                  <a:gd name="T8" fmla="*/ 1 w 22"/>
                                  <a:gd name="T9" fmla="*/ 46 h 177"/>
                                  <a:gd name="T10" fmla="*/ 0 w 22"/>
                                  <a:gd name="T11" fmla="*/ 0 h 177"/>
                                  <a:gd name="T12" fmla="*/ 22 w 22"/>
                                  <a:gd name="T13" fmla="*/ 0 h 177"/>
                                  <a:gd name="T14" fmla="*/ 22 w 22"/>
                                  <a:gd name="T15" fmla="*/ 22 h 177"/>
                                  <a:gd name="T16" fmla="*/ 0 w 22"/>
                                  <a:gd name="T17" fmla="*/ 22 h 177"/>
                                  <a:gd name="T18" fmla="*/ 0 w 22"/>
                                  <a:gd name="T19"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2" h="177">
                                    <a:moveTo>
                                      <a:pt x="1" y="46"/>
                                    </a:moveTo>
                                    <a:lnTo>
                                      <a:pt x="21" y="46"/>
                                    </a:lnTo>
                                    <a:lnTo>
                                      <a:pt x="21" y="177"/>
                                    </a:lnTo>
                                    <a:lnTo>
                                      <a:pt x="1" y="177"/>
                                    </a:lnTo>
                                    <a:lnTo>
                                      <a:pt x="1" y="46"/>
                                    </a:lnTo>
                                    <a:close/>
                                    <a:moveTo>
                                      <a:pt x="0" y="0"/>
                                    </a:moveTo>
                                    <a:lnTo>
                                      <a:pt x="22" y="0"/>
                                    </a:lnTo>
                                    <a:lnTo>
                                      <a:pt x="22" y="22"/>
                                    </a:lnTo>
                                    <a:lnTo>
                                      <a:pt x="0" y="2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16" name="Freeform 614"/>
                            <wps:cNvSpPr>
                              <a:spLocks/>
                            </wps:cNvSpPr>
                            <wps:spPr bwMode="auto">
                              <a:xfrm>
                                <a:off x="1725" y="1864"/>
                                <a:ext cx="45" cy="59"/>
                              </a:xfrm>
                              <a:custGeom>
                                <a:avLst/>
                                <a:gdLst>
                                  <a:gd name="T0" fmla="*/ 60 w 104"/>
                                  <a:gd name="T1" fmla="*/ 0 h 135"/>
                                  <a:gd name="T2" fmla="*/ 74 w 104"/>
                                  <a:gd name="T3" fmla="*/ 2 h 135"/>
                                  <a:gd name="T4" fmla="*/ 85 w 104"/>
                                  <a:gd name="T5" fmla="*/ 8 h 135"/>
                                  <a:gd name="T6" fmla="*/ 94 w 104"/>
                                  <a:gd name="T7" fmla="*/ 15 h 135"/>
                                  <a:gd name="T8" fmla="*/ 99 w 104"/>
                                  <a:gd name="T9" fmla="*/ 25 h 135"/>
                                  <a:gd name="T10" fmla="*/ 101 w 104"/>
                                  <a:gd name="T11" fmla="*/ 33 h 135"/>
                                  <a:gd name="T12" fmla="*/ 102 w 104"/>
                                  <a:gd name="T13" fmla="*/ 44 h 135"/>
                                  <a:gd name="T14" fmla="*/ 104 w 104"/>
                                  <a:gd name="T15" fmla="*/ 59 h 135"/>
                                  <a:gd name="T16" fmla="*/ 104 w 104"/>
                                  <a:gd name="T17" fmla="*/ 135 h 135"/>
                                  <a:gd name="T18" fmla="*/ 84 w 104"/>
                                  <a:gd name="T19" fmla="*/ 135 h 135"/>
                                  <a:gd name="T20" fmla="*/ 84 w 104"/>
                                  <a:gd name="T21" fmla="*/ 50 h 135"/>
                                  <a:gd name="T22" fmla="*/ 83 w 104"/>
                                  <a:gd name="T23" fmla="*/ 39 h 135"/>
                                  <a:gd name="T24" fmla="*/ 81 w 104"/>
                                  <a:gd name="T25" fmla="*/ 31 h 135"/>
                                  <a:gd name="T26" fmla="*/ 76 w 104"/>
                                  <a:gd name="T27" fmla="*/ 25 h 135"/>
                                  <a:gd name="T28" fmla="*/ 67 w 104"/>
                                  <a:gd name="T29" fmla="*/ 19 h 135"/>
                                  <a:gd name="T30" fmla="*/ 57 w 104"/>
                                  <a:gd name="T31" fmla="*/ 17 h 135"/>
                                  <a:gd name="T32" fmla="*/ 47 w 104"/>
                                  <a:gd name="T33" fmla="*/ 18 h 135"/>
                                  <a:gd name="T34" fmla="*/ 39 w 104"/>
                                  <a:gd name="T35" fmla="*/ 23 h 135"/>
                                  <a:gd name="T36" fmla="*/ 30 w 104"/>
                                  <a:gd name="T37" fmla="*/ 30 h 135"/>
                                  <a:gd name="T38" fmla="*/ 25 w 104"/>
                                  <a:gd name="T39" fmla="*/ 39 h 135"/>
                                  <a:gd name="T40" fmla="*/ 21 w 104"/>
                                  <a:gd name="T41" fmla="*/ 50 h 135"/>
                                  <a:gd name="T42" fmla="*/ 20 w 104"/>
                                  <a:gd name="T43" fmla="*/ 63 h 135"/>
                                  <a:gd name="T44" fmla="*/ 20 w 104"/>
                                  <a:gd name="T45" fmla="*/ 135 h 135"/>
                                  <a:gd name="T46" fmla="*/ 0 w 104"/>
                                  <a:gd name="T47" fmla="*/ 135 h 135"/>
                                  <a:gd name="T48" fmla="*/ 0 w 104"/>
                                  <a:gd name="T49" fmla="*/ 4 h 135"/>
                                  <a:gd name="T50" fmla="*/ 19 w 104"/>
                                  <a:gd name="T51" fmla="*/ 4 h 135"/>
                                  <a:gd name="T52" fmla="*/ 19 w 104"/>
                                  <a:gd name="T53" fmla="*/ 28 h 135"/>
                                  <a:gd name="T54" fmla="*/ 27 w 104"/>
                                  <a:gd name="T55" fmla="*/ 15 h 135"/>
                                  <a:gd name="T56" fmla="*/ 38 w 104"/>
                                  <a:gd name="T57" fmla="*/ 7 h 135"/>
                                  <a:gd name="T58" fmla="*/ 48 w 104"/>
                                  <a:gd name="T59" fmla="*/ 2 h 135"/>
                                  <a:gd name="T60" fmla="*/ 60 w 104"/>
                                  <a:gd name="T61"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04" h="135">
                                    <a:moveTo>
                                      <a:pt x="60" y="0"/>
                                    </a:moveTo>
                                    <a:lnTo>
                                      <a:pt x="74" y="2"/>
                                    </a:lnTo>
                                    <a:lnTo>
                                      <a:pt x="85" y="8"/>
                                    </a:lnTo>
                                    <a:lnTo>
                                      <a:pt x="94" y="15"/>
                                    </a:lnTo>
                                    <a:lnTo>
                                      <a:pt x="99" y="25"/>
                                    </a:lnTo>
                                    <a:lnTo>
                                      <a:pt x="101" y="33"/>
                                    </a:lnTo>
                                    <a:lnTo>
                                      <a:pt x="102" y="44"/>
                                    </a:lnTo>
                                    <a:lnTo>
                                      <a:pt x="104" y="59"/>
                                    </a:lnTo>
                                    <a:lnTo>
                                      <a:pt x="104" y="135"/>
                                    </a:lnTo>
                                    <a:lnTo>
                                      <a:pt x="84" y="135"/>
                                    </a:lnTo>
                                    <a:lnTo>
                                      <a:pt x="84" y="50"/>
                                    </a:lnTo>
                                    <a:lnTo>
                                      <a:pt x="83" y="39"/>
                                    </a:lnTo>
                                    <a:lnTo>
                                      <a:pt x="81" y="31"/>
                                    </a:lnTo>
                                    <a:lnTo>
                                      <a:pt x="76" y="25"/>
                                    </a:lnTo>
                                    <a:lnTo>
                                      <a:pt x="67" y="19"/>
                                    </a:lnTo>
                                    <a:lnTo>
                                      <a:pt x="57" y="17"/>
                                    </a:lnTo>
                                    <a:lnTo>
                                      <a:pt x="47" y="18"/>
                                    </a:lnTo>
                                    <a:lnTo>
                                      <a:pt x="39" y="23"/>
                                    </a:lnTo>
                                    <a:lnTo>
                                      <a:pt x="30" y="30"/>
                                    </a:lnTo>
                                    <a:lnTo>
                                      <a:pt x="25" y="39"/>
                                    </a:lnTo>
                                    <a:lnTo>
                                      <a:pt x="21" y="50"/>
                                    </a:lnTo>
                                    <a:lnTo>
                                      <a:pt x="20" y="63"/>
                                    </a:lnTo>
                                    <a:lnTo>
                                      <a:pt x="20" y="135"/>
                                    </a:lnTo>
                                    <a:lnTo>
                                      <a:pt x="0" y="135"/>
                                    </a:lnTo>
                                    <a:lnTo>
                                      <a:pt x="0" y="4"/>
                                    </a:lnTo>
                                    <a:lnTo>
                                      <a:pt x="19" y="4"/>
                                    </a:lnTo>
                                    <a:lnTo>
                                      <a:pt x="19" y="28"/>
                                    </a:lnTo>
                                    <a:lnTo>
                                      <a:pt x="27" y="15"/>
                                    </a:lnTo>
                                    <a:lnTo>
                                      <a:pt x="38" y="7"/>
                                    </a:lnTo>
                                    <a:lnTo>
                                      <a:pt x="48" y="2"/>
                                    </a:lnTo>
                                    <a:lnTo>
                                      <a:pt x="6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17" name="Freeform 615"/>
                            <wps:cNvSpPr>
                              <a:spLocks/>
                            </wps:cNvSpPr>
                            <wps:spPr bwMode="auto">
                              <a:xfrm>
                                <a:off x="1775" y="1851"/>
                                <a:ext cx="36" cy="74"/>
                              </a:xfrm>
                              <a:custGeom>
                                <a:avLst/>
                                <a:gdLst>
                                  <a:gd name="T0" fmla="*/ 43 w 80"/>
                                  <a:gd name="T1" fmla="*/ 0 h 170"/>
                                  <a:gd name="T2" fmla="*/ 43 w 80"/>
                                  <a:gd name="T3" fmla="*/ 35 h 170"/>
                                  <a:gd name="T4" fmla="*/ 73 w 80"/>
                                  <a:gd name="T5" fmla="*/ 35 h 170"/>
                                  <a:gd name="T6" fmla="*/ 73 w 80"/>
                                  <a:gd name="T7" fmla="*/ 50 h 170"/>
                                  <a:gd name="T8" fmla="*/ 43 w 80"/>
                                  <a:gd name="T9" fmla="*/ 50 h 170"/>
                                  <a:gd name="T10" fmla="*/ 43 w 80"/>
                                  <a:gd name="T11" fmla="*/ 133 h 170"/>
                                  <a:gd name="T12" fmla="*/ 45 w 80"/>
                                  <a:gd name="T13" fmla="*/ 142 h 170"/>
                                  <a:gd name="T14" fmla="*/ 48 w 80"/>
                                  <a:gd name="T15" fmla="*/ 149 h 170"/>
                                  <a:gd name="T16" fmla="*/ 56 w 80"/>
                                  <a:gd name="T17" fmla="*/ 153 h 170"/>
                                  <a:gd name="T18" fmla="*/ 65 w 80"/>
                                  <a:gd name="T19" fmla="*/ 154 h 170"/>
                                  <a:gd name="T20" fmla="*/ 72 w 80"/>
                                  <a:gd name="T21" fmla="*/ 154 h 170"/>
                                  <a:gd name="T22" fmla="*/ 80 w 80"/>
                                  <a:gd name="T23" fmla="*/ 153 h 170"/>
                                  <a:gd name="T24" fmla="*/ 80 w 80"/>
                                  <a:gd name="T25" fmla="*/ 168 h 170"/>
                                  <a:gd name="T26" fmla="*/ 70 w 80"/>
                                  <a:gd name="T27" fmla="*/ 169 h 170"/>
                                  <a:gd name="T28" fmla="*/ 62 w 80"/>
                                  <a:gd name="T29" fmla="*/ 170 h 170"/>
                                  <a:gd name="T30" fmla="*/ 47 w 80"/>
                                  <a:gd name="T31" fmla="*/ 168 h 170"/>
                                  <a:gd name="T32" fmla="*/ 37 w 80"/>
                                  <a:gd name="T33" fmla="*/ 163 h 170"/>
                                  <a:gd name="T34" fmla="*/ 30 w 80"/>
                                  <a:gd name="T35" fmla="*/ 156 h 170"/>
                                  <a:gd name="T36" fmla="*/ 25 w 80"/>
                                  <a:gd name="T37" fmla="*/ 144 h 170"/>
                                  <a:gd name="T38" fmla="*/ 24 w 80"/>
                                  <a:gd name="T39" fmla="*/ 130 h 170"/>
                                  <a:gd name="T40" fmla="*/ 24 w 80"/>
                                  <a:gd name="T41" fmla="*/ 50 h 170"/>
                                  <a:gd name="T42" fmla="*/ 0 w 80"/>
                                  <a:gd name="T43" fmla="*/ 50 h 170"/>
                                  <a:gd name="T44" fmla="*/ 0 w 80"/>
                                  <a:gd name="T45" fmla="*/ 35 h 170"/>
                                  <a:gd name="T46" fmla="*/ 24 w 80"/>
                                  <a:gd name="T47" fmla="*/ 35 h 170"/>
                                  <a:gd name="T48" fmla="*/ 24 w 80"/>
                                  <a:gd name="T49" fmla="*/ 2 h 170"/>
                                  <a:gd name="T50" fmla="*/ 43 w 80"/>
                                  <a:gd name="T51" fmla="*/ 0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0" h="170">
                                    <a:moveTo>
                                      <a:pt x="43" y="0"/>
                                    </a:moveTo>
                                    <a:lnTo>
                                      <a:pt x="43" y="35"/>
                                    </a:lnTo>
                                    <a:lnTo>
                                      <a:pt x="73" y="35"/>
                                    </a:lnTo>
                                    <a:lnTo>
                                      <a:pt x="73" y="50"/>
                                    </a:lnTo>
                                    <a:lnTo>
                                      <a:pt x="43" y="50"/>
                                    </a:lnTo>
                                    <a:lnTo>
                                      <a:pt x="43" y="133"/>
                                    </a:lnTo>
                                    <a:lnTo>
                                      <a:pt x="45" y="142"/>
                                    </a:lnTo>
                                    <a:lnTo>
                                      <a:pt x="48" y="149"/>
                                    </a:lnTo>
                                    <a:lnTo>
                                      <a:pt x="56" y="153"/>
                                    </a:lnTo>
                                    <a:lnTo>
                                      <a:pt x="65" y="154"/>
                                    </a:lnTo>
                                    <a:lnTo>
                                      <a:pt x="72" y="154"/>
                                    </a:lnTo>
                                    <a:lnTo>
                                      <a:pt x="80" y="153"/>
                                    </a:lnTo>
                                    <a:lnTo>
                                      <a:pt x="80" y="168"/>
                                    </a:lnTo>
                                    <a:lnTo>
                                      <a:pt x="70" y="169"/>
                                    </a:lnTo>
                                    <a:lnTo>
                                      <a:pt x="62" y="170"/>
                                    </a:lnTo>
                                    <a:lnTo>
                                      <a:pt x="47" y="168"/>
                                    </a:lnTo>
                                    <a:lnTo>
                                      <a:pt x="37" y="163"/>
                                    </a:lnTo>
                                    <a:lnTo>
                                      <a:pt x="30" y="156"/>
                                    </a:lnTo>
                                    <a:lnTo>
                                      <a:pt x="25" y="144"/>
                                    </a:lnTo>
                                    <a:lnTo>
                                      <a:pt x="24" y="130"/>
                                    </a:lnTo>
                                    <a:lnTo>
                                      <a:pt x="24" y="50"/>
                                    </a:lnTo>
                                    <a:lnTo>
                                      <a:pt x="0" y="50"/>
                                    </a:lnTo>
                                    <a:lnTo>
                                      <a:pt x="0" y="35"/>
                                    </a:lnTo>
                                    <a:lnTo>
                                      <a:pt x="24" y="35"/>
                                    </a:lnTo>
                                    <a:lnTo>
                                      <a:pt x="24" y="2"/>
                                    </a:lnTo>
                                    <a:lnTo>
                                      <a:pt x="43"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18" name="Freeform 616"/>
                            <wps:cNvSpPr>
                              <a:spLocks noEditPoints="1"/>
                            </wps:cNvSpPr>
                            <wps:spPr bwMode="auto">
                              <a:xfrm>
                                <a:off x="1811" y="1864"/>
                                <a:ext cx="51" cy="61"/>
                              </a:xfrm>
                              <a:custGeom>
                                <a:avLst/>
                                <a:gdLst>
                                  <a:gd name="T0" fmla="*/ 61 w 118"/>
                                  <a:gd name="T1" fmla="*/ 15 h 139"/>
                                  <a:gd name="T2" fmla="*/ 47 w 118"/>
                                  <a:gd name="T3" fmla="*/ 18 h 139"/>
                                  <a:gd name="T4" fmla="*/ 35 w 118"/>
                                  <a:gd name="T5" fmla="*/ 27 h 139"/>
                                  <a:gd name="T6" fmla="*/ 29 w 118"/>
                                  <a:gd name="T7" fmla="*/ 35 h 139"/>
                                  <a:gd name="T8" fmla="*/ 25 w 118"/>
                                  <a:gd name="T9" fmla="*/ 45 h 139"/>
                                  <a:gd name="T10" fmla="*/ 23 w 118"/>
                                  <a:gd name="T11" fmla="*/ 57 h 139"/>
                                  <a:gd name="T12" fmla="*/ 96 w 118"/>
                                  <a:gd name="T13" fmla="*/ 57 h 139"/>
                                  <a:gd name="T14" fmla="*/ 95 w 118"/>
                                  <a:gd name="T15" fmla="*/ 45 h 139"/>
                                  <a:gd name="T16" fmla="*/ 92 w 118"/>
                                  <a:gd name="T17" fmla="*/ 36 h 139"/>
                                  <a:gd name="T18" fmla="*/ 86 w 118"/>
                                  <a:gd name="T19" fmla="*/ 26 h 139"/>
                                  <a:gd name="T20" fmla="*/ 81 w 118"/>
                                  <a:gd name="T21" fmla="*/ 22 h 139"/>
                                  <a:gd name="T22" fmla="*/ 71 w 118"/>
                                  <a:gd name="T23" fmla="*/ 17 h 139"/>
                                  <a:gd name="T24" fmla="*/ 61 w 118"/>
                                  <a:gd name="T25" fmla="*/ 15 h 139"/>
                                  <a:gd name="T26" fmla="*/ 60 w 118"/>
                                  <a:gd name="T27" fmla="*/ 0 h 139"/>
                                  <a:gd name="T28" fmla="*/ 77 w 118"/>
                                  <a:gd name="T29" fmla="*/ 2 h 139"/>
                                  <a:gd name="T30" fmla="*/ 91 w 118"/>
                                  <a:gd name="T31" fmla="*/ 8 h 139"/>
                                  <a:gd name="T32" fmla="*/ 102 w 118"/>
                                  <a:gd name="T33" fmla="*/ 17 h 139"/>
                                  <a:gd name="T34" fmla="*/ 111 w 118"/>
                                  <a:gd name="T35" fmla="*/ 32 h 139"/>
                                  <a:gd name="T36" fmla="*/ 116 w 118"/>
                                  <a:gd name="T37" fmla="*/ 49 h 139"/>
                                  <a:gd name="T38" fmla="*/ 118 w 118"/>
                                  <a:gd name="T39" fmla="*/ 71 h 139"/>
                                  <a:gd name="T40" fmla="*/ 23 w 118"/>
                                  <a:gd name="T41" fmla="*/ 71 h 139"/>
                                  <a:gd name="T42" fmla="*/ 24 w 118"/>
                                  <a:gd name="T43" fmla="*/ 89 h 139"/>
                                  <a:gd name="T44" fmla="*/ 28 w 118"/>
                                  <a:gd name="T45" fmla="*/ 102 h 139"/>
                                  <a:gd name="T46" fmla="*/ 35 w 118"/>
                                  <a:gd name="T47" fmla="*/ 111 h 139"/>
                                  <a:gd name="T48" fmla="*/ 48 w 118"/>
                                  <a:gd name="T49" fmla="*/ 120 h 139"/>
                                  <a:gd name="T50" fmla="*/ 62 w 118"/>
                                  <a:gd name="T51" fmla="*/ 122 h 139"/>
                                  <a:gd name="T52" fmla="*/ 74 w 118"/>
                                  <a:gd name="T53" fmla="*/ 121 h 139"/>
                                  <a:gd name="T54" fmla="*/ 83 w 118"/>
                                  <a:gd name="T55" fmla="*/ 116 h 139"/>
                                  <a:gd name="T56" fmla="*/ 91 w 118"/>
                                  <a:gd name="T57" fmla="*/ 107 h 139"/>
                                  <a:gd name="T58" fmla="*/ 97 w 118"/>
                                  <a:gd name="T59" fmla="*/ 96 h 139"/>
                                  <a:gd name="T60" fmla="*/ 116 w 118"/>
                                  <a:gd name="T61" fmla="*/ 100 h 139"/>
                                  <a:gd name="T62" fmla="*/ 109 w 118"/>
                                  <a:gd name="T63" fmla="*/ 116 h 139"/>
                                  <a:gd name="T64" fmla="*/ 96 w 118"/>
                                  <a:gd name="T65" fmla="*/ 128 h 139"/>
                                  <a:gd name="T66" fmla="*/ 80 w 118"/>
                                  <a:gd name="T67" fmla="*/ 136 h 139"/>
                                  <a:gd name="T68" fmla="*/ 60 w 118"/>
                                  <a:gd name="T69" fmla="*/ 139 h 139"/>
                                  <a:gd name="T70" fmla="*/ 44 w 118"/>
                                  <a:gd name="T71" fmla="*/ 137 h 139"/>
                                  <a:gd name="T72" fmla="*/ 29 w 118"/>
                                  <a:gd name="T73" fmla="*/ 130 h 139"/>
                                  <a:gd name="T74" fmla="*/ 17 w 118"/>
                                  <a:gd name="T75" fmla="*/ 120 h 139"/>
                                  <a:gd name="T76" fmla="*/ 8 w 118"/>
                                  <a:gd name="T77" fmla="*/ 106 h 139"/>
                                  <a:gd name="T78" fmla="*/ 2 w 118"/>
                                  <a:gd name="T79" fmla="*/ 90 h 139"/>
                                  <a:gd name="T80" fmla="*/ 0 w 118"/>
                                  <a:gd name="T81" fmla="*/ 70 h 139"/>
                                  <a:gd name="T82" fmla="*/ 1 w 118"/>
                                  <a:gd name="T83" fmla="*/ 50 h 139"/>
                                  <a:gd name="T84" fmla="*/ 8 w 118"/>
                                  <a:gd name="T85" fmla="*/ 34 h 139"/>
                                  <a:gd name="T86" fmla="*/ 17 w 118"/>
                                  <a:gd name="T87" fmla="*/ 19 h 139"/>
                                  <a:gd name="T88" fmla="*/ 29 w 118"/>
                                  <a:gd name="T89" fmla="*/ 8 h 139"/>
                                  <a:gd name="T90" fmla="*/ 44 w 118"/>
                                  <a:gd name="T91" fmla="*/ 2 h 139"/>
                                  <a:gd name="T92" fmla="*/ 60 w 118"/>
                                  <a:gd name="T93"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18" h="139">
                                    <a:moveTo>
                                      <a:pt x="61" y="15"/>
                                    </a:moveTo>
                                    <a:lnTo>
                                      <a:pt x="47" y="18"/>
                                    </a:lnTo>
                                    <a:lnTo>
                                      <a:pt x="35" y="27"/>
                                    </a:lnTo>
                                    <a:lnTo>
                                      <a:pt x="29" y="35"/>
                                    </a:lnTo>
                                    <a:lnTo>
                                      <a:pt x="25" y="45"/>
                                    </a:lnTo>
                                    <a:lnTo>
                                      <a:pt x="23" y="57"/>
                                    </a:lnTo>
                                    <a:lnTo>
                                      <a:pt x="96" y="57"/>
                                    </a:lnTo>
                                    <a:lnTo>
                                      <a:pt x="95" y="45"/>
                                    </a:lnTo>
                                    <a:lnTo>
                                      <a:pt x="92" y="36"/>
                                    </a:lnTo>
                                    <a:lnTo>
                                      <a:pt x="86" y="26"/>
                                    </a:lnTo>
                                    <a:lnTo>
                                      <a:pt x="81" y="22"/>
                                    </a:lnTo>
                                    <a:lnTo>
                                      <a:pt x="71" y="17"/>
                                    </a:lnTo>
                                    <a:lnTo>
                                      <a:pt x="61" y="15"/>
                                    </a:lnTo>
                                    <a:close/>
                                    <a:moveTo>
                                      <a:pt x="60" y="0"/>
                                    </a:moveTo>
                                    <a:lnTo>
                                      <a:pt x="77" y="2"/>
                                    </a:lnTo>
                                    <a:lnTo>
                                      <a:pt x="91" y="8"/>
                                    </a:lnTo>
                                    <a:lnTo>
                                      <a:pt x="102" y="17"/>
                                    </a:lnTo>
                                    <a:lnTo>
                                      <a:pt x="111" y="32"/>
                                    </a:lnTo>
                                    <a:lnTo>
                                      <a:pt x="116" y="49"/>
                                    </a:lnTo>
                                    <a:lnTo>
                                      <a:pt x="118" y="71"/>
                                    </a:lnTo>
                                    <a:lnTo>
                                      <a:pt x="23" y="71"/>
                                    </a:lnTo>
                                    <a:lnTo>
                                      <a:pt x="24" y="89"/>
                                    </a:lnTo>
                                    <a:lnTo>
                                      <a:pt x="28" y="102"/>
                                    </a:lnTo>
                                    <a:lnTo>
                                      <a:pt x="35" y="111"/>
                                    </a:lnTo>
                                    <a:lnTo>
                                      <a:pt x="48" y="120"/>
                                    </a:lnTo>
                                    <a:lnTo>
                                      <a:pt x="62" y="122"/>
                                    </a:lnTo>
                                    <a:lnTo>
                                      <a:pt x="74" y="121"/>
                                    </a:lnTo>
                                    <a:lnTo>
                                      <a:pt x="83" y="116"/>
                                    </a:lnTo>
                                    <a:lnTo>
                                      <a:pt x="91" y="107"/>
                                    </a:lnTo>
                                    <a:lnTo>
                                      <a:pt x="97" y="96"/>
                                    </a:lnTo>
                                    <a:lnTo>
                                      <a:pt x="116" y="100"/>
                                    </a:lnTo>
                                    <a:lnTo>
                                      <a:pt x="109" y="116"/>
                                    </a:lnTo>
                                    <a:lnTo>
                                      <a:pt x="96" y="128"/>
                                    </a:lnTo>
                                    <a:lnTo>
                                      <a:pt x="80" y="136"/>
                                    </a:lnTo>
                                    <a:lnTo>
                                      <a:pt x="60" y="139"/>
                                    </a:lnTo>
                                    <a:lnTo>
                                      <a:pt x="44" y="137"/>
                                    </a:lnTo>
                                    <a:lnTo>
                                      <a:pt x="29" y="130"/>
                                    </a:lnTo>
                                    <a:lnTo>
                                      <a:pt x="17" y="120"/>
                                    </a:lnTo>
                                    <a:lnTo>
                                      <a:pt x="8" y="106"/>
                                    </a:lnTo>
                                    <a:lnTo>
                                      <a:pt x="2" y="90"/>
                                    </a:lnTo>
                                    <a:lnTo>
                                      <a:pt x="0" y="70"/>
                                    </a:lnTo>
                                    <a:lnTo>
                                      <a:pt x="1" y="50"/>
                                    </a:lnTo>
                                    <a:lnTo>
                                      <a:pt x="8" y="34"/>
                                    </a:lnTo>
                                    <a:lnTo>
                                      <a:pt x="17" y="19"/>
                                    </a:lnTo>
                                    <a:lnTo>
                                      <a:pt x="29" y="8"/>
                                    </a:lnTo>
                                    <a:lnTo>
                                      <a:pt x="44" y="2"/>
                                    </a:lnTo>
                                    <a:lnTo>
                                      <a:pt x="6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19" name="Rectangle 617"/>
                            <wps:cNvSpPr>
                              <a:spLocks noChangeArrowheads="1"/>
                            </wps:cNvSpPr>
                            <wps:spPr bwMode="auto">
                              <a:xfrm>
                                <a:off x="1872" y="1845"/>
                                <a:ext cx="9" cy="7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 name="Rectangle 618"/>
                            <wps:cNvSpPr>
                              <a:spLocks noChangeArrowheads="1"/>
                            </wps:cNvSpPr>
                            <wps:spPr bwMode="auto">
                              <a:xfrm>
                                <a:off x="1896" y="1845"/>
                                <a:ext cx="8" cy="7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 name="Freeform 619"/>
                            <wps:cNvSpPr>
                              <a:spLocks noEditPoints="1"/>
                            </wps:cNvSpPr>
                            <wps:spPr bwMode="auto">
                              <a:xfrm>
                                <a:off x="1918" y="1845"/>
                                <a:ext cx="10" cy="78"/>
                              </a:xfrm>
                              <a:custGeom>
                                <a:avLst/>
                                <a:gdLst>
                                  <a:gd name="T0" fmla="*/ 1 w 21"/>
                                  <a:gd name="T1" fmla="*/ 46 h 177"/>
                                  <a:gd name="T2" fmla="*/ 20 w 21"/>
                                  <a:gd name="T3" fmla="*/ 46 h 177"/>
                                  <a:gd name="T4" fmla="*/ 20 w 21"/>
                                  <a:gd name="T5" fmla="*/ 177 h 177"/>
                                  <a:gd name="T6" fmla="*/ 1 w 21"/>
                                  <a:gd name="T7" fmla="*/ 177 h 177"/>
                                  <a:gd name="T8" fmla="*/ 1 w 21"/>
                                  <a:gd name="T9" fmla="*/ 46 h 177"/>
                                  <a:gd name="T10" fmla="*/ 0 w 21"/>
                                  <a:gd name="T11" fmla="*/ 0 h 177"/>
                                  <a:gd name="T12" fmla="*/ 21 w 21"/>
                                  <a:gd name="T13" fmla="*/ 0 h 177"/>
                                  <a:gd name="T14" fmla="*/ 21 w 21"/>
                                  <a:gd name="T15" fmla="*/ 22 h 177"/>
                                  <a:gd name="T16" fmla="*/ 0 w 21"/>
                                  <a:gd name="T17" fmla="*/ 22 h 177"/>
                                  <a:gd name="T18" fmla="*/ 0 w 21"/>
                                  <a:gd name="T19"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1" h="177">
                                    <a:moveTo>
                                      <a:pt x="1" y="46"/>
                                    </a:moveTo>
                                    <a:lnTo>
                                      <a:pt x="20" y="46"/>
                                    </a:lnTo>
                                    <a:lnTo>
                                      <a:pt x="20" y="177"/>
                                    </a:lnTo>
                                    <a:lnTo>
                                      <a:pt x="1" y="177"/>
                                    </a:lnTo>
                                    <a:lnTo>
                                      <a:pt x="1" y="46"/>
                                    </a:lnTo>
                                    <a:close/>
                                    <a:moveTo>
                                      <a:pt x="0" y="0"/>
                                    </a:moveTo>
                                    <a:lnTo>
                                      <a:pt x="21" y="0"/>
                                    </a:lnTo>
                                    <a:lnTo>
                                      <a:pt x="21" y="22"/>
                                    </a:lnTo>
                                    <a:lnTo>
                                      <a:pt x="0" y="2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22" name="Freeform 620"/>
                            <wps:cNvSpPr>
                              <a:spLocks noEditPoints="1"/>
                            </wps:cNvSpPr>
                            <wps:spPr bwMode="auto">
                              <a:xfrm>
                                <a:off x="1937" y="1857"/>
                                <a:ext cx="54" cy="88"/>
                              </a:xfrm>
                              <a:custGeom>
                                <a:avLst/>
                                <a:gdLst>
                                  <a:gd name="T0" fmla="*/ 26 w 126"/>
                                  <a:gd name="T1" fmla="*/ 152 h 202"/>
                                  <a:gd name="T2" fmla="*/ 20 w 126"/>
                                  <a:gd name="T3" fmla="*/ 165 h 202"/>
                                  <a:gd name="T4" fmla="*/ 22 w 126"/>
                                  <a:gd name="T5" fmla="*/ 173 h 202"/>
                                  <a:gd name="T6" fmla="*/ 27 w 126"/>
                                  <a:gd name="T7" fmla="*/ 178 h 202"/>
                                  <a:gd name="T8" fmla="*/ 44 w 126"/>
                                  <a:gd name="T9" fmla="*/ 185 h 202"/>
                                  <a:gd name="T10" fmla="*/ 77 w 126"/>
                                  <a:gd name="T11" fmla="*/ 185 h 202"/>
                                  <a:gd name="T12" fmla="*/ 97 w 126"/>
                                  <a:gd name="T13" fmla="*/ 179 h 202"/>
                                  <a:gd name="T14" fmla="*/ 103 w 126"/>
                                  <a:gd name="T15" fmla="*/ 174 h 202"/>
                                  <a:gd name="T16" fmla="*/ 106 w 126"/>
                                  <a:gd name="T17" fmla="*/ 166 h 202"/>
                                  <a:gd name="T18" fmla="*/ 104 w 126"/>
                                  <a:gd name="T19" fmla="*/ 158 h 202"/>
                                  <a:gd name="T20" fmla="*/ 95 w 126"/>
                                  <a:gd name="T21" fmla="*/ 151 h 202"/>
                                  <a:gd name="T22" fmla="*/ 80 w 126"/>
                                  <a:gd name="T23" fmla="*/ 149 h 202"/>
                                  <a:gd name="T24" fmla="*/ 46 w 126"/>
                                  <a:gd name="T25" fmla="*/ 148 h 202"/>
                                  <a:gd name="T26" fmla="*/ 59 w 126"/>
                                  <a:gd name="T27" fmla="*/ 33 h 202"/>
                                  <a:gd name="T28" fmla="*/ 38 w 126"/>
                                  <a:gd name="T29" fmla="*/ 41 h 202"/>
                                  <a:gd name="T30" fmla="*/ 30 w 126"/>
                                  <a:gd name="T31" fmla="*/ 54 h 202"/>
                                  <a:gd name="T32" fmla="*/ 31 w 126"/>
                                  <a:gd name="T33" fmla="*/ 75 h 202"/>
                                  <a:gd name="T34" fmla="*/ 46 w 126"/>
                                  <a:gd name="T35" fmla="*/ 89 h 202"/>
                                  <a:gd name="T36" fmla="*/ 70 w 126"/>
                                  <a:gd name="T37" fmla="*/ 89 h 202"/>
                                  <a:gd name="T38" fmla="*/ 86 w 126"/>
                                  <a:gd name="T39" fmla="*/ 74 h 202"/>
                                  <a:gd name="T40" fmla="*/ 86 w 126"/>
                                  <a:gd name="T41" fmla="*/ 51 h 202"/>
                                  <a:gd name="T42" fmla="*/ 69 w 126"/>
                                  <a:gd name="T43" fmla="*/ 35 h 202"/>
                                  <a:gd name="T44" fmla="*/ 116 w 126"/>
                                  <a:gd name="T45" fmla="*/ 0 h 202"/>
                                  <a:gd name="T46" fmla="*/ 120 w 126"/>
                                  <a:gd name="T47" fmla="*/ 17 h 202"/>
                                  <a:gd name="T48" fmla="*/ 101 w 126"/>
                                  <a:gd name="T49" fmla="*/ 20 h 202"/>
                                  <a:gd name="T50" fmla="*/ 98 w 126"/>
                                  <a:gd name="T51" fmla="*/ 24 h 202"/>
                                  <a:gd name="T52" fmla="*/ 95 w 126"/>
                                  <a:gd name="T53" fmla="*/ 31 h 202"/>
                                  <a:gd name="T54" fmla="*/ 108 w 126"/>
                                  <a:gd name="T55" fmla="*/ 63 h 202"/>
                                  <a:gd name="T56" fmla="*/ 102 w 126"/>
                                  <a:gd name="T57" fmla="*/ 85 h 202"/>
                                  <a:gd name="T58" fmla="*/ 85 w 126"/>
                                  <a:gd name="T59" fmla="*/ 102 h 202"/>
                                  <a:gd name="T60" fmla="*/ 58 w 126"/>
                                  <a:gd name="T61" fmla="*/ 107 h 202"/>
                                  <a:gd name="T62" fmla="*/ 44 w 126"/>
                                  <a:gd name="T63" fmla="*/ 106 h 202"/>
                                  <a:gd name="T64" fmla="*/ 39 w 126"/>
                                  <a:gd name="T65" fmla="*/ 105 h 202"/>
                                  <a:gd name="T66" fmla="*/ 34 w 126"/>
                                  <a:gd name="T67" fmla="*/ 107 h 202"/>
                                  <a:gd name="T68" fmla="*/ 29 w 126"/>
                                  <a:gd name="T69" fmla="*/ 111 h 202"/>
                                  <a:gd name="T70" fmla="*/ 27 w 126"/>
                                  <a:gd name="T71" fmla="*/ 121 h 202"/>
                                  <a:gd name="T72" fmla="*/ 34 w 126"/>
                                  <a:gd name="T73" fmla="*/ 127 h 202"/>
                                  <a:gd name="T74" fmla="*/ 52 w 126"/>
                                  <a:gd name="T75" fmla="*/ 129 h 202"/>
                                  <a:gd name="T76" fmla="*/ 87 w 126"/>
                                  <a:gd name="T77" fmla="*/ 132 h 202"/>
                                  <a:gd name="T78" fmla="*/ 109 w 126"/>
                                  <a:gd name="T79" fmla="*/ 138 h 202"/>
                                  <a:gd name="T80" fmla="*/ 124 w 126"/>
                                  <a:gd name="T81" fmla="*/ 153 h 202"/>
                                  <a:gd name="T82" fmla="*/ 124 w 126"/>
                                  <a:gd name="T83" fmla="*/ 176 h 202"/>
                                  <a:gd name="T84" fmla="*/ 109 w 126"/>
                                  <a:gd name="T85" fmla="*/ 192 h 202"/>
                                  <a:gd name="T86" fmla="*/ 79 w 126"/>
                                  <a:gd name="T87" fmla="*/ 201 h 202"/>
                                  <a:gd name="T88" fmla="*/ 40 w 126"/>
                                  <a:gd name="T89" fmla="*/ 201 h 202"/>
                                  <a:gd name="T90" fmla="*/ 14 w 126"/>
                                  <a:gd name="T91" fmla="*/ 192 h 202"/>
                                  <a:gd name="T92" fmla="*/ 1 w 126"/>
                                  <a:gd name="T93" fmla="*/ 177 h 202"/>
                                  <a:gd name="T94" fmla="*/ 2 w 126"/>
                                  <a:gd name="T95" fmla="*/ 155 h 202"/>
                                  <a:gd name="T96" fmla="*/ 20 w 126"/>
                                  <a:gd name="T97" fmla="*/ 141 h 202"/>
                                  <a:gd name="T98" fmla="*/ 8 w 126"/>
                                  <a:gd name="T99" fmla="*/ 127 h 202"/>
                                  <a:gd name="T100" fmla="*/ 9 w 126"/>
                                  <a:gd name="T101" fmla="*/ 110 h 202"/>
                                  <a:gd name="T102" fmla="*/ 25 w 126"/>
                                  <a:gd name="T103" fmla="*/ 96 h 202"/>
                                  <a:gd name="T104" fmla="*/ 10 w 126"/>
                                  <a:gd name="T105" fmla="*/ 75 h 202"/>
                                  <a:gd name="T106" fmla="*/ 9 w 126"/>
                                  <a:gd name="T107" fmla="*/ 49 h 202"/>
                                  <a:gd name="T108" fmla="*/ 23 w 126"/>
                                  <a:gd name="T109" fmla="*/ 29 h 202"/>
                                  <a:gd name="T110" fmla="*/ 44 w 126"/>
                                  <a:gd name="T111" fmla="*/ 18 h 202"/>
                                  <a:gd name="T112" fmla="*/ 72 w 126"/>
                                  <a:gd name="T113" fmla="*/ 18 h 202"/>
                                  <a:gd name="T114" fmla="*/ 88 w 126"/>
                                  <a:gd name="T115" fmla="*/ 12 h 202"/>
                                  <a:gd name="T116" fmla="*/ 102 w 126"/>
                                  <a:gd name="T117" fmla="*/ 1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26" h="202">
                                    <a:moveTo>
                                      <a:pt x="34" y="147"/>
                                    </a:moveTo>
                                    <a:lnTo>
                                      <a:pt x="26" y="152"/>
                                    </a:lnTo>
                                    <a:lnTo>
                                      <a:pt x="21" y="157"/>
                                    </a:lnTo>
                                    <a:lnTo>
                                      <a:pt x="20" y="165"/>
                                    </a:lnTo>
                                    <a:lnTo>
                                      <a:pt x="20" y="169"/>
                                    </a:lnTo>
                                    <a:lnTo>
                                      <a:pt x="22" y="173"/>
                                    </a:lnTo>
                                    <a:lnTo>
                                      <a:pt x="24" y="176"/>
                                    </a:lnTo>
                                    <a:lnTo>
                                      <a:pt x="27" y="178"/>
                                    </a:lnTo>
                                    <a:lnTo>
                                      <a:pt x="31" y="181"/>
                                    </a:lnTo>
                                    <a:lnTo>
                                      <a:pt x="44" y="185"/>
                                    </a:lnTo>
                                    <a:lnTo>
                                      <a:pt x="61" y="186"/>
                                    </a:lnTo>
                                    <a:lnTo>
                                      <a:pt x="77" y="185"/>
                                    </a:lnTo>
                                    <a:lnTo>
                                      <a:pt x="92" y="181"/>
                                    </a:lnTo>
                                    <a:lnTo>
                                      <a:pt x="97" y="179"/>
                                    </a:lnTo>
                                    <a:lnTo>
                                      <a:pt x="101" y="177"/>
                                    </a:lnTo>
                                    <a:lnTo>
                                      <a:pt x="103" y="174"/>
                                    </a:lnTo>
                                    <a:lnTo>
                                      <a:pt x="105" y="170"/>
                                    </a:lnTo>
                                    <a:lnTo>
                                      <a:pt x="106" y="166"/>
                                    </a:lnTo>
                                    <a:lnTo>
                                      <a:pt x="105" y="161"/>
                                    </a:lnTo>
                                    <a:lnTo>
                                      <a:pt x="104" y="158"/>
                                    </a:lnTo>
                                    <a:lnTo>
                                      <a:pt x="101" y="155"/>
                                    </a:lnTo>
                                    <a:lnTo>
                                      <a:pt x="95" y="151"/>
                                    </a:lnTo>
                                    <a:lnTo>
                                      <a:pt x="91" y="150"/>
                                    </a:lnTo>
                                    <a:lnTo>
                                      <a:pt x="80" y="149"/>
                                    </a:lnTo>
                                    <a:lnTo>
                                      <a:pt x="65" y="149"/>
                                    </a:lnTo>
                                    <a:lnTo>
                                      <a:pt x="46" y="148"/>
                                    </a:lnTo>
                                    <a:lnTo>
                                      <a:pt x="34" y="147"/>
                                    </a:lnTo>
                                    <a:close/>
                                    <a:moveTo>
                                      <a:pt x="59" y="33"/>
                                    </a:moveTo>
                                    <a:lnTo>
                                      <a:pt x="47" y="34"/>
                                    </a:lnTo>
                                    <a:lnTo>
                                      <a:pt x="38" y="41"/>
                                    </a:lnTo>
                                    <a:lnTo>
                                      <a:pt x="33" y="47"/>
                                    </a:lnTo>
                                    <a:lnTo>
                                      <a:pt x="30" y="54"/>
                                    </a:lnTo>
                                    <a:lnTo>
                                      <a:pt x="29" y="62"/>
                                    </a:lnTo>
                                    <a:lnTo>
                                      <a:pt x="31" y="75"/>
                                    </a:lnTo>
                                    <a:lnTo>
                                      <a:pt x="37" y="83"/>
                                    </a:lnTo>
                                    <a:lnTo>
                                      <a:pt x="46" y="89"/>
                                    </a:lnTo>
                                    <a:lnTo>
                                      <a:pt x="58" y="91"/>
                                    </a:lnTo>
                                    <a:lnTo>
                                      <a:pt x="70" y="89"/>
                                    </a:lnTo>
                                    <a:lnTo>
                                      <a:pt x="79" y="83"/>
                                    </a:lnTo>
                                    <a:lnTo>
                                      <a:pt x="86" y="74"/>
                                    </a:lnTo>
                                    <a:lnTo>
                                      <a:pt x="88" y="62"/>
                                    </a:lnTo>
                                    <a:lnTo>
                                      <a:pt x="86" y="51"/>
                                    </a:lnTo>
                                    <a:lnTo>
                                      <a:pt x="78" y="42"/>
                                    </a:lnTo>
                                    <a:lnTo>
                                      <a:pt x="69" y="35"/>
                                    </a:lnTo>
                                    <a:lnTo>
                                      <a:pt x="59" y="33"/>
                                    </a:lnTo>
                                    <a:close/>
                                    <a:moveTo>
                                      <a:pt x="116" y="0"/>
                                    </a:moveTo>
                                    <a:lnTo>
                                      <a:pt x="120" y="0"/>
                                    </a:lnTo>
                                    <a:lnTo>
                                      <a:pt x="120" y="17"/>
                                    </a:lnTo>
                                    <a:lnTo>
                                      <a:pt x="108" y="17"/>
                                    </a:lnTo>
                                    <a:lnTo>
                                      <a:pt x="101" y="20"/>
                                    </a:lnTo>
                                    <a:lnTo>
                                      <a:pt x="99" y="22"/>
                                    </a:lnTo>
                                    <a:lnTo>
                                      <a:pt x="98" y="24"/>
                                    </a:lnTo>
                                    <a:lnTo>
                                      <a:pt x="96" y="27"/>
                                    </a:lnTo>
                                    <a:lnTo>
                                      <a:pt x="95" y="31"/>
                                    </a:lnTo>
                                    <a:lnTo>
                                      <a:pt x="105" y="47"/>
                                    </a:lnTo>
                                    <a:lnTo>
                                      <a:pt x="108" y="63"/>
                                    </a:lnTo>
                                    <a:lnTo>
                                      <a:pt x="106" y="75"/>
                                    </a:lnTo>
                                    <a:lnTo>
                                      <a:pt x="102" y="85"/>
                                    </a:lnTo>
                                    <a:lnTo>
                                      <a:pt x="94" y="94"/>
                                    </a:lnTo>
                                    <a:lnTo>
                                      <a:pt x="85" y="102"/>
                                    </a:lnTo>
                                    <a:lnTo>
                                      <a:pt x="72" y="106"/>
                                    </a:lnTo>
                                    <a:lnTo>
                                      <a:pt x="58" y="107"/>
                                    </a:lnTo>
                                    <a:lnTo>
                                      <a:pt x="49" y="107"/>
                                    </a:lnTo>
                                    <a:lnTo>
                                      <a:pt x="44" y="106"/>
                                    </a:lnTo>
                                    <a:lnTo>
                                      <a:pt x="41" y="105"/>
                                    </a:lnTo>
                                    <a:lnTo>
                                      <a:pt x="39" y="105"/>
                                    </a:lnTo>
                                    <a:lnTo>
                                      <a:pt x="37" y="106"/>
                                    </a:lnTo>
                                    <a:lnTo>
                                      <a:pt x="34" y="107"/>
                                    </a:lnTo>
                                    <a:lnTo>
                                      <a:pt x="31" y="109"/>
                                    </a:lnTo>
                                    <a:lnTo>
                                      <a:pt x="29" y="111"/>
                                    </a:lnTo>
                                    <a:lnTo>
                                      <a:pt x="27" y="114"/>
                                    </a:lnTo>
                                    <a:lnTo>
                                      <a:pt x="27" y="121"/>
                                    </a:lnTo>
                                    <a:lnTo>
                                      <a:pt x="28" y="123"/>
                                    </a:lnTo>
                                    <a:lnTo>
                                      <a:pt x="34" y="127"/>
                                    </a:lnTo>
                                    <a:lnTo>
                                      <a:pt x="40" y="128"/>
                                    </a:lnTo>
                                    <a:lnTo>
                                      <a:pt x="52" y="129"/>
                                    </a:lnTo>
                                    <a:lnTo>
                                      <a:pt x="67" y="130"/>
                                    </a:lnTo>
                                    <a:lnTo>
                                      <a:pt x="87" y="132"/>
                                    </a:lnTo>
                                    <a:lnTo>
                                      <a:pt x="100" y="134"/>
                                    </a:lnTo>
                                    <a:lnTo>
                                      <a:pt x="109" y="138"/>
                                    </a:lnTo>
                                    <a:lnTo>
                                      <a:pt x="118" y="144"/>
                                    </a:lnTo>
                                    <a:lnTo>
                                      <a:pt x="124" y="153"/>
                                    </a:lnTo>
                                    <a:lnTo>
                                      <a:pt x="126" y="165"/>
                                    </a:lnTo>
                                    <a:lnTo>
                                      <a:pt x="124" y="176"/>
                                    </a:lnTo>
                                    <a:lnTo>
                                      <a:pt x="119" y="185"/>
                                    </a:lnTo>
                                    <a:lnTo>
                                      <a:pt x="109" y="192"/>
                                    </a:lnTo>
                                    <a:lnTo>
                                      <a:pt x="96" y="198"/>
                                    </a:lnTo>
                                    <a:lnTo>
                                      <a:pt x="79" y="201"/>
                                    </a:lnTo>
                                    <a:lnTo>
                                      <a:pt x="60" y="202"/>
                                    </a:lnTo>
                                    <a:lnTo>
                                      <a:pt x="40" y="201"/>
                                    </a:lnTo>
                                    <a:lnTo>
                                      <a:pt x="26" y="198"/>
                                    </a:lnTo>
                                    <a:lnTo>
                                      <a:pt x="14" y="192"/>
                                    </a:lnTo>
                                    <a:lnTo>
                                      <a:pt x="6" y="185"/>
                                    </a:lnTo>
                                    <a:lnTo>
                                      <a:pt x="1" y="177"/>
                                    </a:lnTo>
                                    <a:lnTo>
                                      <a:pt x="0" y="168"/>
                                    </a:lnTo>
                                    <a:lnTo>
                                      <a:pt x="2" y="155"/>
                                    </a:lnTo>
                                    <a:lnTo>
                                      <a:pt x="8" y="147"/>
                                    </a:lnTo>
                                    <a:lnTo>
                                      <a:pt x="20" y="141"/>
                                    </a:lnTo>
                                    <a:lnTo>
                                      <a:pt x="12" y="135"/>
                                    </a:lnTo>
                                    <a:lnTo>
                                      <a:pt x="8" y="127"/>
                                    </a:lnTo>
                                    <a:lnTo>
                                      <a:pt x="7" y="119"/>
                                    </a:lnTo>
                                    <a:lnTo>
                                      <a:pt x="9" y="110"/>
                                    </a:lnTo>
                                    <a:lnTo>
                                      <a:pt x="14" y="103"/>
                                    </a:lnTo>
                                    <a:lnTo>
                                      <a:pt x="25" y="96"/>
                                    </a:lnTo>
                                    <a:lnTo>
                                      <a:pt x="16" y="86"/>
                                    </a:lnTo>
                                    <a:lnTo>
                                      <a:pt x="10" y="75"/>
                                    </a:lnTo>
                                    <a:lnTo>
                                      <a:pt x="8" y="61"/>
                                    </a:lnTo>
                                    <a:lnTo>
                                      <a:pt x="9" y="49"/>
                                    </a:lnTo>
                                    <a:lnTo>
                                      <a:pt x="14" y="39"/>
                                    </a:lnTo>
                                    <a:lnTo>
                                      <a:pt x="23" y="29"/>
                                    </a:lnTo>
                                    <a:lnTo>
                                      <a:pt x="33" y="22"/>
                                    </a:lnTo>
                                    <a:lnTo>
                                      <a:pt x="44" y="18"/>
                                    </a:lnTo>
                                    <a:lnTo>
                                      <a:pt x="58" y="17"/>
                                    </a:lnTo>
                                    <a:lnTo>
                                      <a:pt x="72" y="18"/>
                                    </a:lnTo>
                                    <a:lnTo>
                                      <a:pt x="85" y="22"/>
                                    </a:lnTo>
                                    <a:lnTo>
                                      <a:pt x="88" y="12"/>
                                    </a:lnTo>
                                    <a:lnTo>
                                      <a:pt x="94" y="4"/>
                                    </a:lnTo>
                                    <a:lnTo>
                                      <a:pt x="102" y="1"/>
                                    </a:lnTo>
                                    <a:lnTo>
                                      <a:pt x="116"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23" name="Freeform 621"/>
                            <wps:cNvSpPr>
                              <a:spLocks noEditPoints="1"/>
                            </wps:cNvSpPr>
                            <wps:spPr bwMode="auto">
                              <a:xfrm>
                                <a:off x="1991" y="1864"/>
                                <a:ext cx="52" cy="61"/>
                              </a:xfrm>
                              <a:custGeom>
                                <a:avLst/>
                                <a:gdLst>
                                  <a:gd name="T0" fmla="*/ 62 w 118"/>
                                  <a:gd name="T1" fmla="*/ 15 h 139"/>
                                  <a:gd name="T2" fmla="*/ 47 w 118"/>
                                  <a:gd name="T3" fmla="*/ 18 h 139"/>
                                  <a:gd name="T4" fmla="*/ 35 w 118"/>
                                  <a:gd name="T5" fmla="*/ 27 h 139"/>
                                  <a:gd name="T6" fmla="*/ 30 w 118"/>
                                  <a:gd name="T7" fmla="*/ 35 h 139"/>
                                  <a:gd name="T8" fmla="*/ 26 w 118"/>
                                  <a:gd name="T9" fmla="*/ 45 h 139"/>
                                  <a:gd name="T10" fmla="*/ 24 w 118"/>
                                  <a:gd name="T11" fmla="*/ 57 h 139"/>
                                  <a:gd name="T12" fmla="*/ 96 w 118"/>
                                  <a:gd name="T13" fmla="*/ 57 h 139"/>
                                  <a:gd name="T14" fmla="*/ 95 w 118"/>
                                  <a:gd name="T15" fmla="*/ 45 h 139"/>
                                  <a:gd name="T16" fmla="*/ 92 w 118"/>
                                  <a:gd name="T17" fmla="*/ 36 h 139"/>
                                  <a:gd name="T18" fmla="*/ 90 w 118"/>
                                  <a:gd name="T19" fmla="*/ 31 h 139"/>
                                  <a:gd name="T20" fmla="*/ 85 w 118"/>
                                  <a:gd name="T21" fmla="*/ 26 h 139"/>
                                  <a:gd name="T22" fmla="*/ 80 w 118"/>
                                  <a:gd name="T23" fmla="*/ 22 h 139"/>
                                  <a:gd name="T24" fmla="*/ 72 w 118"/>
                                  <a:gd name="T25" fmla="*/ 17 h 139"/>
                                  <a:gd name="T26" fmla="*/ 62 w 118"/>
                                  <a:gd name="T27" fmla="*/ 15 h 139"/>
                                  <a:gd name="T28" fmla="*/ 61 w 118"/>
                                  <a:gd name="T29" fmla="*/ 0 h 139"/>
                                  <a:gd name="T30" fmla="*/ 77 w 118"/>
                                  <a:gd name="T31" fmla="*/ 2 h 139"/>
                                  <a:gd name="T32" fmla="*/ 91 w 118"/>
                                  <a:gd name="T33" fmla="*/ 8 h 139"/>
                                  <a:gd name="T34" fmla="*/ 102 w 118"/>
                                  <a:gd name="T35" fmla="*/ 17 h 139"/>
                                  <a:gd name="T36" fmla="*/ 111 w 118"/>
                                  <a:gd name="T37" fmla="*/ 32 h 139"/>
                                  <a:gd name="T38" fmla="*/ 116 w 118"/>
                                  <a:gd name="T39" fmla="*/ 49 h 139"/>
                                  <a:gd name="T40" fmla="*/ 118 w 118"/>
                                  <a:gd name="T41" fmla="*/ 71 h 139"/>
                                  <a:gd name="T42" fmla="*/ 23 w 118"/>
                                  <a:gd name="T43" fmla="*/ 71 h 139"/>
                                  <a:gd name="T44" fmla="*/ 24 w 118"/>
                                  <a:gd name="T45" fmla="*/ 89 h 139"/>
                                  <a:gd name="T46" fmla="*/ 28 w 118"/>
                                  <a:gd name="T47" fmla="*/ 102 h 139"/>
                                  <a:gd name="T48" fmla="*/ 35 w 118"/>
                                  <a:gd name="T49" fmla="*/ 111 h 139"/>
                                  <a:gd name="T50" fmla="*/ 48 w 118"/>
                                  <a:gd name="T51" fmla="*/ 120 h 139"/>
                                  <a:gd name="T52" fmla="*/ 62 w 118"/>
                                  <a:gd name="T53" fmla="*/ 122 h 139"/>
                                  <a:gd name="T54" fmla="*/ 73 w 118"/>
                                  <a:gd name="T55" fmla="*/ 121 h 139"/>
                                  <a:gd name="T56" fmla="*/ 83 w 118"/>
                                  <a:gd name="T57" fmla="*/ 116 h 139"/>
                                  <a:gd name="T58" fmla="*/ 91 w 118"/>
                                  <a:gd name="T59" fmla="*/ 107 h 139"/>
                                  <a:gd name="T60" fmla="*/ 97 w 118"/>
                                  <a:gd name="T61" fmla="*/ 96 h 139"/>
                                  <a:gd name="T62" fmla="*/ 116 w 118"/>
                                  <a:gd name="T63" fmla="*/ 100 h 139"/>
                                  <a:gd name="T64" fmla="*/ 108 w 118"/>
                                  <a:gd name="T65" fmla="*/ 116 h 139"/>
                                  <a:gd name="T66" fmla="*/ 96 w 118"/>
                                  <a:gd name="T67" fmla="*/ 128 h 139"/>
                                  <a:gd name="T68" fmla="*/ 79 w 118"/>
                                  <a:gd name="T69" fmla="*/ 136 h 139"/>
                                  <a:gd name="T70" fmla="*/ 61 w 118"/>
                                  <a:gd name="T71" fmla="*/ 139 h 139"/>
                                  <a:gd name="T72" fmla="*/ 43 w 118"/>
                                  <a:gd name="T73" fmla="*/ 137 h 139"/>
                                  <a:gd name="T74" fmla="*/ 29 w 118"/>
                                  <a:gd name="T75" fmla="*/ 130 h 139"/>
                                  <a:gd name="T76" fmla="*/ 16 w 118"/>
                                  <a:gd name="T77" fmla="*/ 120 h 139"/>
                                  <a:gd name="T78" fmla="*/ 7 w 118"/>
                                  <a:gd name="T79" fmla="*/ 106 h 139"/>
                                  <a:gd name="T80" fmla="*/ 2 w 118"/>
                                  <a:gd name="T81" fmla="*/ 90 h 139"/>
                                  <a:gd name="T82" fmla="*/ 0 w 118"/>
                                  <a:gd name="T83" fmla="*/ 70 h 139"/>
                                  <a:gd name="T84" fmla="*/ 2 w 118"/>
                                  <a:gd name="T85" fmla="*/ 50 h 139"/>
                                  <a:gd name="T86" fmla="*/ 8 w 118"/>
                                  <a:gd name="T87" fmla="*/ 34 h 139"/>
                                  <a:gd name="T88" fmla="*/ 17 w 118"/>
                                  <a:gd name="T89" fmla="*/ 19 h 139"/>
                                  <a:gd name="T90" fmla="*/ 30 w 118"/>
                                  <a:gd name="T91" fmla="*/ 8 h 139"/>
                                  <a:gd name="T92" fmla="*/ 44 w 118"/>
                                  <a:gd name="T93" fmla="*/ 2 h 139"/>
                                  <a:gd name="T94" fmla="*/ 61 w 118"/>
                                  <a:gd name="T95"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18" h="139">
                                    <a:moveTo>
                                      <a:pt x="62" y="15"/>
                                    </a:moveTo>
                                    <a:lnTo>
                                      <a:pt x="47" y="18"/>
                                    </a:lnTo>
                                    <a:lnTo>
                                      <a:pt x="35" y="27"/>
                                    </a:lnTo>
                                    <a:lnTo>
                                      <a:pt x="30" y="35"/>
                                    </a:lnTo>
                                    <a:lnTo>
                                      <a:pt x="26" y="45"/>
                                    </a:lnTo>
                                    <a:lnTo>
                                      <a:pt x="24" y="57"/>
                                    </a:lnTo>
                                    <a:lnTo>
                                      <a:pt x="96" y="57"/>
                                    </a:lnTo>
                                    <a:lnTo>
                                      <a:pt x="95" y="45"/>
                                    </a:lnTo>
                                    <a:lnTo>
                                      <a:pt x="92" y="36"/>
                                    </a:lnTo>
                                    <a:lnTo>
                                      <a:pt x="90" y="31"/>
                                    </a:lnTo>
                                    <a:lnTo>
                                      <a:pt x="85" y="26"/>
                                    </a:lnTo>
                                    <a:lnTo>
                                      <a:pt x="80" y="22"/>
                                    </a:lnTo>
                                    <a:lnTo>
                                      <a:pt x="72" y="17"/>
                                    </a:lnTo>
                                    <a:lnTo>
                                      <a:pt x="62" y="15"/>
                                    </a:lnTo>
                                    <a:close/>
                                    <a:moveTo>
                                      <a:pt x="61" y="0"/>
                                    </a:moveTo>
                                    <a:lnTo>
                                      <a:pt x="77" y="2"/>
                                    </a:lnTo>
                                    <a:lnTo>
                                      <a:pt x="91" y="8"/>
                                    </a:lnTo>
                                    <a:lnTo>
                                      <a:pt x="102" y="17"/>
                                    </a:lnTo>
                                    <a:lnTo>
                                      <a:pt x="111" y="32"/>
                                    </a:lnTo>
                                    <a:lnTo>
                                      <a:pt x="116" y="49"/>
                                    </a:lnTo>
                                    <a:lnTo>
                                      <a:pt x="118" y="71"/>
                                    </a:lnTo>
                                    <a:lnTo>
                                      <a:pt x="23" y="71"/>
                                    </a:lnTo>
                                    <a:lnTo>
                                      <a:pt x="24" y="89"/>
                                    </a:lnTo>
                                    <a:lnTo>
                                      <a:pt x="28" y="102"/>
                                    </a:lnTo>
                                    <a:lnTo>
                                      <a:pt x="35" y="111"/>
                                    </a:lnTo>
                                    <a:lnTo>
                                      <a:pt x="48" y="120"/>
                                    </a:lnTo>
                                    <a:lnTo>
                                      <a:pt x="62" y="122"/>
                                    </a:lnTo>
                                    <a:lnTo>
                                      <a:pt x="73" y="121"/>
                                    </a:lnTo>
                                    <a:lnTo>
                                      <a:pt x="83" y="116"/>
                                    </a:lnTo>
                                    <a:lnTo>
                                      <a:pt x="91" y="107"/>
                                    </a:lnTo>
                                    <a:lnTo>
                                      <a:pt x="97" y="96"/>
                                    </a:lnTo>
                                    <a:lnTo>
                                      <a:pt x="116" y="100"/>
                                    </a:lnTo>
                                    <a:lnTo>
                                      <a:pt x="108" y="116"/>
                                    </a:lnTo>
                                    <a:lnTo>
                                      <a:pt x="96" y="128"/>
                                    </a:lnTo>
                                    <a:lnTo>
                                      <a:pt x="79" y="136"/>
                                    </a:lnTo>
                                    <a:lnTo>
                                      <a:pt x="61" y="139"/>
                                    </a:lnTo>
                                    <a:lnTo>
                                      <a:pt x="43" y="137"/>
                                    </a:lnTo>
                                    <a:lnTo>
                                      <a:pt x="29" y="130"/>
                                    </a:lnTo>
                                    <a:lnTo>
                                      <a:pt x="16" y="120"/>
                                    </a:lnTo>
                                    <a:lnTo>
                                      <a:pt x="7" y="106"/>
                                    </a:lnTo>
                                    <a:lnTo>
                                      <a:pt x="2" y="90"/>
                                    </a:lnTo>
                                    <a:lnTo>
                                      <a:pt x="0" y="70"/>
                                    </a:lnTo>
                                    <a:lnTo>
                                      <a:pt x="2" y="50"/>
                                    </a:lnTo>
                                    <a:lnTo>
                                      <a:pt x="8" y="34"/>
                                    </a:lnTo>
                                    <a:lnTo>
                                      <a:pt x="17" y="19"/>
                                    </a:lnTo>
                                    <a:lnTo>
                                      <a:pt x="30" y="8"/>
                                    </a:lnTo>
                                    <a:lnTo>
                                      <a:pt x="44" y="2"/>
                                    </a:lnTo>
                                    <a:lnTo>
                                      <a:pt x="61"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24" name="Freeform 622"/>
                            <wps:cNvSpPr>
                              <a:spLocks/>
                            </wps:cNvSpPr>
                            <wps:spPr bwMode="auto">
                              <a:xfrm>
                                <a:off x="2053" y="1864"/>
                                <a:ext cx="45" cy="59"/>
                              </a:xfrm>
                              <a:custGeom>
                                <a:avLst/>
                                <a:gdLst>
                                  <a:gd name="T0" fmla="*/ 61 w 103"/>
                                  <a:gd name="T1" fmla="*/ 0 h 135"/>
                                  <a:gd name="T2" fmla="*/ 74 w 103"/>
                                  <a:gd name="T3" fmla="*/ 2 h 135"/>
                                  <a:gd name="T4" fmla="*/ 86 w 103"/>
                                  <a:gd name="T5" fmla="*/ 8 h 135"/>
                                  <a:gd name="T6" fmla="*/ 94 w 103"/>
                                  <a:gd name="T7" fmla="*/ 15 h 135"/>
                                  <a:gd name="T8" fmla="*/ 100 w 103"/>
                                  <a:gd name="T9" fmla="*/ 25 h 135"/>
                                  <a:gd name="T10" fmla="*/ 102 w 103"/>
                                  <a:gd name="T11" fmla="*/ 33 h 135"/>
                                  <a:gd name="T12" fmla="*/ 103 w 103"/>
                                  <a:gd name="T13" fmla="*/ 44 h 135"/>
                                  <a:gd name="T14" fmla="*/ 103 w 103"/>
                                  <a:gd name="T15" fmla="*/ 135 h 135"/>
                                  <a:gd name="T16" fmla="*/ 85 w 103"/>
                                  <a:gd name="T17" fmla="*/ 135 h 135"/>
                                  <a:gd name="T18" fmla="*/ 85 w 103"/>
                                  <a:gd name="T19" fmla="*/ 50 h 135"/>
                                  <a:gd name="T20" fmla="*/ 84 w 103"/>
                                  <a:gd name="T21" fmla="*/ 39 h 135"/>
                                  <a:gd name="T22" fmla="*/ 81 w 103"/>
                                  <a:gd name="T23" fmla="*/ 31 h 135"/>
                                  <a:gd name="T24" fmla="*/ 76 w 103"/>
                                  <a:gd name="T25" fmla="*/ 25 h 135"/>
                                  <a:gd name="T26" fmla="*/ 68 w 103"/>
                                  <a:gd name="T27" fmla="*/ 19 h 135"/>
                                  <a:gd name="T28" fmla="*/ 58 w 103"/>
                                  <a:gd name="T29" fmla="*/ 17 h 135"/>
                                  <a:gd name="T30" fmla="*/ 48 w 103"/>
                                  <a:gd name="T31" fmla="*/ 18 h 135"/>
                                  <a:gd name="T32" fmla="*/ 38 w 103"/>
                                  <a:gd name="T33" fmla="*/ 23 h 135"/>
                                  <a:gd name="T34" fmla="*/ 31 w 103"/>
                                  <a:gd name="T35" fmla="*/ 30 h 135"/>
                                  <a:gd name="T36" fmla="*/ 25 w 103"/>
                                  <a:gd name="T37" fmla="*/ 39 h 135"/>
                                  <a:gd name="T38" fmla="*/ 22 w 103"/>
                                  <a:gd name="T39" fmla="*/ 50 h 135"/>
                                  <a:gd name="T40" fmla="*/ 21 w 103"/>
                                  <a:gd name="T41" fmla="*/ 63 h 135"/>
                                  <a:gd name="T42" fmla="*/ 21 w 103"/>
                                  <a:gd name="T43" fmla="*/ 135 h 135"/>
                                  <a:gd name="T44" fmla="*/ 0 w 103"/>
                                  <a:gd name="T45" fmla="*/ 135 h 135"/>
                                  <a:gd name="T46" fmla="*/ 0 w 103"/>
                                  <a:gd name="T47" fmla="*/ 4 h 135"/>
                                  <a:gd name="T48" fmla="*/ 20 w 103"/>
                                  <a:gd name="T49" fmla="*/ 4 h 135"/>
                                  <a:gd name="T50" fmla="*/ 20 w 103"/>
                                  <a:gd name="T51" fmla="*/ 28 h 135"/>
                                  <a:gd name="T52" fmla="*/ 28 w 103"/>
                                  <a:gd name="T53" fmla="*/ 15 h 135"/>
                                  <a:gd name="T54" fmla="*/ 37 w 103"/>
                                  <a:gd name="T55" fmla="*/ 7 h 135"/>
                                  <a:gd name="T56" fmla="*/ 49 w 103"/>
                                  <a:gd name="T57" fmla="*/ 2 h 135"/>
                                  <a:gd name="T58" fmla="*/ 61 w 103"/>
                                  <a:gd name="T5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03" h="135">
                                    <a:moveTo>
                                      <a:pt x="61" y="0"/>
                                    </a:moveTo>
                                    <a:lnTo>
                                      <a:pt x="74" y="2"/>
                                    </a:lnTo>
                                    <a:lnTo>
                                      <a:pt x="86" y="8"/>
                                    </a:lnTo>
                                    <a:lnTo>
                                      <a:pt x="94" y="15"/>
                                    </a:lnTo>
                                    <a:lnTo>
                                      <a:pt x="100" y="25"/>
                                    </a:lnTo>
                                    <a:lnTo>
                                      <a:pt x="102" y="33"/>
                                    </a:lnTo>
                                    <a:lnTo>
                                      <a:pt x="103" y="44"/>
                                    </a:lnTo>
                                    <a:lnTo>
                                      <a:pt x="103" y="135"/>
                                    </a:lnTo>
                                    <a:lnTo>
                                      <a:pt x="85" y="135"/>
                                    </a:lnTo>
                                    <a:lnTo>
                                      <a:pt x="85" y="50"/>
                                    </a:lnTo>
                                    <a:lnTo>
                                      <a:pt x="84" y="39"/>
                                    </a:lnTo>
                                    <a:lnTo>
                                      <a:pt x="81" y="31"/>
                                    </a:lnTo>
                                    <a:lnTo>
                                      <a:pt x="76" y="25"/>
                                    </a:lnTo>
                                    <a:lnTo>
                                      <a:pt x="68" y="19"/>
                                    </a:lnTo>
                                    <a:lnTo>
                                      <a:pt x="58" y="17"/>
                                    </a:lnTo>
                                    <a:lnTo>
                                      <a:pt x="48" y="18"/>
                                    </a:lnTo>
                                    <a:lnTo>
                                      <a:pt x="38" y="23"/>
                                    </a:lnTo>
                                    <a:lnTo>
                                      <a:pt x="31" y="30"/>
                                    </a:lnTo>
                                    <a:lnTo>
                                      <a:pt x="25" y="39"/>
                                    </a:lnTo>
                                    <a:lnTo>
                                      <a:pt x="22" y="50"/>
                                    </a:lnTo>
                                    <a:lnTo>
                                      <a:pt x="21" y="63"/>
                                    </a:lnTo>
                                    <a:lnTo>
                                      <a:pt x="21" y="135"/>
                                    </a:lnTo>
                                    <a:lnTo>
                                      <a:pt x="0" y="135"/>
                                    </a:lnTo>
                                    <a:lnTo>
                                      <a:pt x="0" y="4"/>
                                    </a:lnTo>
                                    <a:lnTo>
                                      <a:pt x="20" y="4"/>
                                    </a:lnTo>
                                    <a:lnTo>
                                      <a:pt x="20" y="28"/>
                                    </a:lnTo>
                                    <a:lnTo>
                                      <a:pt x="28" y="15"/>
                                    </a:lnTo>
                                    <a:lnTo>
                                      <a:pt x="37" y="7"/>
                                    </a:lnTo>
                                    <a:lnTo>
                                      <a:pt x="49" y="2"/>
                                    </a:lnTo>
                                    <a:lnTo>
                                      <a:pt x="61"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25" name="Freeform 623"/>
                            <wps:cNvSpPr>
                              <a:spLocks/>
                            </wps:cNvSpPr>
                            <wps:spPr bwMode="auto">
                              <a:xfrm>
                                <a:off x="2103" y="1851"/>
                                <a:ext cx="36" cy="74"/>
                              </a:xfrm>
                              <a:custGeom>
                                <a:avLst/>
                                <a:gdLst>
                                  <a:gd name="T0" fmla="*/ 43 w 80"/>
                                  <a:gd name="T1" fmla="*/ 0 h 170"/>
                                  <a:gd name="T2" fmla="*/ 43 w 80"/>
                                  <a:gd name="T3" fmla="*/ 35 h 170"/>
                                  <a:gd name="T4" fmla="*/ 72 w 80"/>
                                  <a:gd name="T5" fmla="*/ 35 h 170"/>
                                  <a:gd name="T6" fmla="*/ 72 w 80"/>
                                  <a:gd name="T7" fmla="*/ 50 h 170"/>
                                  <a:gd name="T8" fmla="*/ 43 w 80"/>
                                  <a:gd name="T9" fmla="*/ 50 h 170"/>
                                  <a:gd name="T10" fmla="*/ 43 w 80"/>
                                  <a:gd name="T11" fmla="*/ 133 h 170"/>
                                  <a:gd name="T12" fmla="*/ 44 w 80"/>
                                  <a:gd name="T13" fmla="*/ 142 h 170"/>
                                  <a:gd name="T14" fmla="*/ 48 w 80"/>
                                  <a:gd name="T15" fmla="*/ 149 h 170"/>
                                  <a:gd name="T16" fmla="*/ 54 w 80"/>
                                  <a:gd name="T17" fmla="*/ 153 h 170"/>
                                  <a:gd name="T18" fmla="*/ 64 w 80"/>
                                  <a:gd name="T19" fmla="*/ 154 h 170"/>
                                  <a:gd name="T20" fmla="*/ 72 w 80"/>
                                  <a:gd name="T21" fmla="*/ 154 h 170"/>
                                  <a:gd name="T22" fmla="*/ 80 w 80"/>
                                  <a:gd name="T23" fmla="*/ 153 h 170"/>
                                  <a:gd name="T24" fmla="*/ 80 w 80"/>
                                  <a:gd name="T25" fmla="*/ 168 h 170"/>
                                  <a:gd name="T26" fmla="*/ 61 w 80"/>
                                  <a:gd name="T27" fmla="*/ 170 h 170"/>
                                  <a:gd name="T28" fmla="*/ 47 w 80"/>
                                  <a:gd name="T29" fmla="*/ 168 h 170"/>
                                  <a:gd name="T30" fmla="*/ 37 w 80"/>
                                  <a:gd name="T31" fmla="*/ 163 h 170"/>
                                  <a:gd name="T32" fmla="*/ 29 w 80"/>
                                  <a:gd name="T33" fmla="*/ 156 h 170"/>
                                  <a:gd name="T34" fmla="*/ 24 w 80"/>
                                  <a:gd name="T35" fmla="*/ 144 h 170"/>
                                  <a:gd name="T36" fmla="*/ 22 w 80"/>
                                  <a:gd name="T37" fmla="*/ 130 h 170"/>
                                  <a:gd name="T38" fmla="*/ 22 w 80"/>
                                  <a:gd name="T39" fmla="*/ 50 h 170"/>
                                  <a:gd name="T40" fmla="*/ 0 w 80"/>
                                  <a:gd name="T41" fmla="*/ 50 h 170"/>
                                  <a:gd name="T42" fmla="*/ 0 w 80"/>
                                  <a:gd name="T43" fmla="*/ 35 h 170"/>
                                  <a:gd name="T44" fmla="*/ 22 w 80"/>
                                  <a:gd name="T45" fmla="*/ 35 h 170"/>
                                  <a:gd name="T46" fmla="*/ 23 w 80"/>
                                  <a:gd name="T47" fmla="*/ 2 h 170"/>
                                  <a:gd name="T48" fmla="*/ 43 w 80"/>
                                  <a:gd name="T49" fmla="*/ 0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80" h="170">
                                    <a:moveTo>
                                      <a:pt x="43" y="0"/>
                                    </a:moveTo>
                                    <a:lnTo>
                                      <a:pt x="43" y="35"/>
                                    </a:lnTo>
                                    <a:lnTo>
                                      <a:pt x="72" y="35"/>
                                    </a:lnTo>
                                    <a:lnTo>
                                      <a:pt x="72" y="50"/>
                                    </a:lnTo>
                                    <a:lnTo>
                                      <a:pt x="43" y="50"/>
                                    </a:lnTo>
                                    <a:lnTo>
                                      <a:pt x="43" y="133"/>
                                    </a:lnTo>
                                    <a:lnTo>
                                      <a:pt x="44" y="142"/>
                                    </a:lnTo>
                                    <a:lnTo>
                                      <a:pt x="48" y="149"/>
                                    </a:lnTo>
                                    <a:lnTo>
                                      <a:pt x="54" y="153"/>
                                    </a:lnTo>
                                    <a:lnTo>
                                      <a:pt x="64" y="154"/>
                                    </a:lnTo>
                                    <a:lnTo>
                                      <a:pt x="72" y="154"/>
                                    </a:lnTo>
                                    <a:lnTo>
                                      <a:pt x="80" y="153"/>
                                    </a:lnTo>
                                    <a:lnTo>
                                      <a:pt x="80" y="168"/>
                                    </a:lnTo>
                                    <a:lnTo>
                                      <a:pt x="61" y="170"/>
                                    </a:lnTo>
                                    <a:lnTo>
                                      <a:pt x="47" y="168"/>
                                    </a:lnTo>
                                    <a:lnTo>
                                      <a:pt x="37" y="163"/>
                                    </a:lnTo>
                                    <a:lnTo>
                                      <a:pt x="29" y="156"/>
                                    </a:lnTo>
                                    <a:lnTo>
                                      <a:pt x="24" y="144"/>
                                    </a:lnTo>
                                    <a:lnTo>
                                      <a:pt x="22" y="130"/>
                                    </a:lnTo>
                                    <a:lnTo>
                                      <a:pt x="22" y="50"/>
                                    </a:lnTo>
                                    <a:lnTo>
                                      <a:pt x="0" y="50"/>
                                    </a:lnTo>
                                    <a:lnTo>
                                      <a:pt x="0" y="35"/>
                                    </a:lnTo>
                                    <a:lnTo>
                                      <a:pt x="22" y="35"/>
                                    </a:lnTo>
                                    <a:lnTo>
                                      <a:pt x="23" y="2"/>
                                    </a:lnTo>
                                    <a:lnTo>
                                      <a:pt x="43"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26" name="Freeform 624"/>
                            <wps:cNvSpPr>
                              <a:spLocks/>
                            </wps:cNvSpPr>
                            <wps:spPr bwMode="auto">
                              <a:xfrm>
                                <a:off x="2187" y="1851"/>
                                <a:ext cx="35" cy="74"/>
                              </a:xfrm>
                              <a:custGeom>
                                <a:avLst/>
                                <a:gdLst>
                                  <a:gd name="T0" fmla="*/ 44 w 81"/>
                                  <a:gd name="T1" fmla="*/ 0 h 170"/>
                                  <a:gd name="T2" fmla="*/ 44 w 81"/>
                                  <a:gd name="T3" fmla="*/ 35 h 170"/>
                                  <a:gd name="T4" fmla="*/ 74 w 81"/>
                                  <a:gd name="T5" fmla="*/ 35 h 170"/>
                                  <a:gd name="T6" fmla="*/ 74 w 81"/>
                                  <a:gd name="T7" fmla="*/ 50 h 170"/>
                                  <a:gd name="T8" fmla="*/ 44 w 81"/>
                                  <a:gd name="T9" fmla="*/ 50 h 170"/>
                                  <a:gd name="T10" fmla="*/ 44 w 81"/>
                                  <a:gd name="T11" fmla="*/ 133 h 170"/>
                                  <a:gd name="T12" fmla="*/ 45 w 81"/>
                                  <a:gd name="T13" fmla="*/ 142 h 170"/>
                                  <a:gd name="T14" fmla="*/ 49 w 81"/>
                                  <a:gd name="T15" fmla="*/ 149 h 170"/>
                                  <a:gd name="T16" fmla="*/ 56 w 81"/>
                                  <a:gd name="T17" fmla="*/ 153 h 170"/>
                                  <a:gd name="T18" fmla="*/ 65 w 81"/>
                                  <a:gd name="T19" fmla="*/ 154 h 170"/>
                                  <a:gd name="T20" fmla="*/ 73 w 81"/>
                                  <a:gd name="T21" fmla="*/ 154 h 170"/>
                                  <a:gd name="T22" fmla="*/ 81 w 81"/>
                                  <a:gd name="T23" fmla="*/ 153 h 170"/>
                                  <a:gd name="T24" fmla="*/ 81 w 81"/>
                                  <a:gd name="T25" fmla="*/ 168 h 170"/>
                                  <a:gd name="T26" fmla="*/ 61 w 81"/>
                                  <a:gd name="T27" fmla="*/ 170 h 170"/>
                                  <a:gd name="T28" fmla="*/ 48 w 81"/>
                                  <a:gd name="T29" fmla="*/ 168 h 170"/>
                                  <a:gd name="T30" fmla="*/ 38 w 81"/>
                                  <a:gd name="T31" fmla="*/ 163 h 170"/>
                                  <a:gd name="T32" fmla="*/ 30 w 81"/>
                                  <a:gd name="T33" fmla="*/ 156 h 170"/>
                                  <a:gd name="T34" fmla="*/ 25 w 81"/>
                                  <a:gd name="T35" fmla="*/ 144 h 170"/>
                                  <a:gd name="T36" fmla="*/ 24 w 81"/>
                                  <a:gd name="T37" fmla="*/ 130 h 170"/>
                                  <a:gd name="T38" fmla="*/ 24 w 81"/>
                                  <a:gd name="T39" fmla="*/ 50 h 170"/>
                                  <a:gd name="T40" fmla="*/ 0 w 81"/>
                                  <a:gd name="T41" fmla="*/ 50 h 170"/>
                                  <a:gd name="T42" fmla="*/ 0 w 81"/>
                                  <a:gd name="T43" fmla="*/ 35 h 170"/>
                                  <a:gd name="T44" fmla="*/ 24 w 81"/>
                                  <a:gd name="T45" fmla="*/ 35 h 170"/>
                                  <a:gd name="T46" fmla="*/ 24 w 81"/>
                                  <a:gd name="T47" fmla="*/ 2 h 170"/>
                                  <a:gd name="T48" fmla="*/ 44 w 81"/>
                                  <a:gd name="T49" fmla="*/ 0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81" h="170">
                                    <a:moveTo>
                                      <a:pt x="44" y="0"/>
                                    </a:moveTo>
                                    <a:lnTo>
                                      <a:pt x="44" y="35"/>
                                    </a:lnTo>
                                    <a:lnTo>
                                      <a:pt x="74" y="35"/>
                                    </a:lnTo>
                                    <a:lnTo>
                                      <a:pt x="74" y="50"/>
                                    </a:lnTo>
                                    <a:lnTo>
                                      <a:pt x="44" y="50"/>
                                    </a:lnTo>
                                    <a:lnTo>
                                      <a:pt x="44" y="133"/>
                                    </a:lnTo>
                                    <a:lnTo>
                                      <a:pt x="45" y="142"/>
                                    </a:lnTo>
                                    <a:lnTo>
                                      <a:pt x="49" y="149"/>
                                    </a:lnTo>
                                    <a:lnTo>
                                      <a:pt x="56" y="153"/>
                                    </a:lnTo>
                                    <a:lnTo>
                                      <a:pt x="65" y="154"/>
                                    </a:lnTo>
                                    <a:lnTo>
                                      <a:pt x="73" y="154"/>
                                    </a:lnTo>
                                    <a:lnTo>
                                      <a:pt x="81" y="153"/>
                                    </a:lnTo>
                                    <a:lnTo>
                                      <a:pt x="81" y="168"/>
                                    </a:lnTo>
                                    <a:lnTo>
                                      <a:pt x="61" y="170"/>
                                    </a:lnTo>
                                    <a:lnTo>
                                      <a:pt x="48" y="168"/>
                                    </a:lnTo>
                                    <a:lnTo>
                                      <a:pt x="38" y="163"/>
                                    </a:lnTo>
                                    <a:lnTo>
                                      <a:pt x="30" y="156"/>
                                    </a:lnTo>
                                    <a:lnTo>
                                      <a:pt x="25" y="144"/>
                                    </a:lnTo>
                                    <a:lnTo>
                                      <a:pt x="24" y="130"/>
                                    </a:lnTo>
                                    <a:lnTo>
                                      <a:pt x="24" y="50"/>
                                    </a:lnTo>
                                    <a:lnTo>
                                      <a:pt x="0" y="50"/>
                                    </a:lnTo>
                                    <a:lnTo>
                                      <a:pt x="0" y="35"/>
                                    </a:lnTo>
                                    <a:lnTo>
                                      <a:pt x="24" y="35"/>
                                    </a:lnTo>
                                    <a:lnTo>
                                      <a:pt x="24" y="2"/>
                                    </a:lnTo>
                                    <a:lnTo>
                                      <a:pt x="44"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27" name="Freeform 625"/>
                            <wps:cNvSpPr>
                              <a:spLocks/>
                            </wps:cNvSpPr>
                            <wps:spPr bwMode="auto">
                              <a:xfrm>
                                <a:off x="2229" y="1864"/>
                                <a:ext cx="28" cy="59"/>
                              </a:xfrm>
                              <a:custGeom>
                                <a:avLst/>
                                <a:gdLst>
                                  <a:gd name="T0" fmla="*/ 57 w 65"/>
                                  <a:gd name="T1" fmla="*/ 0 h 135"/>
                                  <a:gd name="T2" fmla="*/ 60 w 65"/>
                                  <a:gd name="T3" fmla="*/ 0 h 135"/>
                                  <a:gd name="T4" fmla="*/ 65 w 65"/>
                                  <a:gd name="T5" fmla="*/ 1 h 135"/>
                                  <a:gd name="T6" fmla="*/ 65 w 65"/>
                                  <a:gd name="T7" fmla="*/ 19 h 135"/>
                                  <a:gd name="T8" fmla="*/ 61 w 65"/>
                                  <a:gd name="T9" fmla="*/ 19 h 135"/>
                                  <a:gd name="T10" fmla="*/ 50 w 65"/>
                                  <a:gd name="T11" fmla="*/ 22 h 135"/>
                                  <a:gd name="T12" fmla="*/ 41 w 65"/>
                                  <a:gd name="T13" fmla="*/ 26 h 135"/>
                                  <a:gd name="T14" fmla="*/ 32 w 65"/>
                                  <a:gd name="T15" fmla="*/ 33 h 135"/>
                                  <a:gd name="T16" fmla="*/ 26 w 65"/>
                                  <a:gd name="T17" fmla="*/ 42 h 135"/>
                                  <a:gd name="T18" fmla="*/ 22 w 65"/>
                                  <a:gd name="T19" fmla="*/ 53 h 135"/>
                                  <a:gd name="T20" fmla="*/ 21 w 65"/>
                                  <a:gd name="T21" fmla="*/ 66 h 135"/>
                                  <a:gd name="T22" fmla="*/ 21 w 65"/>
                                  <a:gd name="T23" fmla="*/ 135 h 135"/>
                                  <a:gd name="T24" fmla="*/ 0 w 65"/>
                                  <a:gd name="T25" fmla="*/ 135 h 135"/>
                                  <a:gd name="T26" fmla="*/ 0 w 65"/>
                                  <a:gd name="T27" fmla="*/ 4 h 135"/>
                                  <a:gd name="T28" fmla="*/ 18 w 65"/>
                                  <a:gd name="T29" fmla="*/ 4 h 135"/>
                                  <a:gd name="T30" fmla="*/ 18 w 65"/>
                                  <a:gd name="T31" fmla="*/ 34 h 135"/>
                                  <a:gd name="T32" fmla="*/ 28 w 65"/>
                                  <a:gd name="T33" fmla="*/ 16 h 135"/>
                                  <a:gd name="T34" fmla="*/ 37 w 65"/>
                                  <a:gd name="T35" fmla="*/ 6 h 135"/>
                                  <a:gd name="T36" fmla="*/ 47 w 65"/>
                                  <a:gd name="T37" fmla="*/ 2 h 135"/>
                                  <a:gd name="T38" fmla="*/ 57 w 65"/>
                                  <a:gd name="T3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5" h="135">
                                    <a:moveTo>
                                      <a:pt x="57" y="0"/>
                                    </a:moveTo>
                                    <a:lnTo>
                                      <a:pt x="60" y="0"/>
                                    </a:lnTo>
                                    <a:lnTo>
                                      <a:pt x="65" y="1"/>
                                    </a:lnTo>
                                    <a:lnTo>
                                      <a:pt x="65" y="19"/>
                                    </a:lnTo>
                                    <a:lnTo>
                                      <a:pt x="61" y="19"/>
                                    </a:lnTo>
                                    <a:lnTo>
                                      <a:pt x="50" y="22"/>
                                    </a:lnTo>
                                    <a:lnTo>
                                      <a:pt x="41" y="26"/>
                                    </a:lnTo>
                                    <a:lnTo>
                                      <a:pt x="32" y="33"/>
                                    </a:lnTo>
                                    <a:lnTo>
                                      <a:pt x="26" y="42"/>
                                    </a:lnTo>
                                    <a:lnTo>
                                      <a:pt x="22" y="53"/>
                                    </a:lnTo>
                                    <a:lnTo>
                                      <a:pt x="21" y="66"/>
                                    </a:lnTo>
                                    <a:lnTo>
                                      <a:pt x="21" y="135"/>
                                    </a:lnTo>
                                    <a:lnTo>
                                      <a:pt x="0" y="135"/>
                                    </a:lnTo>
                                    <a:lnTo>
                                      <a:pt x="0" y="4"/>
                                    </a:lnTo>
                                    <a:lnTo>
                                      <a:pt x="18" y="4"/>
                                    </a:lnTo>
                                    <a:lnTo>
                                      <a:pt x="18" y="34"/>
                                    </a:lnTo>
                                    <a:lnTo>
                                      <a:pt x="28" y="16"/>
                                    </a:lnTo>
                                    <a:lnTo>
                                      <a:pt x="37" y="6"/>
                                    </a:lnTo>
                                    <a:lnTo>
                                      <a:pt x="47" y="2"/>
                                    </a:lnTo>
                                    <a:lnTo>
                                      <a:pt x="57"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28" name="Freeform 626"/>
                            <wps:cNvSpPr>
                              <a:spLocks noEditPoints="1"/>
                            </wps:cNvSpPr>
                            <wps:spPr bwMode="auto">
                              <a:xfrm>
                                <a:off x="2259" y="1864"/>
                                <a:ext cx="49" cy="61"/>
                              </a:xfrm>
                              <a:custGeom>
                                <a:avLst/>
                                <a:gdLst>
                                  <a:gd name="T0" fmla="*/ 59 w 115"/>
                                  <a:gd name="T1" fmla="*/ 70 h 139"/>
                                  <a:gd name="T2" fmla="*/ 35 w 115"/>
                                  <a:gd name="T3" fmla="*/ 76 h 139"/>
                                  <a:gd name="T4" fmla="*/ 24 w 115"/>
                                  <a:gd name="T5" fmla="*/ 91 h 139"/>
                                  <a:gd name="T6" fmla="*/ 24 w 115"/>
                                  <a:gd name="T7" fmla="*/ 109 h 139"/>
                                  <a:gd name="T8" fmla="*/ 39 w 115"/>
                                  <a:gd name="T9" fmla="*/ 122 h 139"/>
                                  <a:gd name="T10" fmla="*/ 62 w 115"/>
                                  <a:gd name="T11" fmla="*/ 122 h 139"/>
                                  <a:gd name="T12" fmla="*/ 81 w 115"/>
                                  <a:gd name="T13" fmla="*/ 109 h 139"/>
                                  <a:gd name="T14" fmla="*/ 93 w 115"/>
                                  <a:gd name="T15" fmla="*/ 78 h 139"/>
                                  <a:gd name="T16" fmla="*/ 92 w 115"/>
                                  <a:gd name="T17" fmla="*/ 69 h 139"/>
                                  <a:gd name="T18" fmla="*/ 62 w 115"/>
                                  <a:gd name="T19" fmla="*/ 0 h 139"/>
                                  <a:gd name="T20" fmla="*/ 91 w 115"/>
                                  <a:gd name="T21" fmla="*/ 5 h 139"/>
                                  <a:gd name="T22" fmla="*/ 108 w 115"/>
                                  <a:gd name="T23" fmla="*/ 22 h 139"/>
                                  <a:gd name="T24" fmla="*/ 113 w 115"/>
                                  <a:gd name="T25" fmla="*/ 54 h 139"/>
                                  <a:gd name="T26" fmla="*/ 115 w 115"/>
                                  <a:gd name="T27" fmla="*/ 135 h 139"/>
                                  <a:gd name="T28" fmla="*/ 94 w 115"/>
                                  <a:gd name="T29" fmla="*/ 126 h 139"/>
                                  <a:gd name="T30" fmla="*/ 85 w 115"/>
                                  <a:gd name="T31" fmla="*/ 124 h 139"/>
                                  <a:gd name="T32" fmla="*/ 61 w 115"/>
                                  <a:gd name="T33" fmla="*/ 137 h 139"/>
                                  <a:gd name="T34" fmla="*/ 33 w 115"/>
                                  <a:gd name="T35" fmla="*/ 137 h 139"/>
                                  <a:gd name="T36" fmla="*/ 13 w 115"/>
                                  <a:gd name="T37" fmla="*/ 127 h 139"/>
                                  <a:gd name="T38" fmla="*/ 2 w 115"/>
                                  <a:gd name="T39" fmla="*/ 109 h 139"/>
                                  <a:gd name="T40" fmla="*/ 2 w 115"/>
                                  <a:gd name="T41" fmla="*/ 87 h 139"/>
                                  <a:gd name="T42" fmla="*/ 18 w 115"/>
                                  <a:gd name="T43" fmla="*/ 66 h 139"/>
                                  <a:gd name="T44" fmla="*/ 41 w 115"/>
                                  <a:gd name="T45" fmla="*/ 57 h 139"/>
                                  <a:gd name="T46" fmla="*/ 76 w 115"/>
                                  <a:gd name="T47" fmla="*/ 54 h 139"/>
                                  <a:gd name="T48" fmla="*/ 92 w 115"/>
                                  <a:gd name="T49" fmla="*/ 40 h 139"/>
                                  <a:gd name="T50" fmla="*/ 89 w 115"/>
                                  <a:gd name="T51" fmla="*/ 28 h 139"/>
                                  <a:gd name="T52" fmla="*/ 80 w 115"/>
                                  <a:gd name="T53" fmla="*/ 21 h 139"/>
                                  <a:gd name="T54" fmla="*/ 59 w 115"/>
                                  <a:gd name="T55" fmla="*/ 16 h 139"/>
                                  <a:gd name="T56" fmla="*/ 35 w 115"/>
                                  <a:gd name="T57" fmla="*/ 22 h 139"/>
                                  <a:gd name="T58" fmla="*/ 23 w 115"/>
                                  <a:gd name="T59" fmla="*/ 40 h 139"/>
                                  <a:gd name="T60" fmla="*/ 9 w 115"/>
                                  <a:gd name="T61" fmla="*/ 24 h 139"/>
                                  <a:gd name="T62" fmla="*/ 28 w 115"/>
                                  <a:gd name="T63" fmla="*/ 6 h 139"/>
                                  <a:gd name="T64" fmla="*/ 62 w 115"/>
                                  <a:gd name="T65"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5" h="139">
                                    <a:moveTo>
                                      <a:pt x="74" y="69"/>
                                    </a:moveTo>
                                    <a:lnTo>
                                      <a:pt x="59" y="70"/>
                                    </a:lnTo>
                                    <a:lnTo>
                                      <a:pt x="46" y="72"/>
                                    </a:lnTo>
                                    <a:lnTo>
                                      <a:pt x="35" y="76"/>
                                    </a:lnTo>
                                    <a:lnTo>
                                      <a:pt x="28" y="83"/>
                                    </a:lnTo>
                                    <a:lnTo>
                                      <a:pt x="24" y="91"/>
                                    </a:lnTo>
                                    <a:lnTo>
                                      <a:pt x="23" y="100"/>
                                    </a:lnTo>
                                    <a:lnTo>
                                      <a:pt x="24" y="109"/>
                                    </a:lnTo>
                                    <a:lnTo>
                                      <a:pt x="30" y="117"/>
                                    </a:lnTo>
                                    <a:lnTo>
                                      <a:pt x="39" y="122"/>
                                    </a:lnTo>
                                    <a:lnTo>
                                      <a:pt x="51" y="123"/>
                                    </a:lnTo>
                                    <a:lnTo>
                                      <a:pt x="62" y="122"/>
                                    </a:lnTo>
                                    <a:lnTo>
                                      <a:pt x="73" y="117"/>
                                    </a:lnTo>
                                    <a:lnTo>
                                      <a:pt x="81" y="109"/>
                                    </a:lnTo>
                                    <a:lnTo>
                                      <a:pt x="90" y="95"/>
                                    </a:lnTo>
                                    <a:lnTo>
                                      <a:pt x="93" y="78"/>
                                    </a:lnTo>
                                    <a:lnTo>
                                      <a:pt x="93" y="72"/>
                                    </a:lnTo>
                                    <a:lnTo>
                                      <a:pt x="92" y="69"/>
                                    </a:lnTo>
                                    <a:lnTo>
                                      <a:pt x="74" y="69"/>
                                    </a:lnTo>
                                    <a:close/>
                                    <a:moveTo>
                                      <a:pt x="62" y="0"/>
                                    </a:moveTo>
                                    <a:lnTo>
                                      <a:pt x="79" y="1"/>
                                    </a:lnTo>
                                    <a:lnTo>
                                      <a:pt x="91" y="5"/>
                                    </a:lnTo>
                                    <a:lnTo>
                                      <a:pt x="100" y="12"/>
                                    </a:lnTo>
                                    <a:lnTo>
                                      <a:pt x="108" y="22"/>
                                    </a:lnTo>
                                    <a:lnTo>
                                      <a:pt x="112" y="36"/>
                                    </a:lnTo>
                                    <a:lnTo>
                                      <a:pt x="113" y="54"/>
                                    </a:lnTo>
                                    <a:lnTo>
                                      <a:pt x="113" y="123"/>
                                    </a:lnTo>
                                    <a:lnTo>
                                      <a:pt x="115" y="135"/>
                                    </a:lnTo>
                                    <a:lnTo>
                                      <a:pt x="95" y="135"/>
                                    </a:lnTo>
                                    <a:lnTo>
                                      <a:pt x="94" y="126"/>
                                    </a:lnTo>
                                    <a:lnTo>
                                      <a:pt x="92" y="111"/>
                                    </a:lnTo>
                                    <a:lnTo>
                                      <a:pt x="85" y="124"/>
                                    </a:lnTo>
                                    <a:lnTo>
                                      <a:pt x="75" y="132"/>
                                    </a:lnTo>
                                    <a:lnTo>
                                      <a:pt x="61" y="137"/>
                                    </a:lnTo>
                                    <a:lnTo>
                                      <a:pt x="47" y="139"/>
                                    </a:lnTo>
                                    <a:lnTo>
                                      <a:pt x="33" y="137"/>
                                    </a:lnTo>
                                    <a:lnTo>
                                      <a:pt x="22" y="133"/>
                                    </a:lnTo>
                                    <a:lnTo>
                                      <a:pt x="13" y="127"/>
                                    </a:lnTo>
                                    <a:lnTo>
                                      <a:pt x="6" y="119"/>
                                    </a:lnTo>
                                    <a:lnTo>
                                      <a:pt x="2" y="109"/>
                                    </a:lnTo>
                                    <a:lnTo>
                                      <a:pt x="0" y="99"/>
                                    </a:lnTo>
                                    <a:lnTo>
                                      <a:pt x="2" y="87"/>
                                    </a:lnTo>
                                    <a:lnTo>
                                      <a:pt x="9" y="75"/>
                                    </a:lnTo>
                                    <a:lnTo>
                                      <a:pt x="18" y="66"/>
                                    </a:lnTo>
                                    <a:lnTo>
                                      <a:pt x="28" y="61"/>
                                    </a:lnTo>
                                    <a:lnTo>
                                      <a:pt x="41" y="57"/>
                                    </a:lnTo>
                                    <a:lnTo>
                                      <a:pt x="57" y="55"/>
                                    </a:lnTo>
                                    <a:lnTo>
                                      <a:pt x="76" y="54"/>
                                    </a:lnTo>
                                    <a:lnTo>
                                      <a:pt x="92" y="54"/>
                                    </a:lnTo>
                                    <a:lnTo>
                                      <a:pt x="92" y="40"/>
                                    </a:lnTo>
                                    <a:lnTo>
                                      <a:pt x="90" y="31"/>
                                    </a:lnTo>
                                    <a:lnTo>
                                      <a:pt x="89" y="28"/>
                                    </a:lnTo>
                                    <a:lnTo>
                                      <a:pt x="84" y="23"/>
                                    </a:lnTo>
                                    <a:lnTo>
                                      <a:pt x="80" y="21"/>
                                    </a:lnTo>
                                    <a:lnTo>
                                      <a:pt x="71" y="17"/>
                                    </a:lnTo>
                                    <a:lnTo>
                                      <a:pt x="59" y="16"/>
                                    </a:lnTo>
                                    <a:lnTo>
                                      <a:pt x="46" y="17"/>
                                    </a:lnTo>
                                    <a:lnTo>
                                      <a:pt x="35" y="22"/>
                                    </a:lnTo>
                                    <a:lnTo>
                                      <a:pt x="27" y="30"/>
                                    </a:lnTo>
                                    <a:lnTo>
                                      <a:pt x="23" y="40"/>
                                    </a:lnTo>
                                    <a:lnTo>
                                      <a:pt x="5" y="36"/>
                                    </a:lnTo>
                                    <a:lnTo>
                                      <a:pt x="9" y="24"/>
                                    </a:lnTo>
                                    <a:lnTo>
                                      <a:pt x="17" y="13"/>
                                    </a:lnTo>
                                    <a:lnTo>
                                      <a:pt x="28" y="6"/>
                                    </a:lnTo>
                                    <a:lnTo>
                                      <a:pt x="44" y="1"/>
                                    </a:lnTo>
                                    <a:lnTo>
                                      <a:pt x="62"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29" name="Freeform 627"/>
                            <wps:cNvSpPr>
                              <a:spLocks/>
                            </wps:cNvSpPr>
                            <wps:spPr bwMode="auto">
                              <a:xfrm>
                                <a:off x="2322" y="1864"/>
                                <a:ext cx="45" cy="59"/>
                              </a:xfrm>
                              <a:custGeom>
                                <a:avLst/>
                                <a:gdLst>
                                  <a:gd name="T0" fmla="*/ 61 w 103"/>
                                  <a:gd name="T1" fmla="*/ 0 h 135"/>
                                  <a:gd name="T2" fmla="*/ 74 w 103"/>
                                  <a:gd name="T3" fmla="*/ 2 h 135"/>
                                  <a:gd name="T4" fmla="*/ 85 w 103"/>
                                  <a:gd name="T5" fmla="*/ 8 h 135"/>
                                  <a:gd name="T6" fmla="*/ 94 w 103"/>
                                  <a:gd name="T7" fmla="*/ 15 h 135"/>
                                  <a:gd name="T8" fmla="*/ 99 w 103"/>
                                  <a:gd name="T9" fmla="*/ 25 h 135"/>
                                  <a:gd name="T10" fmla="*/ 101 w 103"/>
                                  <a:gd name="T11" fmla="*/ 33 h 135"/>
                                  <a:gd name="T12" fmla="*/ 103 w 103"/>
                                  <a:gd name="T13" fmla="*/ 44 h 135"/>
                                  <a:gd name="T14" fmla="*/ 103 w 103"/>
                                  <a:gd name="T15" fmla="*/ 135 h 135"/>
                                  <a:gd name="T16" fmla="*/ 83 w 103"/>
                                  <a:gd name="T17" fmla="*/ 135 h 135"/>
                                  <a:gd name="T18" fmla="*/ 83 w 103"/>
                                  <a:gd name="T19" fmla="*/ 39 h 135"/>
                                  <a:gd name="T20" fmla="*/ 80 w 103"/>
                                  <a:gd name="T21" fmla="*/ 31 h 135"/>
                                  <a:gd name="T22" fmla="*/ 76 w 103"/>
                                  <a:gd name="T23" fmla="*/ 25 h 135"/>
                                  <a:gd name="T24" fmla="*/ 67 w 103"/>
                                  <a:gd name="T25" fmla="*/ 19 h 135"/>
                                  <a:gd name="T26" fmla="*/ 57 w 103"/>
                                  <a:gd name="T27" fmla="*/ 17 h 135"/>
                                  <a:gd name="T28" fmla="*/ 47 w 103"/>
                                  <a:gd name="T29" fmla="*/ 18 h 135"/>
                                  <a:gd name="T30" fmla="*/ 38 w 103"/>
                                  <a:gd name="T31" fmla="*/ 23 h 135"/>
                                  <a:gd name="T32" fmla="*/ 31 w 103"/>
                                  <a:gd name="T33" fmla="*/ 30 h 135"/>
                                  <a:gd name="T34" fmla="*/ 25 w 103"/>
                                  <a:gd name="T35" fmla="*/ 39 h 135"/>
                                  <a:gd name="T36" fmla="*/ 21 w 103"/>
                                  <a:gd name="T37" fmla="*/ 50 h 135"/>
                                  <a:gd name="T38" fmla="*/ 20 w 103"/>
                                  <a:gd name="T39" fmla="*/ 63 h 135"/>
                                  <a:gd name="T40" fmla="*/ 20 w 103"/>
                                  <a:gd name="T41" fmla="*/ 135 h 135"/>
                                  <a:gd name="T42" fmla="*/ 0 w 103"/>
                                  <a:gd name="T43" fmla="*/ 135 h 135"/>
                                  <a:gd name="T44" fmla="*/ 0 w 103"/>
                                  <a:gd name="T45" fmla="*/ 4 h 135"/>
                                  <a:gd name="T46" fmla="*/ 18 w 103"/>
                                  <a:gd name="T47" fmla="*/ 4 h 135"/>
                                  <a:gd name="T48" fmla="*/ 18 w 103"/>
                                  <a:gd name="T49" fmla="*/ 28 h 135"/>
                                  <a:gd name="T50" fmla="*/ 28 w 103"/>
                                  <a:gd name="T51" fmla="*/ 15 h 135"/>
                                  <a:gd name="T52" fmla="*/ 37 w 103"/>
                                  <a:gd name="T53" fmla="*/ 7 h 135"/>
                                  <a:gd name="T54" fmla="*/ 48 w 103"/>
                                  <a:gd name="T55" fmla="*/ 2 h 135"/>
                                  <a:gd name="T56" fmla="*/ 61 w 103"/>
                                  <a:gd name="T57"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03" h="135">
                                    <a:moveTo>
                                      <a:pt x="61" y="0"/>
                                    </a:moveTo>
                                    <a:lnTo>
                                      <a:pt x="74" y="2"/>
                                    </a:lnTo>
                                    <a:lnTo>
                                      <a:pt x="85" y="8"/>
                                    </a:lnTo>
                                    <a:lnTo>
                                      <a:pt x="94" y="15"/>
                                    </a:lnTo>
                                    <a:lnTo>
                                      <a:pt x="99" y="25"/>
                                    </a:lnTo>
                                    <a:lnTo>
                                      <a:pt x="101" y="33"/>
                                    </a:lnTo>
                                    <a:lnTo>
                                      <a:pt x="103" y="44"/>
                                    </a:lnTo>
                                    <a:lnTo>
                                      <a:pt x="103" y="135"/>
                                    </a:lnTo>
                                    <a:lnTo>
                                      <a:pt x="83" y="135"/>
                                    </a:lnTo>
                                    <a:lnTo>
                                      <a:pt x="83" y="39"/>
                                    </a:lnTo>
                                    <a:lnTo>
                                      <a:pt x="80" y="31"/>
                                    </a:lnTo>
                                    <a:lnTo>
                                      <a:pt x="76" y="25"/>
                                    </a:lnTo>
                                    <a:lnTo>
                                      <a:pt x="67" y="19"/>
                                    </a:lnTo>
                                    <a:lnTo>
                                      <a:pt x="57" y="17"/>
                                    </a:lnTo>
                                    <a:lnTo>
                                      <a:pt x="47" y="18"/>
                                    </a:lnTo>
                                    <a:lnTo>
                                      <a:pt x="38" y="23"/>
                                    </a:lnTo>
                                    <a:lnTo>
                                      <a:pt x="31" y="30"/>
                                    </a:lnTo>
                                    <a:lnTo>
                                      <a:pt x="25" y="39"/>
                                    </a:lnTo>
                                    <a:lnTo>
                                      <a:pt x="21" y="50"/>
                                    </a:lnTo>
                                    <a:lnTo>
                                      <a:pt x="20" y="63"/>
                                    </a:lnTo>
                                    <a:lnTo>
                                      <a:pt x="20" y="135"/>
                                    </a:lnTo>
                                    <a:lnTo>
                                      <a:pt x="0" y="135"/>
                                    </a:lnTo>
                                    <a:lnTo>
                                      <a:pt x="0" y="4"/>
                                    </a:lnTo>
                                    <a:lnTo>
                                      <a:pt x="18" y="4"/>
                                    </a:lnTo>
                                    <a:lnTo>
                                      <a:pt x="18" y="28"/>
                                    </a:lnTo>
                                    <a:lnTo>
                                      <a:pt x="28" y="15"/>
                                    </a:lnTo>
                                    <a:lnTo>
                                      <a:pt x="37" y="7"/>
                                    </a:lnTo>
                                    <a:lnTo>
                                      <a:pt x="48" y="2"/>
                                    </a:lnTo>
                                    <a:lnTo>
                                      <a:pt x="61"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0" name="Freeform 628"/>
                            <wps:cNvSpPr>
                              <a:spLocks/>
                            </wps:cNvSpPr>
                            <wps:spPr bwMode="auto">
                              <a:xfrm>
                                <a:off x="2374" y="1864"/>
                                <a:ext cx="49" cy="61"/>
                              </a:xfrm>
                              <a:custGeom>
                                <a:avLst/>
                                <a:gdLst>
                                  <a:gd name="T0" fmla="*/ 54 w 113"/>
                                  <a:gd name="T1" fmla="*/ 0 h 139"/>
                                  <a:gd name="T2" fmla="*/ 71 w 113"/>
                                  <a:gd name="T3" fmla="*/ 1 h 139"/>
                                  <a:gd name="T4" fmla="*/ 84 w 113"/>
                                  <a:gd name="T5" fmla="*/ 5 h 139"/>
                                  <a:gd name="T6" fmla="*/ 94 w 113"/>
                                  <a:gd name="T7" fmla="*/ 12 h 139"/>
                                  <a:gd name="T8" fmla="*/ 102 w 113"/>
                                  <a:gd name="T9" fmla="*/ 22 h 139"/>
                                  <a:gd name="T10" fmla="*/ 108 w 113"/>
                                  <a:gd name="T11" fmla="*/ 33 h 139"/>
                                  <a:gd name="T12" fmla="*/ 89 w 113"/>
                                  <a:gd name="T13" fmla="*/ 37 h 139"/>
                                  <a:gd name="T14" fmla="*/ 84 w 113"/>
                                  <a:gd name="T15" fmla="*/ 29 h 139"/>
                                  <a:gd name="T16" fmla="*/ 77 w 113"/>
                                  <a:gd name="T17" fmla="*/ 22 h 139"/>
                                  <a:gd name="T18" fmla="*/ 67 w 113"/>
                                  <a:gd name="T19" fmla="*/ 17 h 139"/>
                                  <a:gd name="T20" fmla="*/ 56 w 113"/>
                                  <a:gd name="T21" fmla="*/ 16 h 139"/>
                                  <a:gd name="T22" fmla="*/ 44 w 113"/>
                                  <a:gd name="T23" fmla="*/ 17 h 139"/>
                                  <a:gd name="T24" fmla="*/ 34 w 113"/>
                                  <a:gd name="T25" fmla="*/ 22 h 139"/>
                                  <a:gd name="T26" fmla="*/ 31 w 113"/>
                                  <a:gd name="T27" fmla="*/ 25 h 139"/>
                                  <a:gd name="T28" fmla="*/ 29 w 113"/>
                                  <a:gd name="T29" fmla="*/ 28 h 139"/>
                                  <a:gd name="T30" fmla="*/ 27 w 113"/>
                                  <a:gd name="T31" fmla="*/ 32 h 139"/>
                                  <a:gd name="T32" fmla="*/ 27 w 113"/>
                                  <a:gd name="T33" fmla="*/ 36 h 139"/>
                                  <a:gd name="T34" fmla="*/ 29 w 113"/>
                                  <a:gd name="T35" fmla="*/ 44 h 139"/>
                                  <a:gd name="T36" fmla="*/ 36 w 113"/>
                                  <a:gd name="T37" fmla="*/ 50 h 139"/>
                                  <a:gd name="T38" fmla="*/ 48 w 113"/>
                                  <a:gd name="T39" fmla="*/ 55 h 139"/>
                                  <a:gd name="T40" fmla="*/ 73 w 113"/>
                                  <a:gd name="T41" fmla="*/ 60 h 139"/>
                                  <a:gd name="T42" fmla="*/ 90 w 113"/>
                                  <a:gd name="T43" fmla="*/ 65 h 139"/>
                                  <a:gd name="T44" fmla="*/ 104 w 113"/>
                                  <a:gd name="T45" fmla="*/ 73 h 139"/>
                                  <a:gd name="T46" fmla="*/ 111 w 113"/>
                                  <a:gd name="T47" fmla="*/ 84 h 139"/>
                                  <a:gd name="T48" fmla="*/ 113 w 113"/>
                                  <a:gd name="T49" fmla="*/ 98 h 139"/>
                                  <a:gd name="T50" fmla="*/ 112 w 113"/>
                                  <a:gd name="T51" fmla="*/ 109 h 139"/>
                                  <a:gd name="T52" fmla="*/ 107 w 113"/>
                                  <a:gd name="T53" fmla="*/ 120 h 139"/>
                                  <a:gd name="T54" fmla="*/ 98 w 113"/>
                                  <a:gd name="T55" fmla="*/ 128 h 139"/>
                                  <a:gd name="T56" fmla="*/ 87 w 113"/>
                                  <a:gd name="T57" fmla="*/ 134 h 139"/>
                                  <a:gd name="T58" fmla="*/ 74 w 113"/>
                                  <a:gd name="T59" fmla="*/ 138 h 139"/>
                                  <a:gd name="T60" fmla="*/ 58 w 113"/>
                                  <a:gd name="T61" fmla="*/ 139 h 139"/>
                                  <a:gd name="T62" fmla="*/ 41 w 113"/>
                                  <a:gd name="T63" fmla="*/ 137 h 139"/>
                                  <a:gd name="T64" fmla="*/ 26 w 113"/>
                                  <a:gd name="T65" fmla="*/ 133 h 139"/>
                                  <a:gd name="T66" fmla="*/ 15 w 113"/>
                                  <a:gd name="T67" fmla="*/ 125 h 139"/>
                                  <a:gd name="T68" fmla="*/ 7 w 113"/>
                                  <a:gd name="T69" fmla="*/ 115 h 139"/>
                                  <a:gd name="T70" fmla="*/ 0 w 113"/>
                                  <a:gd name="T71" fmla="*/ 101 h 139"/>
                                  <a:gd name="T72" fmla="*/ 20 w 113"/>
                                  <a:gd name="T73" fmla="*/ 97 h 139"/>
                                  <a:gd name="T74" fmla="*/ 25 w 113"/>
                                  <a:gd name="T75" fmla="*/ 108 h 139"/>
                                  <a:gd name="T76" fmla="*/ 33 w 113"/>
                                  <a:gd name="T77" fmla="*/ 116 h 139"/>
                                  <a:gd name="T78" fmla="*/ 46 w 113"/>
                                  <a:gd name="T79" fmla="*/ 121 h 139"/>
                                  <a:gd name="T80" fmla="*/ 61 w 113"/>
                                  <a:gd name="T81" fmla="*/ 122 h 139"/>
                                  <a:gd name="T82" fmla="*/ 73 w 113"/>
                                  <a:gd name="T83" fmla="*/ 121 h 139"/>
                                  <a:gd name="T84" fmla="*/ 83 w 113"/>
                                  <a:gd name="T85" fmla="*/ 117 h 139"/>
                                  <a:gd name="T86" fmla="*/ 87 w 113"/>
                                  <a:gd name="T87" fmla="*/ 113 h 139"/>
                                  <a:gd name="T88" fmla="*/ 91 w 113"/>
                                  <a:gd name="T89" fmla="*/ 105 h 139"/>
                                  <a:gd name="T90" fmla="*/ 91 w 113"/>
                                  <a:gd name="T91" fmla="*/ 100 h 139"/>
                                  <a:gd name="T92" fmla="*/ 89 w 113"/>
                                  <a:gd name="T93" fmla="*/ 91 h 139"/>
                                  <a:gd name="T94" fmla="*/ 82 w 113"/>
                                  <a:gd name="T95" fmla="*/ 85 h 139"/>
                                  <a:gd name="T96" fmla="*/ 69 w 113"/>
                                  <a:gd name="T97" fmla="*/ 80 h 139"/>
                                  <a:gd name="T98" fmla="*/ 42 w 113"/>
                                  <a:gd name="T99" fmla="*/ 75 h 139"/>
                                  <a:gd name="T100" fmla="*/ 27 w 113"/>
                                  <a:gd name="T101" fmla="*/ 70 h 139"/>
                                  <a:gd name="T102" fmla="*/ 16 w 113"/>
                                  <a:gd name="T103" fmla="*/ 63 h 139"/>
                                  <a:gd name="T104" fmla="*/ 9 w 113"/>
                                  <a:gd name="T105" fmla="*/ 53 h 139"/>
                                  <a:gd name="T106" fmla="*/ 6 w 113"/>
                                  <a:gd name="T107" fmla="*/ 39 h 139"/>
                                  <a:gd name="T108" fmla="*/ 8 w 113"/>
                                  <a:gd name="T109" fmla="*/ 29 h 139"/>
                                  <a:gd name="T110" fmla="*/ 12 w 113"/>
                                  <a:gd name="T111" fmla="*/ 19 h 139"/>
                                  <a:gd name="T112" fmla="*/ 19 w 113"/>
                                  <a:gd name="T113" fmla="*/ 11 h 139"/>
                                  <a:gd name="T114" fmla="*/ 28 w 113"/>
                                  <a:gd name="T115" fmla="*/ 5 h 139"/>
                                  <a:gd name="T116" fmla="*/ 41 w 113"/>
                                  <a:gd name="T117" fmla="*/ 1 h 139"/>
                                  <a:gd name="T118" fmla="*/ 54 w 113"/>
                                  <a:gd name="T119"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13" h="139">
                                    <a:moveTo>
                                      <a:pt x="54" y="0"/>
                                    </a:moveTo>
                                    <a:lnTo>
                                      <a:pt x="71" y="1"/>
                                    </a:lnTo>
                                    <a:lnTo>
                                      <a:pt x="84" y="5"/>
                                    </a:lnTo>
                                    <a:lnTo>
                                      <a:pt x="94" y="12"/>
                                    </a:lnTo>
                                    <a:lnTo>
                                      <a:pt x="102" y="22"/>
                                    </a:lnTo>
                                    <a:lnTo>
                                      <a:pt x="108" y="33"/>
                                    </a:lnTo>
                                    <a:lnTo>
                                      <a:pt x="89" y="37"/>
                                    </a:lnTo>
                                    <a:lnTo>
                                      <a:pt x="84" y="29"/>
                                    </a:lnTo>
                                    <a:lnTo>
                                      <a:pt x="77" y="22"/>
                                    </a:lnTo>
                                    <a:lnTo>
                                      <a:pt x="67" y="17"/>
                                    </a:lnTo>
                                    <a:lnTo>
                                      <a:pt x="56" y="16"/>
                                    </a:lnTo>
                                    <a:lnTo>
                                      <a:pt x="44" y="17"/>
                                    </a:lnTo>
                                    <a:lnTo>
                                      <a:pt x="34" y="22"/>
                                    </a:lnTo>
                                    <a:lnTo>
                                      <a:pt x="31" y="25"/>
                                    </a:lnTo>
                                    <a:lnTo>
                                      <a:pt x="29" y="28"/>
                                    </a:lnTo>
                                    <a:lnTo>
                                      <a:pt x="27" y="32"/>
                                    </a:lnTo>
                                    <a:lnTo>
                                      <a:pt x="27" y="36"/>
                                    </a:lnTo>
                                    <a:lnTo>
                                      <a:pt x="29" y="44"/>
                                    </a:lnTo>
                                    <a:lnTo>
                                      <a:pt x="36" y="50"/>
                                    </a:lnTo>
                                    <a:lnTo>
                                      <a:pt x="48" y="55"/>
                                    </a:lnTo>
                                    <a:lnTo>
                                      <a:pt x="73" y="60"/>
                                    </a:lnTo>
                                    <a:lnTo>
                                      <a:pt x="90" y="65"/>
                                    </a:lnTo>
                                    <a:lnTo>
                                      <a:pt x="104" y="73"/>
                                    </a:lnTo>
                                    <a:lnTo>
                                      <a:pt x="111" y="84"/>
                                    </a:lnTo>
                                    <a:lnTo>
                                      <a:pt x="113" y="98"/>
                                    </a:lnTo>
                                    <a:lnTo>
                                      <a:pt x="112" y="109"/>
                                    </a:lnTo>
                                    <a:lnTo>
                                      <a:pt x="107" y="120"/>
                                    </a:lnTo>
                                    <a:lnTo>
                                      <a:pt x="98" y="128"/>
                                    </a:lnTo>
                                    <a:lnTo>
                                      <a:pt x="87" y="134"/>
                                    </a:lnTo>
                                    <a:lnTo>
                                      <a:pt x="74" y="138"/>
                                    </a:lnTo>
                                    <a:lnTo>
                                      <a:pt x="58" y="139"/>
                                    </a:lnTo>
                                    <a:lnTo>
                                      <a:pt x="41" y="137"/>
                                    </a:lnTo>
                                    <a:lnTo>
                                      <a:pt x="26" y="133"/>
                                    </a:lnTo>
                                    <a:lnTo>
                                      <a:pt x="15" y="125"/>
                                    </a:lnTo>
                                    <a:lnTo>
                                      <a:pt x="7" y="115"/>
                                    </a:lnTo>
                                    <a:lnTo>
                                      <a:pt x="0" y="101"/>
                                    </a:lnTo>
                                    <a:lnTo>
                                      <a:pt x="20" y="97"/>
                                    </a:lnTo>
                                    <a:lnTo>
                                      <a:pt x="25" y="108"/>
                                    </a:lnTo>
                                    <a:lnTo>
                                      <a:pt x="33" y="116"/>
                                    </a:lnTo>
                                    <a:lnTo>
                                      <a:pt x="46" y="121"/>
                                    </a:lnTo>
                                    <a:lnTo>
                                      <a:pt x="61" y="122"/>
                                    </a:lnTo>
                                    <a:lnTo>
                                      <a:pt x="73" y="121"/>
                                    </a:lnTo>
                                    <a:lnTo>
                                      <a:pt x="83" y="117"/>
                                    </a:lnTo>
                                    <a:lnTo>
                                      <a:pt x="87" y="113"/>
                                    </a:lnTo>
                                    <a:lnTo>
                                      <a:pt x="91" y="105"/>
                                    </a:lnTo>
                                    <a:lnTo>
                                      <a:pt x="91" y="100"/>
                                    </a:lnTo>
                                    <a:lnTo>
                                      <a:pt x="89" y="91"/>
                                    </a:lnTo>
                                    <a:lnTo>
                                      <a:pt x="82" y="85"/>
                                    </a:lnTo>
                                    <a:lnTo>
                                      <a:pt x="69" y="80"/>
                                    </a:lnTo>
                                    <a:lnTo>
                                      <a:pt x="42" y="75"/>
                                    </a:lnTo>
                                    <a:lnTo>
                                      <a:pt x="27" y="70"/>
                                    </a:lnTo>
                                    <a:lnTo>
                                      <a:pt x="16" y="63"/>
                                    </a:lnTo>
                                    <a:lnTo>
                                      <a:pt x="9" y="53"/>
                                    </a:lnTo>
                                    <a:lnTo>
                                      <a:pt x="6" y="39"/>
                                    </a:lnTo>
                                    <a:lnTo>
                                      <a:pt x="8" y="29"/>
                                    </a:lnTo>
                                    <a:lnTo>
                                      <a:pt x="12" y="19"/>
                                    </a:lnTo>
                                    <a:lnTo>
                                      <a:pt x="19" y="11"/>
                                    </a:lnTo>
                                    <a:lnTo>
                                      <a:pt x="28" y="5"/>
                                    </a:lnTo>
                                    <a:lnTo>
                                      <a:pt x="41" y="1"/>
                                    </a:lnTo>
                                    <a:lnTo>
                                      <a:pt x="54"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1" name="Freeform 629"/>
                            <wps:cNvSpPr>
                              <a:spLocks noEditPoints="1"/>
                            </wps:cNvSpPr>
                            <wps:spPr bwMode="auto">
                              <a:xfrm>
                                <a:off x="2432" y="1864"/>
                                <a:ext cx="48" cy="78"/>
                              </a:xfrm>
                              <a:custGeom>
                                <a:avLst/>
                                <a:gdLst>
                                  <a:gd name="T0" fmla="*/ 55 w 112"/>
                                  <a:gd name="T1" fmla="*/ 17 h 180"/>
                                  <a:gd name="T2" fmla="*/ 44 w 112"/>
                                  <a:gd name="T3" fmla="*/ 21 h 180"/>
                                  <a:gd name="T4" fmla="*/ 33 w 112"/>
                                  <a:gd name="T5" fmla="*/ 28 h 180"/>
                                  <a:gd name="T6" fmla="*/ 25 w 112"/>
                                  <a:gd name="T7" fmla="*/ 38 h 180"/>
                                  <a:gd name="T8" fmla="*/ 20 w 112"/>
                                  <a:gd name="T9" fmla="*/ 50 h 180"/>
                                  <a:gd name="T10" fmla="*/ 20 w 112"/>
                                  <a:gd name="T11" fmla="*/ 88 h 180"/>
                                  <a:gd name="T12" fmla="*/ 24 w 112"/>
                                  <a:gd name="T13" fmla="*/ 101 h 180"/>
                                  <a:gd name="T14" fmla="*/ 32 w 112"/>
                                  <a:gd name="T15" fmla="*/ 112 h 180"/>
                                  <a:gd name="T16" fmla="*/ 44 w 112"/>
                                  <a:gd name="T17" fmla="*/ 120 h 180"/>
                                  <a:gd name="T18" fmla="*/ 55 w 112"/>
                                  <a:gd name="T19" fmla="*/ 122 h 180"/>
                                  <a:gd name="T20" fmla="*/ 67 w 112"/>
                                  <a:gd name="T21" fmla="*/ 119 h 180"/>
                                  <a:gd name="T22" fmla="*/ 79 w 112"/>
                                  <a:gd name="T23" fmla="*/ 110 h 180"/>
                                  <a:gd name="T24" fmla="*/ 85 w 112"/>
                                  <a:gd name="T25" fmla="*/ 101 h 180"/>
                                  <a:gd name="T26" fmla="*/ 88 w 112"/>
                                  <a:gd name="T27" fmla="*/ 88 h 180"/>
                                  <a:gd name="T28" fmla="*/ 89 w 112"/>
                                  <a:gd name="T29" fmla="*/ 70 h 180"/>
                                  <a:gd name="T30" fmla="*/ 88 w 112"/>
                                  <a:gd name="T31" fmla="*/ 55 h 180"/>
                                  <a:gd name="T32" fmla="*/ 85 w 112"/>
                                  <a:gd name="T33" fmla="*/ 41 h 180"/>
                                  <a:gd name="T34" fmla="*/ 80 w 112"/>
                                  <a:gd name="T35" fmla="*/ 32 h 180"/>
                                  <a:gd name="T36" fmla="*/ 73 w 112"/>
                                  <a:gd name="T37" fmla="*/ 24 h 180"/>
                                  <a:gd name="T38" fmla="*/ 64 w 112"/>
                                  <a:gd name="T39" fmla="*/ 19 h 180"/>
                                  <a:gd name="T40" fmla="*/ 55 w 112"/>
                                  <a:gd name="T41" fmla="*/ 17 h 180"/>
                                  <a:gd name="T42" fmla="*/ 60 w 112"/>
                                  <a:gd name="T43" fmla="*/ 0 h 180"/>
                                  <a:gd name="T44" fmla="*/ 75 w 112"/>
                                  <a:gd name="T45" fmla="*/ 2 h 180"/>
                                  <a:gd name="T46" fmla="*/ 87 w 112"/>
                                  <a:gd name="T47" fmla="*/ 8 h 180"/>
                                  <a:gd name="T48" fmla="*/ 97 w 112"/>
                                  <a:gd name="T49" fmla="*/ 19 h 180"/>
                                  <a:gd name="T50" fmla="*/ 106 w 112"/>
                                  <a:gd name="T51" fmla="*/ 34 h 180"/>
                                  <a:gd name="T52" fmla="*/ 110 w 112"/>
                                  <a:gd name="T53" fmla="*/ 50 h 180"/>
                                  <a:gd name="T54" fmla="*/ 112 w 112"/>
                                  <a:gd name="T55" fmla="*/ 69 h 180"/>
                                  <a:gd name="T56" fmla="*/ 110 w 112"/>
                                  <a:gd name="T57" fmla="*/ 89 h 180"/>
                                  <a:gd name="T58" fmla="*/ 106 w 112"/>
                                  <a:gd name="T59" fmla="*/ 106 h 180"/>
                                  <a:gd name="T60" fmla="*/ 97 w 112"/>
                                  <a:gd name="T61" fmla="*/ 120 h 180"/>
                                  <a:gd name="T62" fmla="*/ 86 w 112"/>
                                  <a:gd name="T63" fmla="*/ 130 h 180"/>
                                  <a:gd name="T64" fmla="*/ 74 w 112"/>
                                  <a:gd name="T65" fmla="*/ 137 h 180"/>
                                  <a:gd name="T66" fmla="*/ 59 w 112"/>
                                  <a:gd name="T67" fmla="*/ 139 h 180"/>
                                  <a:gd name="T68" fmla="*/ 44 w 112"/>
                                  <a:gd name="T69" fmla="*/ 136 h 180"/>
                                  <a:gd name="T70" fmla="*/ 31 w 112"/>
                                  <a:gd name="T71" fmla="*/ 129 h 180"/>
                                  <a:gd name="T72" fmla="*/ 20 w 112"/>
                                  <a:gd name="T73" fmla="*/ 116 h 180"/>
                                  <a:gd name="T74" fmla="*/ 20 w 112"/>
                                  <a:gd name="T75" fmla="*/ 180 h 180"/>
                                  <a:gd name="T76" fmla="*/ 0 w 112"/>
                                  <a:gd name="T77" fmla="*/ 180 h 180"/>
                                  <a:gd name="T78" fmla="*/ 0 w 112"/>
                                  <a:gd name="T79" fmla="*/ 4 h 180"/>
                                  <a:gd name="T80" fmla="*/ 19 w 112"/>
                                  <a:gd name="T81" fmla="*/ 4 h 180"/>
                                  <a:gd name="T82" fmla="*/ 19 w 112"/>
                                  <a:gd name="T83" fmla="*/ 29 h 180"/>
                                  <a:gd name="T84" fmla="*/ 26 w 112"/>
                                  <a:gd name="T85" fmla="*/ 16 h 180"/>
                                  <a:gd name="T86" fmla="*/ 36 w 112"/>
                                  <a:gd name="T87" fmla="*/ 7 h 180"/>
                                  <a:gd name="T88" fmla="*/ 47 w 112"/>
                                  <a:gd name="T89" fmla="*/ 2 h 180"/>
                                  <a:gd name="T90" fmla="*/ 60 w 112"/>
                                  <a:gd name="T91" fmla="*/ 0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2" h="180">
                                    <a:moveTo>
                                      <a:pt x="55" y="17"/>
                                    </a:moveTo>
                                    <a:lnTo>
                                      <a:pt x="44" y="21"/>
                                    </a:lnTo>
                                    <a:lnTo>
                                      <a:pt x="33" y="28"/>
                                    </a:lnTo>
                                    <a:lnTo>
                                      <a:pt x="25" y="38"/>
                                    </a:lnTo>
                                    <a:lnTo>
                                      <a:pt x="20" y="50"/>
                                    </a:lnTo>
                                    <a:lnTo>
                                      <a:pt x="20" y="88"/>
                                    </a:lnTo>
                                    <a:lnTo>
                                      <a:pt x="24" y="101"/>
                                    </a:lnTo>
                                    <a:lnTo>
                                      <a:pt x="32" y="112"/>
                                    </a:lnTo>
                                    <a:lnTo>
                                      <a:pt x="44" y="120"/>
                                    </a:lnTo>
                                    <a:lnTo>
                                      <a:pt x="55" y="122"/>
                                    </a:lnTo>
                                    <a:lnTo>
                                      <a:pt x="67" y="119"/>
                                    </a:lnTo>
                                    <a:lnTo>
                                      <a:pt x="79" y="110"/>
                                    </a:lnTo>
                                    <a:lnTo>
                                      <a:pt x="85" y="101"/>
                                    </a:lnTo>
                                    <a:lnTo>
                                      <a:pt x="88" y="88"/>
                                    </a:lnTo>
                                    <a:lnTo>
                                      <a:pt x="89" y="70"/>
                                    </a:lnTo>
                                    <a:lnTo>
                                      <a:pt x="88" y="55"/>
                                    </a:lnTo>
                                    <a:lnTo>
                                      <a:pt x="85" y="41"/>
                                    </a:lnTo>
                                    <a:lnTo>
                                      <a:pt x="80" y="32"/>
                                    </a:lnTo>
                                    <a:lnTo>
                                      <a:pt x="73" y="24"/>
                                    </a:lnTo>
                                    <a:lnTo>
                                      <a:pt x="64" y="19"/>
                                    </a:lnTo>
                                    <a:lnTo>
                                      <a:pt x="55" y="17"/>
                                    </a:lnTo>
                                    <a:close/>
                                    <a:moveTo>
                                      <a:pt x="60" y="0"/>
                                    </a:moveTo>
                                    <a:lnTo>
                                      <a:pt x="75" y="2"/>
                                    </a:lnTo>
                                    <a:lnTo>
                                      <a:pt x="87" y="8"/>
                                    </a:lnTo>
                                    <a:lnTo>
                                      <a:pt x="97" y="19"/>
                                    </a:lnTo>
                                    <a:lnTo>
                                      <a:pt x="106" y="34"/>
                                    </a:lnTo>
                                    <a:lnTo>
                                      <a:pt x="110" y="50"/>
                                    </a:lnTo>
                                    <a:lnTo>
                                      <a:pt x="112" y="69"/>
                                    </a:lnTo>
                                    <a:lnTo>
                                      <a:pt x="110" y="89"/>
                                    </a:lnTo>
                                    <a:lnTo>
                                      <a:pt x="106" y="106"/>
                                    </a:lnTo>
                                    <a:lnTo>
                                      <a:pt x="97" y="120"/>
                                    </a:lnTo>
                                    <a:lnTo>
                                      <a:pt x="86" y="130"/>
                                    </a:lnTo>
                                    <a:lnTo>
                                      <a:pt x="74" y="137"/>
                                    </a:lnTo>
                                    <a:lnTo>
                                      <a:pt x="59" y="139"/>
                                    </a:lnTo>
                                    <a:lnTo>
                                      <a:pt x="44" y="136"/>
                                    </a:lnTo>
                                    <a:lnTo>
                                      <a:pt x="31" y="129"/>
                                    </a:lnTo>
                                    <a:lnTo>
                                      <a:pt x="20" y="116"/>
                                    </a:lnTo>
                                    <a:lnTo>
                                      <a:pt x="20" y="180"/>
                                    </a:lnTo>
                                    <a:lnTo>
                                      <a:pt x="0" y="180"/>
                                    </a:lnTo>
                                    <a:lnTo>
                                      <a:pt x="0" y="4"/>
                                    </a:lnTo>
                                    <a:lnTo>
                                      <a:pt x="19" y="4"/>
                                    </a:lnTo>
                                    <a:lnTo>
                                      <a:pt x="19" y="29"/>
                                    </a:lnTo>
                                    <a:lnTo>
                                      <a:pt x="26" y="16"/>
                                    </a:lnTo>
                                    <a:lnTo>
                                      <a:pt x="36" y="7"/>
                                    </a:lnTo>
                                    <a:lnTo>
                                      <a:pt x="47" y="2"/>
                                    </a:lnTo>
                                    <a:lnTo>
                                      <a:pt x="6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2" name="Freeform 630"/>
                            <wps:cNvSpPr>
                              <a:spLocks noEditPoints="1"/>
                            </wps:cNvSpPr>
                            <wps:spPr bwMode="auto">
                              <a:xfrm>
                                <a:off x="2487" y="1864"/>
                                <a:ext cx="50" cy="61"/>
                              </a:xfrm>
                              <a:custGeom>
                                <a:avLst/>
                                <a:gdLst>
                                  <a:gd name="T0" fmla="*/ 59 w 118"/>
                                  <a:gd name="T1" fmla="*/ 16 h 139"/>
                                  <a:gd name="T2" fmla="*/ 50 w 118"/>
                                  <a:gd name="T3" fmla="*/ 18 h 139"/>
                                  <a:gd name="T4" fmla="*/ 40 w 118"/>
                                  <a:gd name="T5" fmla="*/ 23 h 139"/>
                                  <a:gd name="T6" fmla="*/ 33 w 118"/>
                                  <a:gd name="T7" fmla="*/ 29 h 139"/>
                                  <a:gd name="T8" fmla="*/ 27 w 118"/>
                                  <a:gd name="T9" fmla="*/ 39 h 139"/>
                                  <a:gd name="T10" fmla="*/ 24 w 118"/>
                                  <a:gd name="T11" fmla="*/ 53 h 139"/>
                                  <a:gd name="T12" fmla="*/ 23 w 118"/>
                                  <a:gd name="T13" fmla="*/ 69 h 139"/>
                                  <a:gd name="T14" fmla="*/ 24 w 118"/>
                                  <a:gd name="T15" fmla="*/ 86 h 139"/>
                                  <a:gd name="T16" fmla="*/ 27 w 118"/>
                                  <a:gd name="T17" fmla="*/ 100 h 139"/>
                                  <a:gd name="T18" fmla="*/ 33 w 118"/>
                                  <a:gd name="T19" fmla="*/ 109 h 139"/>
                                  <a:gd name="T20" fmla="*/ 40 w 118"/>
                                  <a:gd name="T21" fmla="*/ 117 h 139"/>
                                  <a:gd name="T22" fmla="*/ 50 w 118"/>
                                  <a:gd name="T23" fmla="*/ 121 h 139"/>
                                  <a:gd name="T24" fmla="*/ 59 w 118"/>
                                  <a:gd name="T25" fmla="*/ 122 h 139"/>
                                  <a:gd name="T26" fmla="*/ 69 w 118"/>
                                  <a:gd name="T27" fmla="*/ 121 h 139"/>
                                  <a:gd name="T28" fmla="*/ 78 w 118"/>
                                  <a:gd name="T29" fmla="*/ 117 h 139"/>
                                  <a:gd name="T30" fmla="*/ 85 w 118"/>
                                  <a:gd name="T31" fmla="*/ 109 h 139"/>
                                  <a:gd name="T32" fmla="*/ 91 w 118"/>
                                  <a:gd name="T33" fmla="*/ 99 h 139"/>
                                  <a:gd name="T34" fmla="*/ 95 w 118"/>
                                  <a:gd name="T35" fmla="*/ 86 h 139"/>
                                  <a:gd name="T36" fmla="*/ 96 w 118"/>
                                  <a:gd name="T37" fmla="*/ 69 h 139"/>
                                  <a:gd name="T38" fmla="*/ 95 w 118"/>
                                  <a:gd name="T39" fmla="*/ 53 h 139"/>
                                  <a:gd name="T40" fmla="*/ 91 w 118"/>
                                  <a:gd name="T41" fmla="*/ 39 h 139"/>
                                  <a:gd name="T42" fmla="*/ 85 w 118"/>
                                  <a:gd name="T43" fmla="*/ 29 h 139"/>
                                  <a:gd name="T44" fmla="*/ 77 w 118"/>
                                  <a:gd name="T45" fmla="*/ 23 h 139"/>
                                  <a:gd name="T46" fmla="*/ 68 w 118"/>
                                  <a:gd name="T47" fmla="*/ 18 h 139"/>
                                  <a:gd name="T48" fmla="*/ 59 w 118"/>
                                  <a:gd name="T49" fmla="*/ 16 h 139"/>
                                  <a:gd name="T50" fmla="*/ 60 w 118"/>
                                  <a:gd name="T51" fmla="*/ 0 h 139"/>
                                  <a:gd name="T52" fmla="*/ 77 w 118"/>
                                  <a:gd name="T53" fmla="*/ 2 h 139"/>
                                  <a:gd name="T54" fmla="*/ 91 w 118"/>
                                  <a:gd name="T55" fmla="*/ 9 h 139"/>
                                  <a:gd name="T56" fmla="*/ 102 w 118"/>
                                  <a:gd name="T57" fmla="*/ 19 h 139"/>
                                  <a:gd name="T58" fmla="*/ 112 w 118"/>
                                  <a:gd name="T59" fmla="*/ 34 h 139"/>
                                  <a:gd name="T60" fmla="*/ 117 w 118"/>
                                  <a:gd name="T61" fmla="*/ 50 h 139"/>
                                  <a:gd name="T62" fmla="*/ 118 w 118"/>
                                  <a:gd name="T63" fmla="*/ 69 h 139"/>
                                  <a:gd name="T64" fmla="*/ 117 w 118"/>
                                  <a:gd name="T65" fmla="*/ 89 h 139"/>
                                  <a:gd name="T66" fmla="*/ 111 w 118"/>
                                  <a:gd name="T67" fmla="*/ 105 h 139"/>
                                  <a:gd name="T68" fmla="*/ 101 w 118"/>
                                  <a:gd name="T69" fmla="*/ 120 h 139"/>
                                  <a:gd name="T70" fmla="*/ 89 w 118"/>
                                  <a:gd name="T71" fmla="*/ 130 h 139"/>
                                  <a:gd name="T72" fmla="*/ 74 w 118"/>
                                  <a:gd name="T73" fmla="*/ 137 h 139"/>
                                  <a:gd name="T74" fmla="*/ 58 w 118"/>
                                  <a:gd name="T75" fmla="*/ 139 h 139"/>
                                  <a:gd name="T76" fmla="*/ 41 w 118"/>
                                  <a:gd name="T77" fmla="*/ 136 h 139"/>
                                  <a:gd name="T78" fmla="*/ 27 w 118"/>
                                  <a:gd name="T79" fmla="*/ 130 h 139"/>
                                  <a:gd name="T80" fmla="*/ 16 w 118"/>
                                  <a:gd name="T81" fmla="*/ 119 h 139"/>
                                  <a:gd name="T82" fmla="*/ 7 w 118"/>
                                  <a:gd name="T83" fmla="*/ 104 h 139"/>
                                  <a:gd name="T84" fmla="*/ 2 w 118"/>
                                  <a:gd name="T85" fmla="*/ 88 h 139"/>
                                  <a:gd name="T86" fmla="*/ 0 w 118"/>
                                  <a:gd name="T87" fmla="*/ 69 h 139"/>
                                  <a:gd name="T88" fmla="*/ 2 w 118"/>
                                  <a:gd name="T89" fmla="*/ 49 h 139"/>
                                  <a:gd name="T90" fmla="*/ 7 w 118"/>
                                  <a:gd name="T91" fmla="*/ 33 h 139"/>
                                  <a:gd name="T92" fmla="*/ 18 w 118"/>
                                  <a:gd name="T93" fmla="*/ 18 h 139"/>
                                  <a:gd name="T94" fmla="*/ 30 w 118"/>
                                  <a:gd name="T95" fmla="*/ 8 h 139"/>
                                  <a:gd name="T96" fmla="*/ 44 w 118"/>
                                  <a:gd name="T97" fmla="*/ 2 h 139"/>
                                  <a:gd name="T98" fmla="*/ 60 w 118"/>
                                  <a:gd name="T99"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8" h="139">
                                    <a:moveTo>
                                      <a:pt x="59" y="16"/>
                                    </a:moveTo>
                                    <a:lnTo>
                                      <a:pt x="50" y="18"/>
                                    </a:lnTo>
                                    <a:lnTo>
                                      <a:pt x="40" y="23"/>
                                    </a:lnTo>
                                    <a:lnTo>
                                      <a:pt x="33" y="29"/>
                                    </a:lnTo>
                                    <a:lnTo>
                                      <a:pt x="27" y="39"/>
                                    </a:lnTo>
                                    <a:lnTo>
                                      <a:pt x="24" y="53"/>
                                    </a:lnTo>
                                    <a:lnTo>
                                      <a:pt x="23" y="69"/>
                                    </a:lnTo>
                                    <a:lnTo>
                                      <a:pt x="24" y="86"/>
                                    </a:lnTo>
                                    <a:lnTo>
                                      <a:pt x="27" y="100"/>
                                    </a:lnTo>
                                    <a:lnTo>
                                      <a:pt x="33" y="109"/>
                                    </a:lnTo>
                                    <a:lnTo>
                                      <a:pt x="40" y="117"/>
                                    </a:lnTo>
                                    <a:lnTo>
                                      <a:pt x="50" y="121"/>
                                    </a:lnTo>
                                    <a:lnTo>
                                      <a:pt x="59" y="122"/>
                                    </a:lnTo>
                                    <a:lnTo>
                                      <a:pt x="69" y="121"/>
                                    </a:lnTo>
                                    <a:lnTo>
                                      <a:pt x="78" y="117"/>
                                    </a:lnTo>
                                    <a:lnTo>
                                      <a:pt x="85" y="109"/>
                                    </a:lnTo>
                                    <a:lnTo>
                                      <a:pt x="91" y="99"/>
                                    </a:lnTo>
                                    <a:lnTo>
                                      <a:pt x="95" y="86"/>
                                    </a:lnTo>
                                    <a:lnTo>
                                      <a:pt x="96" y="69"/>
                                    </a:lnTo>
                                    <a:lnTo>
                                      <a:pt x="95" y="53"/>
                                    </a:lnTo>
                                    <a:lnTo>
                                      <a:pt x="91" y="39"/>
                                    </a:lnTo>
                                    <a:lnTo>
                                      <a:pt x="85" y="29"/>
                                    </a:lnTo>
                                    <a:lnTo>
                                      <a:pt x="77" y="23"/>
                                    </a:lnTo>
                                    <a:lnTo>
                                      <a:pt x="68" y="18"/>
                                    </a:lnTo>
                                    <a:lnTo>
                                      <a:pt x="59" y="16"/>
                                    </a:lnTo>
                                    <a:close/>
                                    <a:moveTo>
                                      <a:pt x="60" y="0"/>
                                    </a:moveTo>
                                    <a:lnTo>
                                      <a:pt x="77" y="2"/>
                                    </a:lnTo>
                                    <a:lnTo>
                                      <a:pt x="91" y="9"/>
                                    </a:lnTo>
                                    <a:lnTo>
                                      <a:pt x="102" y="19"/>
                                    </a:lnTo>
                                    <a:lnTo>
                                      <a:pt x="112" y="34"/>
                                    </a:lnTo>
                                    <a:lnTo>
                                      <a:pt x="117" y="50"/>
                                    </a:lnTo>
                                    <a:lnTo>
                                      <a:pt x="118" y="69"/>
                                    </a:lnTo>
                                    <a:lnTo>
                                      <a:pt x="117" y="89"/>
                                    </a:lnTo>
                                    <a:lnTo>
                                      <a:pt x="111" y="105"/>
                                    </a:lnTo>
                                    <a:lnTo>
                                      <a:pt x="101" y="120"/>
                                    </a:lnTo>
                                    <a:lnTo>
                                      <a:pt x="89" y="130"/>
                                    </a:lnTo>
                                    <a:lnTo>
                                      <a:pt x="74" y="137"/>
                                    </a:lnTo>
                                    <a:lnTo>
                                      <a:pt x="58" y="139"/>
                                    </a:lnTo>
                                    <a:lnTo>
                                      <a:pt x="41" y="136"/>
                                    </a:lnTo>
                                    <a:lnTo>
                                      <a:pt x="27" y="130"/>
                                    </a:lnTo>
                                    <a:lnTo>
                                      <a:pt x="16" y="119"/>
                                    </a:lnTo>
                                    <a:lnTo>
                                      <a:pt x="7" y="104"/>
                                    </a:lnTo>
                                    <a:lnTo>
                                      <a:pt x="2" y="88"/>
                                    </a:lnTo>
                                    <a:lnTo>
                                      <a:pt x="0" y="69"/>
                                    </a:lnTo>
                                    <a:lnTo>
                                      <a:pt x="2" y="49"/>
                                    </a:lnTo>
                                    <a:lnTo>
                                      <a:pt x="7" y="33"/>
                                    </a:lnTo>
                                    <a:lnTo>
                                      <a:pt x="18" y="18"/>
                                    </a:lnTo>
                                    <a:lnTo>
                                      <a:pt x="30" y="8"/>
                                    </a:lnTo>
                                    <a:lnTo>
                                      <a:pt x="44" y="2"/>
                                    </a:lnTo>
                                    <a:lnTo>
                                      <a:pt x="6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3" name="Freeform 631"/>
                            <wps:cNvSpPr>
                              <a:spLocks/>
                            </wps:cNvSpPr>
                            <wps:spPr bwMode="auto">
                              <a:xfrm>
                                <a:off x="2548" y="1864"/>
                                <a:ext cx="28" cy="59"/>
                              </a:xfrm>
                              <a:custGeom>
                                <a:avLst/>
                                <a:gdLst>
                                  <a:gd name="T0" fmla="*/ 57 w 65"/>
                                  <a:gd name="T1" fmla="*/ 0 h 135"/>
                                  <a:gd name="T2" fmla="*/ 60 w 65"/>
                                  <a:gd name="T3" fmla="*/ 0 h 135"/>
                                  <a:gd name="T4" fmla="*/ 65 w 65"/>
                                  <a:gd name="T5" fmla="*/ 1 h 135"/>
                                  <a:gd name="T6" fmla="*/ 65 w 65"/>
                                  <a:gd name="T7" fmla="*/ 19 h 135"/>
                                  <a:gd name="T8" fmla="*/ 61 w 65"/>
                                  <a:gd name="T9" fmla="*/ 19 h 135"/>
                                  <a:gd name="T10" fmla="*/ 50 w 65"/>
                                  <a:gd name="T11" fmla="*/ 22 h 135"/>
                                  <a:gd name="T12" fmla="*/ 41 w 65"/>
                                  <a:gd name="T13" fmla="*/ 26 h 135"/>
                                  <a:gd name="T14" fmla="*/ 32 w 65"/>
                                  <a:gd name="T15" fmla="*/ 33 h 135"/>
                                  <a:gd name="T16" fmla="*/ 26 w 65"/>
                                  <a:gd name="T17" fmla="*/ 42 h 135"/>
                                  <a:gd name="T18" fmla="*/ 22 w 65"/>
                                  <a:gd name="T19" fmla="*/ 53 h 135"/>
                                  <a:gd name="T20" fmla="*/ 21 w 65"/>
                                  <a:gd name="T21" fmla="*/ 66 h 135"/>
                                  <a:gd name="T22" fmla="*/ 21 w 65"/>
                                  <a:gd name="T23" fmla="*/ 135 h 135"/>
                                  <a:gd name="T24" fmla="*/ 0 w 65"/>
                                  <a:gd name="T25" fmla="*/ 135 h 135"/>
                                  <a:gd name="T26" fmla="*/ 0 w 65"/>
                                  <a:gd name="T27" fmla="*/ 4 h 135"/>
                                  <a:gd name="T28" fmla="*/ 18 w 65"/>
                                  <a:gd name="T29" fmla="*/ 4 h 135"/>
                                  <a:gd name="T30" fmla="*/ 18 w 65"/>
                                  <a:gd name="T31" fmla="*/ 34 h 135"/>
                                  <a:gd name="T32" fmla="*/ 28 w 65"/>
                                  <a:gd name="T33" fmla="*/ 16 h 135"/>
                                  <a:gd name="T34" fmla="*/ 38 w 65"/>
                                  <a:gd name="T35" fmla="*/ 6 h 135"/>
                                  <a:gd name="T36" fmla="*/ 47 w 65"/>
                                  <a:gd name="T37" fmla="*/ 2 h 135"/>
                                  <a:gd name="T38" fmla="*/ 57 w 65"/>
                                  <a:gd name="T3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5" h="135">
                                    <a:moveTo>
                                      <a:pt x="57" y="0"/>
                                    </a:moveTo>
                                    <a:lnTo>
                                      <a:pt x="60" y="0"/>
                                    </a:lnTo>
                                    <a:lnTo>
                                      <a:pt x="65" y="1"/>
                                    </a:lnTo>
                                    <a:lnTo>
                                      <a:pt x="65" y="19"/>
                                    </a:lnTo>
                                    <a:lnTo>
                                      <a:pt x="61" y="19"/>
                                    </a:lnTo>
                                    <a:lnTo>
                                      <a:pt x="50" y="22"/>
                                    </a:lnTo>
                                    <a:lnTo>
                                      <a:pt x="41" y="26"/>
                                    </a:lnTo>
                                    <a:lnTo>
                                      <a:pt x="32" y="33"/>
                                    </a:lnTo>
                                    <a:lnTo>
                                      <a:pt x="26" y="42"/>
                                    </a:lnTo>
                                    <a:lnTo>
                                      <a:pt x="22" y="53"/>
                                    </a:lnTo>
                                    <a:lnTo>
                                      <a:pt x="21" y="66"/>
                                    </a:lnTo>
                                    <a:lnTo>
                                      <a:pt x="21" y="135"/>
                                    </a:lnTo>
                                    <a:lnTo>
                                      <a:pt x="0" y="135"/>
                                    </a:lnTo>
                                    <a:lnTo>
                                      <a:pt x="0" y="4"/>
                                    </a:lnTo>
                                    <a:lnTo>
                                      <a:pt x="18" y="4"/>
                                    </a:lnTo>
                                    <a:lnTo>
                                      <a:pt x="18" y="34"/>
                                    </a:lnTo>
                                    <a:lnTo>
                                      <a:pt x="28" y="16"/>
                                    </a:lnTo>
                                    <a:lnTo>
                                      <a:pt x="38" y="6"/>
                                    </a:lnTo>
                                    <a:lnTo>
                                      <a:pt x="47" y="2"/>
                                    </a:lnTo>
                                    <a:lnTo>
                                      <a:pt x="57"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4" name="Freeform 632"/>
                            <wps:cNvSpPr>
                              <a:spLocks/>
                            </wps:cNvSpPr>
                            <wps:spPr bwMode="auto">
                              <a:xfrm>
                                <a:off x="2577" y="1851"/>
                                <a:ext cx="35" cy="74"/>
                              </a:xfrm>
                              <a:custGeom>
                                <a:avLst/>
                                <a:gdLst>
                                  <a:gd name="T0" fmla="*/ 43 w 80"/>
                                  <a:gd name="T1" fmla="*/ 0 h 170"/>
                                  <a:gd name="T2" fmla="*/ 43 w 80"/>
                                  <a:gd name="T3" fmla="*/ 35 h 170"/>
                                  <a:gd name="T4" fmla="*/ 73 w 80"/>
                                  <a:gd name="T5" fmla="*/ 35 h 170"/>
                                  <a:gd name="T6" fmla="*/ 73 w 80"/>
                                  <a:gd name="T7" fmla="*/ 50 h 170"/>
                                  <a:gd name="T8" fmla="*/ 43 w 80"/>
                                  <a:gd name="T9" fmla="*/ 50 h 170"/>
                                  <a:gd name="T10" fmla="*/ 43 w 80"/>
                                  <a:gd name="T11" fmla="*/ 133 h 170"/>
                                  <a:gd name="T12" fmla="*/ 44 w 80"/>
                                  <a:gd name="T13" fmla="*/ 142 h 170"/>
                                  <a:gd name="T14" fmla="*/ 48 w 80"/>
                                  <a:gd name="T15" fmla="*/ 149 h 170"/>
                                  <a:gd name="T16" fmla="*/ 54 w 80"/>
                                  <a:gd name="T17" fmla="*/ 153 h 170"/>
                                  <a:gd name="T18" fmla="*/ 63 w 80"/>
                                  <a:gd name="T19" fmla="*/ 154 h 170"/>
                                  <a:gd name="T20" fmla="*/ 72 w 80"/>
                                  <a:gd name="T21" fmla="*/ 154 h 170"/>
                                  <a:gd name="T22" fmla="*/ 80 w 80"/>
                                  <a:gd name="T23" fmla="*/ 153 h 170"/>
                                  <a:gd name="T24" fmla="*/ 80 w 80"/>
                                  <a:gd name="T25" fmla="*/ 168 h 170"/>
                                  <a:gd name="T26" fmla="*/ 60 w 80"/>
                                  <a:gd name="T27" fmla="*/ 170 h 170"/>
                                  <a:gd name="T28" fmla="*/ 47 w 80"/>
                                  <a:gd name="T29" fmla="*/ 168 h 170"/>
                                  <a:gd name="T30" fmla="*/ 37 w 80"/>
                                  <a:gd name="T31" fmla="*/ 163 h 170"/>
                                  <a:gd name="T32" fmla="*/ 28 w 80"/>
                                  <a:gd name="T33" fmla="*/ 156 h 170"/>
                                  <a:gd name="T34" fmla="*/ 24 w 80"/>
                                  <a:gd name="T35" fmla="*/ 144 h 170"/>
                                  <a:gd name="T36" fmla="*/ 22 w 80"/>
                                  <a:gd name="T37" fmla="*/ 130 h 170"/>
                                  <a:gd name="T38" fmla="*/ 22 w 80"/>
                                  <a:gd name="T39" fmla="*/ 50 h 170"/>
                                  <a:gd name="T40" fmla="*/ 0 w 80"/>
                                  <a:gd name="T41" fmla="*/ 50 h 170"/>
                                  <a:gd name="T42" fmla="*/ 0 w 80"/>
                                  <a:gd name="T43" fmla="*/ 35 h 170"/>
                                  <a:gd name="T44" fmla="*/ 22 w 80"/>
                                  <a:gd name="T45" fmla="*/ 35 h 170"/>
                                  <a:gd name="T46" fmla="*/ 23 w 80"/>
                                  <a:gd name="T47" fmla="*/ 2 h 170"/>
                                  <a:gd name="T48" fmla="*/ 43 w 80"/>
                                  <a:gd name="T49" fmla="*/ 0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80" h="170">
                                    <a:moveTo>
                                      <a:pt x="43" y="0"/>
                                    </a:moveTo>
                                    <a:lnTo>
                                      <a:pt x="43" y="35"/>
                                    </a:lnTo>
                                    <a:lnTo>
                                      <a:pt x="73" y="35"/>
                                    </a:lnTo>
                                    <a:lnTo>
                                      <a:pt x="73" y="50"/>
                                    </a:lnTo>
                                    <a:lnTo>
                                      <a:pt x="43" y="50"/>
                                    </a:lnTo>
                                    <a:lnTo>
                                      <a:pt x="43" y="133"/>
                                    </a:lnTo>
                                    <a:lnTo>
                                      <a:pt x="44" y="142"/>
                                    </a:lnTo>
                                    <a:lnTo>
                                      <a:pt x="48" y="149"/>
                                    </a:lnTo>
                                    <a:lnTo>
                                      <a:pt x="54" y="153"/>
                                    </a:lnTo>
                                    <a:lnTo>
                                      <a:pt x="63" y="154"/>
                                    </a:lnTo>
                                    <a:lnTo>
                                      <a:pt x="72" y="154"/>
                                    </a:lnTo>
                                    <a:lnTo>
                                      <a:pt x="80" y="153"/>
                                    </a:lnTo>
                                    <a:lnTo>
                                      <a:pt x="80" y="168"/>
                                    </a:lnTo>
                                    <a:lnTo>
                                      <a:pt x="60" y="170"/>
                                    </a:lnTo>
                                    <a:lnTo>
                                      <a:pt x="47" y="168"/>
                                    </a:lnTo>
                                    <a:lnTo>
                                      <a:pt x="37" y="163"/>
                                    </a:lnTo>
                                    <a:lnTo>
                                      <a:pt x="28" y="156"/>
                                    </a:lnTo>
                                    <a:lnTo>
                                      <a:pt x="24" y="144"/>
                                    </a:lnTo>
                                    <a:lnTo>
                                      <a:pt x="22" y="130"/>
                                    </a:lnTo>
                                    <a:lnTo>
                                      <a:pt x="22" y="50"/>
                                    </a:lnTo>
                                    <a:lnTo>
                                      <a:pt x="0" y="50"/>
                                    </a:lnTo>
                                    <a:lnTo>
                                      <a:pt x="0" y="35"/>
                                    </a:lnTo>
                                    <a:lnTo>
                                      <a:pt x="22" y="35"/>
                                    </a:lnTo>
                                    <a:lnTo>
                                      <a:pt x="23" y="2"/>
                                    </a:lnTo>
                                    <a:lnTo>
                                      <a:pt x="43"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5" name="Freeform 633"/>
                            <wps:cNvSpPr>
                              <a:spLocks/>
                            </wps:cNvSpPr>
                            <wps:spPr bwMode="auto">
                              <a:xfrm>
                                <a:off x="2663" y="1864"/>
                                <a:ext cx="49" cy="61"/>
                              </a:xfrm>
                              <a:custGeom>
                                <a:avLst/>
                                <a:gdLst>
                                  <a:gd name="T0" fmla="*/ 54 w 113"/>
                                  <a:gd name="T1" fmla="*/ 0 h 139"/>
                                  <a:gd name="T2" fmla="*/ 70 w 113"/>
                                  <a:gd name="T3" fmla="*/ 1 h 139"/>
                                  <a:gd name="T4" fmla="*/ 83 w 113"/>
                                  <a:gd name="T5" fmla="*/ 5 h 139"/>
                                  <a:gd name="T6" fmla="*/ 93 w 113"/>
                                  <a:gd name="T7" fmla="*/ 12 h 139"/>
                                  <a:gd name="T8" fmla="*/ 101 w 113"/>
                                  <a:gd name="T9" fmla="*/ 22 h 139"/>
                                  <a:gd name="T10" fmla="*/ 107 w 113"/>
                                  <a:gd name="T11" fmla="*/ 33 h 139"/>
                                  <a:gd name="T12" fmla="*/ 88 w 113"/>
                                  <a:gd name="T13" fmla="*/ 37 h 139"/>
                                  <a:gd name="T14" fmla="*/ 83 w 113"/>
                                  <a:gd name="T15" fmla="*/ 29 h 139"/>
                                  <a:gd name="T16" fmla="*/ 76 w 113"/>
                                  <a:gd name="T17" fmla="*/ 22 h 139"/>
                                  <a:gd name="T18" fmla="*/ 66 w 113"/>
                                  <a:gd name="T19" fmla="*/ 17 h 139"/>
                                  <a:gd name="T20" fmla="*/ 55 w 113"/>
                                  <a:gd name="T21" fmla="*/ 16 h 139"/>
                                  <a:gd name="T22" fmla="*/ 44 w 113"/>
                                  <a:gd name="T23" fmla="*/ 17 h 139"/>
                                  <a:gd name="T24" fmla="*/ 34 w 113"/>
                                  <a:gd name="T25" fmla="*/ 22 h 139"/>
                                  <a:gd name="T26" fmla="*/ 28 w 113"/>
                                  <a:gd name="T27" fmla="*/ 28 h 139"/>
                                  <a:gd name="T28" fmla="*/ 26 w 113"/>
                                  <a:gd name="T29" fmla="*/ 36 h 139"/>
                                  <a:gd name="T30" fmla="*/ 28 w 113"/>
                                  <a:gd name="T31" fmla="*/ 44 h 139"/>
                                  <a:gd name="T32" fmla="*/ 36 w 113"/>
                                  <a:gd name="T33" fmla="*/ 50 h 139"/>
                                  <a:gd name="T34" fmla="*/ 47 w 113"/>
                                  <a:gd name="T35" fmla="*/ 55 h 139"/>
                                  <a:gd name="T36" fmla="*/ 73 w 113"/>
                                  <a:gd name="T37" fmla="*/ 60 h 139"/>
                                  <a:gd name="T38" fmla="*/ 90 w 113"/>
                                  <a:gd name="T39" fmla="*/ 65 h 139"/>
                                  <a:gd name="T40" fmla="*/ 103 w 113"/>
                                  <a:gd name="T41" fmla="*/ 73 h 139"/>
                                  <a:gd name="T42" fmla="*/ 110 w 113"/>
                                  <a:gd name="T43" fmla="*/ 84 h 139"/>
                                  <a:gd name="T44" fmla="*/ 113 w 113"/>
                                  <a:gd name="T45" fmla="*/ 98 h 139"/>
                                  <a:gd name="T46" fmla="*/ 111 w 113"/>
                                  <a:gd name="T47" fmla="*/ 109 h 139"/>
                                  <a:gd name="T48" fmla="*/ 106 w 113"/>
                                  <a:gd name="T49" fmla="*/ 120 h 139"/>
                                  <a:gd name="T50" fmla="*/ 97 w 113"/>
                                  <a:gd name="T51" fmla="*/ 128 h 139"/>
                                  <a:gd name="T52" fmla="*/ 87 w 113"/>
                                  <a:gd name="T53" fmla="*/ 134 h 139"/>
                                  <a:gd name="T54" fmla="*/ 74 w 113"/>
                                  <a:gd name="T55" fmla="*/ 138 h 139"/>
                                  <a:gd name="T56" fmla="*/ 58 w 113"/>
                                  <a:gd name="T57" fmla="*/ 139 h 139"/>
                                  <a:gd name="T58" fmla="*/ 41 w 113"/>
                                  <a:gd name="T59" fmla="*/ 137 h 139"/>
                                  <a:gd name="T60" fmla="*/ 26 w 113"/>
                                  <a:gd name="T61" fmla="*/ 133 h 139"/>
                                  <a:gd name="T62" fmla="*/ 15 w 113"/>
                                  <a:gd name="T63" fmla="*/ 125 h 139"/>
                                  <a:gd name="T64" fmla="*/ 7 w 113"/>
                                  <a:gd name="T65" fmla="*/ 115 h 139"/>
                                  <a:gd name="T66" fmla="*/ 0 w 113"/>
                                  <a:gd name="T67" fmla="*/ 101 h 139"/>
                                  <a:gd name="T68" fmla="*/ 19 w 113"/>
                                  <a:gd name="T69" fmla="*/ 97 h 139"/>
                                  <a:gd name="T70" fmla="*/ 24 w 113"/>
                                  <a:gd name="T71" fmla="*/ 108 h 139"/>
                                  <a:gd name="T72" fmla="*/ 33 w 113"/>
                                  <a:gd name="T73" fmla="*/ 116 h 139"/>
                                  <a:gd name="T74" fmla="*/ 45 w 113"/>
                                  <a:gd name="T75" fmla="*/ 121 h 139"/>
                                  <a:gd name="T76" fmla="*/ 60 w 113"/>
                                  <a:gd name="T77" fmla="*/ 122 h 139"/>
                                  <a:gd name="T78" fmla="*/ 73 w 113"/>
                                  <a:gd name="T79" fmla="*/ 121 h 139"/>
                                  <a:gd name="T80" fmla="*/ 82 w 113"/>
                                  <a:gd name="T81" fmla="*/ 117 h 139"/>
                                  <a:gd name="T82" fmla="*/ 86 w 113"/>
                                  <a:gd name="T83" fmla="*/ 113 h 139"/>
                                  <a:gd name="T84" fmla="*/ 89 w 113"/>
                                  <a:gd name="T85" fmla="*/ 109 h 139"/>
                                  <a:gd name="T86" fmla="*/ 90 w 113"/>
                                  <a:gd name="T87" fmla="*/ 105 h 139"/>
                                  <a:gd name="T88" fmla="*/ 91 w 113"/>
                                  <a:gd name="T89" fmla="*/ 100 h 139"/>
                                  <a:gd name="T90" fmla="*/ 88 w 113"/>
                                  <a:gd name="T91" fmla="*/ 91 h 139"/>
                                  <a:gd name="T92" fmla="*/ 81 w 113"/>
                                  <a:gd name="T93" fmla="*/ 85 h 139"/>
                                  <a:gd name="T94" fmla="*/ 68 w 113"/>
                                  <a:gd name="T95" fmla="*/ 80 h 139"/>
                                  <a:gd name="T96" fmla="*/ 41 w 113"/>
                                  <a:gd name="T97" fmla="*/ 75 h 139"/>
                                  <a:gd name="T98" fmla="*/ 26 w 113"/>
                                  <a:gd name="T99" fmla="*/ 70 h 139"/>
                                  <a:gd name="T100" fmla="*/ 15 w 113"/>
                                  <a:gd name="T101" fmla="*/ 63 h 139"/>
                                  <a:gd name="T102" fmla="*/ 8 w 113"/>
                                  <a:gd name="T103" fmla="*/ 53 h 139"/>
                                  <a:gd name="T104" fmla="*/ 6 w 113"/>
                                  <a:gd name="T105" fmla="*/ 39 h 139"/>
                                  <a:gd name="T106" fmla="*/ 7 w 113"/>
                                  <a:gd name="T107" fmla="*/ 29 h 139"/>
                                  <a:gd name="T108" fmla="*/ 11 w 113"/>
                                  <a:gd name="T109" fmla="*/ 19 h 139"/>
                                  <a:gd name="T110" fmla="*/ 18 w 113"/>
                                  <a:gd name="T111" fmla="*/ 11 h 139"/>
                                  <a:gd name="T112" fmla="*/ 28 w 113"/>
                                  <a:gd name="T113" fmla="*/ 5 h 139"/>
                                  <a:gd name="T114" fmla="*/ 41 w 113"/>
                                  <a:gd name="T115" fmla="*/ 1 h 139"/>
                                  <a:gd name="T116" fmla="*/ 54 w 113"/>
                                  <a:gd name="T117"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3" h="139">
                                    <a:moveTo>
                                      <a:pt x="54" y="0"/>
                                    </a:moveTo>
                                    <a:lnTo>
                                      <a:pt x="70" y="1"/>
                                    </a:lnTo>
                                    <a:lnTo>
                                      <a:pt x="83" y="5"/>
                                    </a:lnTo>
                                    <a:lnTo>
                                      <a:pt x="93" y="12"/>
                                    </a:lnTo>
                                    <a:lnTo>
                                      <a:pt x="101" y="22"/>
                                    </a:lnTo>
                                    <a:lnTo>
                                      <a:pt x="107" y="33"/>
                                    </a:lnTo>
                                    <a:lnTo>
                                      <a:pt x="88" y="37"/>
                                    </a:lnTo>
                                    <a:lnTo>
                                      <a:pt x="83" y="29"/>
                                    </a:lnTo>
                                    <a:lnTo>
                                      <a:pt x="76" y="22"/>
                                    </a:lnTo>
                                    <a:lnTo>
                                      <a:pt x="66" y="17"/>
                                    </a:lnTo>
                                    <a:lnTo>
                                      <a:pt x="55" y="16"/>
                                    </a:lnTo>
                                    <a:lnTo>
                                      <a:pt x="44" y="17"/>
                                    </a:lnTo>
                                    <a:lnTo>
                                      <a:pt x="34" y="22"/>
                                    </a:lnTo>
                                    <a:lnTo>
                                      <a:pt x="28" y="28"/>
                                    </a:lnTo>
                                    <a:lnTo>
                                      <a:pt x="26" y="36"/>
                                    </a:lnTo>
                                    <a:lnTo>
                                      <a:pt x="28" y="44"/>
                                    </a:lnTo>
                                    <a:lnTo>
                                      <a:pt x="36" y="50"/>
                                    </a:lnTo>
                                    <a:lnTo>
                                      <a:pt x="47" y="55"/>
                                    </a:lnTo>
                                    <a:lnTo>
                                      <a:pt x="73" y="60"/>
                                    </a:lnTo>
                                    <a:lnTo>
                                      <a:pt x="90" y="65"/>
                                    </a:lnTo>
                                    <a:lnTo>
                                      <a:pt x="103" y="73"/>
                                    </a:lnTo>
                                    <a:lnTo>
                                      <a:pt x="110" y="84"/>
                                    </a:lnTo>
                                    <a:lnTo>
                                      <a:pt x="113" y="98"/>
                                    </a:lnTo>
                                    <a:lnTo>
                                      <a:pt x="111" y="109"/>
                                    </a:lnTo>
                                    <a:lnTo>
                                      <a:pt x="106" y="120"/>
                                    </a:lnTo>
                                    <a:lnTo>
                                      <a:pt x="97" y="128"/>
                                    </a:lnTo>
                                    <a:lnTo>
                                      <a:pt x="87" y="134"/>
                                    </a:lnTo>
                                    <a:lnTo>
                                      <a:pt x="74" y="138"/>
                                    </a:lnTo>
                                    <a:lnTo>
                                      <a:pt x="58" y="139"/>
                                    </a:lnTo>
                                    <a:lnTo>
                                      <a:pt x="41" y="137"/>
                                    </a:lnTo>
                                    <a:lnTo>
                                      <a:pt x="26" y="133"/>
                                    </a:lnTo>
                                    <a:lnTo>
                                      <a:pt x="15" y="125"/>
                                    </a:lnTo>
                                    <a:lnTo>
                                      <a:pt x="7" y="115"/>
                                    </a:lnTo>
                                    <a:lnTo>
                                      <a:pt x="0" y="101"/>
                                    </a:lnTo>
                                    <a:lnTo>
                                      <a:pt x="19" y="97"/>
                                    </a:lnTo>
                                    <a:lnTo>
                                      <a:pt x="24" y="108"/>
                                    </a:lnTo>
                                    <a:lnTo>
                                      <a:pt x="33" y="116"/>
                                    </a:lnTo>
                                    <a:lnTo>
                                      <a:pt x="45" y="121"/>
                                    </a:lnTo>
                                    <a:lnTo>
                                      <a:pt x="60" y="122"/>
                                    </a:lnTo>
                                    <a:lnTo>
                                      <a:pt x="73" y="121"/>
                                    </a:lnTo>
                                    <a:lnTo>
                                      <a:pt x="82" y="117"/>
                                    </a:lnTo>
                                    <a:lnTo>
                                      <a:pt x="86" y="113"/>
                                    </a:lnTo>
                                    <a:lnTo>
                                      <a:pt x="89" y="109"/>
                                    </a:lnTo>
                                    <a:lnTo>
                                      <a:pt x="90" y="105"/>
                                    </a:lnTo>
                                    <a:lnTo>
                                      <a:pt x="91" y="100"/>
                                    </a:lnTo>
                                    <a:lnTo>
                                      <a:pt x="88" y="91"/>
                                    </a:lnTo>
                                    <a:lnTo>
                                      <a:pt x="81" y="85"/>
                                    </a:lnTo>
                                    <a:lnTo>
                                      <a:pt x="68" y="80"/>
                                    </a:lnTo>
                                    <a:lnTo>
                                      <a:pt x="41" y="75"/>
                                    </a:lnTo>
                                    <a:lnTo>
                                      <a:pt x="26" y="70"/>
                                    </a:lnTo>
                                    <a:lnTo>
                                      <a:pt x="15" y="63"/>
                                    </a:lnTo>
                                    <a:lnTo>
                                      <a:pt x="8" y="53"/>
                                    </a:lnTo>
                                    <a:lnTo>
                                      <a:pt x="6" y="39"/>
                                    </a:lnTo>
                                    <a:lnTo>
                                      <a:pt x="7" y="29"/>
                                    </a:lnTo>
                                    <a:lnTo>
                                      <a:pt x="11" y="19"/>
                                    </a:lnTo>
                                    <a:lnTo>
                                      <a:pt x="18" y="11"/>
                                    </a:lnTo>
                                    <a:lnTo>
                                      <a:pt x="28" y="5"/>
                                    </a:lnTo>
                                    <a:lnTo>
                                      <a:pt x="41" y="1"/>
                                    </a:lnTo>
                                    <a:lnTo>
                                      <a:pt x="54"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6" name="Freeform 634"/>
                            <wps:cNvSpPr>
                              <a:spLocks/>
                            </wps:cNvSpPr>
                            <wps:spPr bwMode="auto">
                              <a:xfrm>
                                <a:off x="2713" y="1866"/>
                                <a:ext cx="48" cy="78"/>
                              </a:xfrm>
                              <a:custGeom>
                                <a:avLst/>
                                <a:gdLst>
                                  <a:gd name="T0" fmla="*/ 0 w 109"/>
                                  <a:gd name="T1" fmla="*/ 0 h 179"/>
                                  <a:gd name="T2" fmla="*/ 21 w 109"/>
                                  <a:gd name="T3" fmla="*/ 0 h 179"/>
                                  <a:gd name="T4" fmla="*/ 56 w 109"/>
                                  <a:gd name="T5" fmla="*/ 98 h 179"/>
                                  <a:gd name="T6" fmla="*/ 91 w 109"/>
                                  <a:gd name="T7" fmla="*/ 0 h 179"/>
                                  <a:gd name="T8" fmla="*/ 109 w 109"/>
                                  <a:gd name="T9" fmla="*/ 0 h 179"/>
                                  <a:gd name="T10" fmla="*/ 56 w 109"/>
                                  <a:gd name="T11" fmla="*/ 147 h 179"/>
                                  <a:gd name="T12" fmla="*/ 49 w 109"/>
                                  <a:gd name="T13" fmla="*/ 160 h 179"/>
                                  <a:gd name="T14" fmla="*/ 41 w 109"/>
                                  <a:gd name="T15" fmla="*/ 170 h 179"/>
                                  <a:gd name="T16" fmla="*/ 31 w 109"/>
                                  <a:gd name="T17" fmla="*/ 177 h 179"/>
                                  <a:gd name="T18" fmla="*/ 19 w 109"/>
                                  <a:gd name="T19" fmla="*/ 179 h 179"/>
                                  <a:gd name="T20" fmla="*/ 11 w 109"/>
                                  <a:gd name="T21" fmla="*/ 178 h 179"/>
                                  <a:gd name="T22" fmla="*/ 2 w 109"/>
                                  <a:gd name="T23" fmla="*/ 176 h 179"/>
                                  <a:gd name="T24" fmla="*/ 2 w 109"/>
                                  <a:gd name="T25" fmla="*/ 160 h 179"/>
                                  <a:gd name="T26" fmla="*/ 7 w 109"/>
                                  <a:gd name="T27" fmla="*/ 161 h 179"/>
                                  <a:gd name="T28" fmla="*/ 21 w 109"/>
                                  <a:gd name="T29" fmla="*/ 161 h 179"/>
                                  <a:gd name="T30" fmla="*/ 25 w 109"/>
                                  <a:gd name="T31" fmla="*/ 160 h 179"/>
                                  <a:gd name="T32" fmla="*/ 29 w 109"/>
                                  <a:gd name="T33" fmla="*/ 158 h 179"/>
                                  <a:gd name="T34" fmla="*/ 32 w 109"/>
                                  <a:gd name="T35" fmla="*/ 156 h 179"/>
                                  <a:gd name="T36" fmla="*/ 36 w 109"/>
                                  <a:gd name="T37" fmla="*/ 151 h 179"/>
                                  <a:gd name="T38" fmla="*/ 41 w 109"/>
                                  <a:gd name="T39" fmla="*/ 142 h 179"/>
                                  <a:gd name="T40" fmla="*/ 45 w 109"/>
                                  <a:gd name="T41" fmla="*/ 129 h 179"/>
                                  <a:gd name="T42" fmla="*/ 0 w 109"/>
                                  <a:gd name="T43" fmla="*/ 0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9" h="179">
                                    <a:moveTo>
                                      <a:pt x="0" y="0"/>
                                    </a:moveTo>
                                    <a:lnTo>
                                      <a:pt x="21" y="0"/>
                                    </a:lnTo>
                                    <a:lnTo>
                                      <a:pt x="56" y="98"/>
                                    </a:lnTo>
                                    <a:lnTo>
                                      <a:pt x="91" y="0"/>
                                    </a:lnTo>
                                    <a:lnTo>
                                      <a:pt x="109" y="0"/>
                                    </a:lnTo>
                                    <a:lnTo>
                                      <a:pt x="56" y="147"/>
                                    </a:lnTo>
                                    <a:lnTo>
                                      <a:pt x="49" y="160"/>
                                    </a:lnTo>
                                    <a:lnTo>
                                      <a:pt x="41" y="170"/>
                                    </a:lnTo>
                                    <a:lnTo>
                                      <a:pt x="31" y="177"/>
                                    </a:lnTo>
                                    <a:lnTo>
                                      <a:pt x="19" y="179"/>
                                    </a:lnTo>
                                    <a:lnTo>
                                      <a:pt x="11" y="178"/>
                                    </a:lnTo>
                                    <a:lnTo>
                                      <a:pt x="2" y="176"/>
                                    </a:lnTo>
                                    <a:lnTo>
                                      <a:pt x="2" y="160"/>
                                    </a:lnTo>
                                    <a:lnTo>
                                      <a:pt x="7" y="161"/>
                                    </a:lnTo>
                                    <a:lnTo>
                                      <a:pt x="21" y="161"/>
                                    </a:lnTo>
                                    <a:lnTo>
                                      <a:pt x="25" y="160"/>
                                    </a:lnTo>
                                    <a:lnTo>
                                      <a:pt x="29" y="158"/>
                                    </a:lnTo>
                                    <a:lnTo>
                                      <a:pt x="32" y="156"/>
                                    </a:lnTo>
                                    <a:lnTo>
                                      <a:pt x="36" y="151"/>
                                    </a:lnTo>
                                    <a:lnTo>
                                      <a:pt x="41" y="142"/>
                                    </a:lnTo>
                                    <a:lnTo>
                                      <a:pt x="45" y="129"/>
                                    </a:lnTo>
                                    <a:lnTo>
                                      <a:pt x="0"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7" name="Freeform 635"/>
                            <wps:cNvSpPr>
                              <a:spLocks/>
                            </wps:cNvSpPr>
                            <wps:spPr bwMode="auto">
                              <a:xfrm>
                                <a:off x="2758" y="1864"/>
                                <a:ext cx="49" cy="61"/>
                              </a:xfrm>
                              <a:custGeom>
                                <a:avLst/>
                                <a:gdLst>
                                  <a:gd name="T0" fmla="*/ 54 w 112"/>
                                  <a:gd name="T1" fmla="*/ 0 h 139"/>
                                  <a:gd name="T2" fmla="*/ 69 w 112"/>
                                  <a:gd name="T3" fmla="*/ 1 h 139"/>
                                  <a:gd name="T4" fmla="*/ 83 w 112"/>
                                  <a:gd name="T5" fmla="*/ 5 h 139"/>
                                  <a:gd name="T6" fmla="*/ 93 w 112"/>
                                  <a:gd name="T7" fmla="*/ 12 h 139"/>
                                  <a:gd name="T8" fmla="*/ 101 w 112"/>
                                  <a:gd name="T9" fmla="*/ 22 h 139"/>
                                  <a:gd name="T10" fmla="*/ 106 w 112"/>
                                  <a:gd name="T11" fmla="*/ 33 h 139"/>
                                  <a:gd name="T12" fmla="*/ 88 w 112"/>
                                  <a:gd name="T13" fmla="*/ 37 h 139"/>
                                  <a:gd name="T14" fmla="*/ 83 w 112"/>
                                  <a:gd name="T15" fmla="*/ 29 h 139"/>
                                  <a:gd name="T16" fmla="*/ 75 w 112"/>
                                  <a:gd name="T17" fmla="*/ 22 h 139"/>
                                  <a:gd name="T18" fmla="*/ 66 w 112"/>
                                  <a:gd name="T19" fmla="*/ 17 h 139"/>
                                  <a:gd name="T20" fmla="*/ 55 w 112"/>
                                  <a:gd name="T21" fmla="*/ 16 h 139"/>
                                  <a:gd name="T22" fmla="*/ 43 w 112"/>
                                  <a:gd name="T23" fmla="*/ 17 h 139"/>
                                  <a:gd name="T24" fmla="*/ 34 w 112"/>
                                  <a:gd name="T25" fmla="*/ 22 h 139"/>
                                  <a:gd name="T26" fmla="*/ 28 w 112"/>
                                  <a:gd name="T27" fmla="*/ 28 h 139"/>
                                  <a:gd name="T28" fmla="*/ 26 w 112"/>
                                  <a:gd name="T29" fmla="*/ 36 h 139"/>
                                  <a:gd name="T30" fmla="*/ 28 w 112"/>
                                  <a:gd name="T31" fmla="*/ 44 h 139"/>
                                  <a:gd name="T32" fmla="*/ 35 w 112"/>
                                  <a:gd name="T33" fmla="*/ 50 h 139"/>
                                  <a:gd name="T34" fmla="*/ 46 w 112"/>
                                  <a:gd name="T35" fmla="*/ 55 h 139"/>
                                  <a:gd name="T36" fmla="*/ 72 w 112"/>
                                  <a:gd name="T37" fmla="*/ 60 h 139"/>
                                  <a:gd name="T38" fmla="*/ 90 w 112"/>
                                  <a:gd name="T39" fmla="*/ 65 h 139"/>
                                  <a:gd name="T40" fmla="*/ 102 w 112"/>
                                  <a:gd name="T41" fmla="*/ 73 h 139"/>
                                  <a:gd name="T42" fmla="*/ 109 w 112"/>
                                  <a:gd name="T43" fmla="*/ 84 h 139"/>
                                  <a:gd name="T44" fmla="*/ 112 w 112"/>
                                  <a:gd name="T45" fmla="*/ 98 h 139"/>
                                  <a:gd name="T46" fmla="*/ 110 w 112"/>
                                  <a:gd name="T47" fmla="*/ 109 h 139"/>
                                  <a:gd name="T48" fmla="*/ 105 w 112"/>
                                  <a:gd name="T49" fmla="*/ 120 h 139"/>
                                  <a:gd name="T50" fmla="*/ 97 w 112"/>
                                  <a:gd name="T51" fmla="*/ 128 h 139"/>
                                  <a:gd name="T52" fmla="*/ 87 w 112"/>
                                  <a:gd name="T53" fmla="*/ 134 h 139"/>
                                  <a:gd name="T54" fmla="*/ 73 w 112"/>
                                  <a:gd name="T55" fmla="*/ 138 h 139"/>
                                  <a:gd name="T56" fmla="*/ 58 w 112"/>
                                  <a:gd name="T57" fmla="*/ 139 h 139"/>
                                  <a:gd name="T58" fmla="*/ 40 w 112"/>
                                  <a:gd name="T59" fmla="*/ 137 h 139"/>
                                  <a:gd name="T60" fmla="*/ 26 w 112"/>
                                  <a:gd name="T61" fmla="*/ 133 h 139"/>
                                  <a:gd name="T62" fmla="*/ 14 w 112"/>
                                  <a:gd name="T63" fmla="*/ 125 h 139"/>
                                  <a:gd name="T64" fmla="*/ 6 w 112"/>
                                  <a:gd name="T65" fmla="*/ 115 h 139"/>
                                  <a:gd name="T66" fmla="*/ 0 w 112"/>
                                  <a:gd name="T67" fmla="*/ 101 h 139"/>
                                  <a:gd name="T68" fmla="*/ 19 w 112"/>
                                  <a:gd name="T69" fmla="*/ 97 h 139"/>
                                  <a:gd name="T70" fmla="*/ 24 w 112"/>
                                  <a:gd name="T71" fmla="*/ 108 h 139"/>
                                  <a:gd name="T72" fmla="*/ 33 w 112"/>
                                  <a:gd name="T73" fmla="*/ 116 h 139"/>
                                  <a:gd name="T74" fmla="*/ 44 w 112"/>
                                  <a:gd name="T75" fmla="*/ 121 h 139"/>
                                  <a:gd name="T76" fmla="*/ 60 w 112"/>
                                  <a:gd name="T77" fmla="*/ 122 h 139"/>
                                  <a:gd name="T78" fmla="*/ 72 w 112"/>
                                  <a:gd name="T79" fmla="*/ 121 h 139"/>
                                  <a:gd name="T80" fmla="*/ 82 w 112"/>
                                  <a:gd name="T81" fmla="*/ 117 h 139"/>
                                  <a:gd name="T82" fmla="*/ 86 w 112"/>
                                  <a:gd name="T83" fmla="*/ 113 h 139"/>
                                  <a:gd name="T84" fmla="*/ 89 w 112"/>
                                  <a:gd name="T85" fmla="*/ 109 h 139"/>
                                  <a:gd name="T86" fmla="*/ 90 w 112"/>
                                  <a:gd name="T87" fmla="*/ 105 h 139"/>
                                  <a:gd name="T88" fmla="*/ 91 w 112"/>
                                  <a:gd name="T89" fmla="*/ 100 h 139"/>
                                  <a:gd name="T90" fmla="*/ 89 w 112"/>
                                  <a:gd name="T91" fmla="*/ 91 h 139"/>
                                  <a:gd name="T92" fmla="*/ 80 w 112"/>
                                  <a:gd name="T93" fmla="*/ 85 h 139"/>
                                  <a:gd name="T94" fmla="*/ 68 w 112"/>
                                  <a:gd name="T95" fmla="*/ 80 h 139"/>
                                  <a:gd name="T96" fmla="*/ 40 w 112"/>
                                  <a:gd name="T97" fmla="*/ 75 h 139"/>
                                  <a:gd name="T98" fmla="*/ 26 w 112"/>
                                  <a:gd name="T99" fmla="*/ 70 h 139"/>
                                  <a:gd name="T100" fmla="*/ 14 w 112"/>
                                  <a:gd name="T101" fmla="*/ 63 h 139"/>
                                  <a:gd name="T102" fmla="*/ 7 w 112"/>
                                  <a:gd name="T103" fmla="*/ 53 h 139"/>
                                  <a:gd name="T104" fmla="*/ 5 w 112"/>
                                  <a:gd name="T105" fmla="*/ 39 h 139"/>
                                  <a:gd name="T106" fmla="*/ 6 w 112"/>
                                  <a:gd name="T107" fmla="*/ 29 h 139"/>
                                  <a:gd name="T108" fmla="*/ 10 w 112"/>
                                  <a:gd name="T109" fmla="*/ 19 h 139"/>
                                  <a:gd name="T110" fmla="*/ 18 w 112"/>
                                  <a:gd name="T111" fmla="*/ 11 h 139"/>
                                  <a:gd name="T112" fmla="*/ 28 w 112"/>
                                  <a:gd name="T113" fmla="*/ 5 h 139"/>
                                  <a:gd name="T114" fmla="*/ 40 w 112"/>
                                  <a:gd name="T115" fmla="*/ 1 h 139"/>
                                  <a:gd name="T116" fmla="*/ 54 w 112"/>
                                  <a:gd name="T117"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2" h="139">
                                    <a:moveTo>
                                      <a:pt x="54" y="0"/>
                                    </a:moveTo>
                                    <a:lnTo>
                                      <a:pt x="69" y="1"/>
                                    </a:lnTo>
                                    <a:lnTo>
                                      <a:pt x="83" y="5"/>
                                    </a:lnTo>
                                    <a:lnTo>
                                      <a:pt x="93" y="12"/>
                                    </a:lnTo>
                                    <a:lnTo>
                                      <a:pt x="101" y="22"/>
                                    </a:lnTo>
                                    <a:lnTo>
                                      <a:pt x="106" y="33"/>
                                    </a:lnTo>
                                    <a:lnTo>
                                      <a:pt x="88" y="37"/>
                                    </a:lnTo>
                                    <a:lnTo>
                                      <a:pt x="83" y="29"/>
                                    </a:lnTo>
                                    <a:lnTo>
                                      <a:pt x="75" y="22"/>
                                    </a:lnTo>
                                    <a:lnTo>
                                      <a:pt x="66" y="17"/>
                                    </a:lnTo>
                                    <a:lnTo>
                                      <a:pt x="55" y="16"/>
                                    </a:lnTo>
                                    <a:lnTo>
                                      <a:pt x="43" y="17"/>
                                    </a:lnTo>
                                    <a:lnTo>
                                      <a:pt x="34" y="22"/>
                                    </a:lnTo>
                                    <a:lnTo>
                                      <a:pt x="28" y="28"/>
                                    </a:lnTo>
                                    <a:lnTo>
                                      <a:pt x="26" y="36"/>
                                    </a:lnTo>
                                    <a:lnTo>
                                      <a:pt x="28" y="44"/>
                                    </a:lnTo>
                                    <a:lnTo>
                                      <a:pt x="35" y="50"/>
                                    </a:lnTo>
                                    <a:lnTo>
                                      <a:pt x="46" y="55"/>
                                    </a:lnTo>
                                    <a:lnTo>
                                      <a:pt x="72" y="60"/>
                                    </a:lnTo>
                                    <a:lnTo>
                                      <a:pt x="90" y="65"/>
                                    </a:lnTo>
                                    <a:lnTo>
                                      <a:pt x="102" y="73"/>
                                    </a:lnTo>
                                    <a:lnTo>
                                      <a:pt x="109" y="84"/>
                                    </a:lnTo>
                                    <a:lnTo>
                                      <a:pt x="112" y="98"/>
                                    </a:lnTo>
                                    <a:lnTo>
                                      <a:pt x="110" y="109"/>
                                    </a:lnTo>
                                    <a:lnTo>
                                      <a:pt x="105" y="120"/>
                                    </a:lnTo>
                                    <a:lnTo>
                                      <a:pt x="97" y="128"/>
                                    </a:lnTo>
                                    <a:lnTo>
                                      <a:pt x="87" y="134"/>
                                    </a:lnTo>
                                    <a:lnTo>
                                      <a:pt x="73" y="138"/>
                                    </a:lnTo>
                                    <a:lnTo>
                                      <a:pt x="58" y="139"/>
                                    </a:lnTo>
                                    <a:lnTo>
                                      <a:pt x="40" y="137"/>
                                    </a:lnTo>
                                    <a:lnTo>
                                      <a:pt x="26" y="133"/>
                                    </a:lnTo>
                                    <a:lnTo>
                                      <a:pt x="14" y="125"/>
                                    </a:lnTo>
                                    <a:lnTo>
                                      <a:pt x="6" y="115"/>
                                    </a:lnTo>
                                    <a:lnTo>
                                      <a:pt x="0" y="101"/>
                                    </a:lnTo>
                                    <a:lnTo>
                                      <a:pt x="19" y="97"/>
                                    </a:lnTo>
                                    <a:lnTo>
                                      <a:pt x="24" y="108"/>
                                    </a:lnTo>
                                    <a:lnTo>
                                      <a:pt x="33" y="116"/>
                                    </a:lnTo>
                                    <a:lnTo>
                                      <a:pt x="44" y="121"/>
                                    </a:lnTo>
                                    <a:lnTo>
                                      <a:pt x="60" y="122"/>
                                    </a:lnTo>
                                    <a:lnTo>
                                      <a:pt x="72" y="121"/>
                                    </a:lnTo>
                                    <a:lnTo>
                                      <a:pt x="82" y="117"/>
                                    </a:lnTo>
                                    <a:lnTo>
                                      <a:pt x="86" y="113"/>
                                    </a:lnTo>
                                    <a:lnTo>
                                      <a:pt x="89" y="109"/>
                                    </a:lnTo>
                                    <a:lnTo>
                                      <a:pt x="90" y="105"/>
                                    </a:lnTo>
                                    <a:lnTo>
                                      <a:pt x="91" y="100"/>
                                    </a:lnTo>
                                    <a:lnTo>
                                      <a:pt x="89" y="91"/>
                                    </a:lnTo>
                                    <a:lnTo>
                                      <a:pt x="80" y="85"/>
                                    </a:lnTo>
                                    <a:lnTo>
                                      <a:pt x="68" y="80"/>
                                    </a:lnTo>
                                    <a:lnTo>
                                      <a:pt x="40" y="75"/>
                                    </a:lnTo>
                                    <a:lnTo>
                                      <a:pt x="26" y="70"/>
                                    </a:lnTo>
                                    <a:lnTo>
                                      <a:pt x="14" y="63"/>
                                    </a:lnTo>
                                    <a:lnTo>
                                      <a:pt x="7" y="53"/>
                                    </a:lnTo>
                                    <a:lnTo>
                                      <a:pt x="5" y="39"/>
                                    </a:lnTo>
                                    <a:lnTo>
                                      <a:pt x="6" y="29"/>
                                    </a:lnTo>
                                    <a:lnTo>
                                      <a:pt x="10" y="19"/>
                                    </a:lnTo>
                                    <a:lnTo>
                                      <a:pt x="18" y="11"/>
                                    </a:lnTo>
                                    <a:lnTo>
                                      <a:pt x="28" y="5"/>
                                    </a:lnTo>
                                    <a:lnTo>
                                      <a:pt x="40" y="1"/>
                                    </a:lnTo>
                                    <a:lnTo>
                                      <a:pt x="54"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8" name="Freeform 636"/>
                            <wps:cNvSpPr>
                              <a:spLocks/>
                            </wps:cNvSpPr>
                            <wps:spPr bwMode="auto">
                              <a:xfrm>
                                <a:off x="2807" y="1851"/>
                                <a:ext cx="35" cy="74"/>
                              </a:xfrm>
                              <a:custGeom>
                                <a:avLst/>
                                <a:gdLst>
                                  <a:gd name="T0" fmla="*/ 44 w 81"/>
                                  <a:gd name="T1" fmla="*/ 0 h 170"/>
                                  <a:gd name="T2" fmla="*/ 44 w 81"/>
                                  <a:gd name="T3" fmla="*/ 35 h 170"/>
                                  <a:gd name="T4" fmla="*/ 74 w 81"/>
                                  <a:gd name="T5" fmla="*/ 35 h 170"/>
                                  <a:gd name="T6" fmla="*/ 74 w 81"/>
                                  <a:gd name="T7" fmla="*/ 50 h 170"/>
                                  <a:gd name="T8" fmla="*/ 44 w 81"/>
                                  <a:gd name="T9" fmla="*/ 50 h 170"/>
                                  <a:gd name="T10" fmla="*/ 44 w 81"/>
                                  <a:gd name="T11" fmla="*/ 133 h 170"/>
                                  <a:gd name="T12" fmla="*/ 46 w 81"/>
                                  <a:gd name="T13" fmla="*/ 142 h 170"/>
                                  <a:gd name="T14" fmla="*/ 50 w 81"/>
                                  <a:gd name="T15" fmla="*/ 149 h 170"/>
                                  <a:gd name="T16" fmla="*/ 56 w 81"/>
                                  <a:gd name="T17" fmla="*/ 153 h 170"/>
                                  <a:gd name="T18" fmla="*/ 65 w 81"/>
                                  <a:gd name="T19" fmla="*/ 154 h 170"/>
                                  <a:gd name="T20" fmla="*/ 73 w 81"/>
                                  <a:gd name="T21" fmla="*/ 154 h 170"/>
                                  <a:gd name="T22" fmla="*/ 81 w 81"/>
                                  <a:gd name="T23" fmla="*/ 153 h 170"/>
                                  <a:gd name="T24" fmla="*/ 81 w 81"/>
                                  <a:gd name="T25" fmla="*/ 168 h 170"/>
                                  <a:gd name="T26" fmla="*/ 71 w 81"/>
                                  <a:gd name="T27" fmla="*/ 169 h 170"/>
                                  <a:gd name="T28" fmla="*/ 62 w 81"/>
                                  <a:gd name="T29" fmla="*/ 170 h 170"/>
                                  <a:gd name="T30" fmla="*/ 49 w 81"/>
                                  <a:gd name="T31" fmla="*/ 168 h 170"/>
                                  <a:gd name="T32" fmla="*/ 38 w 81"/>
                                  <a:gd name="T33" fmla="*/ 163 h 170"/>
                                  <a:gd name="T34" fmla="*/ 30 w 81"/>
                                  <a:gd name="T35" fmla="*/ 156 h 170"/>
                                  <a:gd name="T36" fmla="*/ 25 w 81"/>
                                  <a:gd name="T37" fmla="*/ 144 h 170"/>
                                  <a:gd name="T38" fmla="*/ 24 w 81"/>
                                  <a:gd name="T39" fmla="*/ 130 h 170"/>
                                  <a:gd name="T40" fmla="*/ 24 w 81"/>
                                  <a:gd name="T41" fmla="*/ 50 h 170"/>
                                  <a:gd name="T42" fmla="*/ 0 w 81"/>
                                  <a:gd name="T43" fmla="*/ 50 h 170"/>
                                  <a:gd name="T44" fmla="*/ 0 w 81"/>
                                  <a:gd name="T45" fmla="*/ 35 h 170"/>
                                  <a:gd name="T46" fmla="*/ 24 w 81"/>
                                  <a:gd name="T47" fmla="*/ 35 h 170"/>
                                  <a:gd name="T48" fmla="*/ 25 w 81"/>
                                  <a:gd name="T49" fmla="*/ 2 h 170"/>
                                  <a:gd name="T50" fmla="*/ 44 w 81"/>
                                  <a:gd name="T51" fmla="*/ 0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1" h="170">
                                    <a:moveTo>
                                      <a:pt x="44" y="0"/>
                                    </a:moveTo>
                                    <a:lnTo>
                                      <a:pt x="44" y="35"/>
                                    </a:lnTo>
                                    <a:lnTo>
                                      <a:pt x="74" y="35"/>
                                    </a:lnTo>
                                    <a:lnTo>
                                      <a:pt x="74" y="50"/>
                                    </a:lnTo>
                                    <a:lnTo>
                                      <a:pt x="44" y="50"/>
                                    </a:lnTo>
                                    <a:lnTo>
                                      <a:pt x="44" y="133"/>
                                    </a:lnTo>
                                    <a:lnTo>
                                      <a:pt x="46" y="142"/>
                                    </a:lnTo>
                                    <a:lnTo>
                                      <a:pt x="50" y="149"/>
                                    </a:lnTo>
                                    <a:lnTo>
                                      <a:pt x="56" y="153"/>
                                    </a:lnTo>
                                    <a:lnTo>
                                      <a:pt x="65" y="154"/>
                                    </a:lnTo>
                                    <a:lnTo>
                                      <a:pt x="73" y="154"/>
                                    </a:lnTo>
                                    <a:lnTo>
                                      <a:pt x="81" y="153"/>
                                    </a:lnTo>
                                    <a:lnTo>
                                      <a:pt x="81" y="168"/>
                                    </a:lnTo>
                                    <a:lnTo>
                                      <a:pt x="71" y="169"/>
                                    </a:lnTo>
                                    <a:lnTo>
                                      <a:pt x="62" y="170"/>
                                    </a:lnTo>
                                    <a:lnTo>
                                      <a:pt x="49" y="168"/>
                                    </a:lnTo>
                                    <a:lnTo>
                                      <a:pt x="38" y="163"/>
                                    </a:lnTo>
                                    <a:lnTo>
                                      <a:pt x="30" y="156"/>
                                    </a:lnTo>
                                    <a:lnTo>
                                      <a:pt x="25" y="144"/>
                                    </a:lnTo>
                                    <a:lnTo>
                                      <a:pt x="24" y="130"/>
                                    </a:lnTo>
                                    <a:lnTo>
                                      <a:pt x="24" y="50"/>
                                    </a:lnTo>
                                    <a:lnTo>
                                      <a:pt x="0" y="50"/>
                                    </a:lnTo>
                                    <a:lnTo>
                                      <a:pt x="0" y="35"/>
                                    </a:lnTo>
                                    <a:lnTo>
                                      <a:pt x="24" y="35"/>
                                    </a:lnTo>
                                    <a:lnTo>
                                      <a:pt x="25" y="2"/>
                                    </a:lnTo>
                                    <a:lnTo>
                                      <a:pt x="44"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39" name="Freeform 637"/>
                            <wps:cNvSpPr>
                              <a:spLocks noEditPoints="1"/>
                            </wps:cNvSpPr>
                            <wps:spPr bwMode="auto">
                              <a:xfrm>
                                <a:off x="2842" y="1864"/>
                                <a:ext cx="51" cy="61"/>
                              </a:xfrm>
                              <a:custGeom>
                                <a:avLst/>
                                <a:gdLst>
                                  <a:gd name="T0" fmla="*/ 61 w 117"/>
                                  <a:gd name="T1" fmla="*/ 15 h 139"/>
                                  <a:gd name="T2" fmla="*/ 47 w 117"/>
                                  <a:gd name="T3" fmla="*/ 18 h 139"/>
                                  <a:gd name="T4" fmla="*/ 35 w 117"/>
                                  <a:gd name="T5" fmla="*/ 27 h 139"/>
                                  <a:gd name="T6" fmla="*/ 29 w 117"/>
                                  <a:gd name="T7" fmla="*/ 35 h 139"/>
                                  <a:gd name="T8" fmla="*/ 25 w 117"/>
                                  <a:gd name="T9" fmla="*/ 45 h 139"/>
                                  <a:gd name="T10" fmla="*/ 24 w 117"/>
                                  <a:gd name="T11" fmla="*/ 57 h 139"/>
                                  <a:gd name="T12" fmla="*/ 96 w 117"/>
                                  <a:gd name="T13" fmla="*/ 57 h 139"/>
                                  <a:gd name="T14" fmla="*/ 95 w 117"/>
                                  <a:gd name="T15" fmla="*/ 45 h 139"/>
                                  <a:gd name="T16" fmla="*/ 92 w 117"/>
                                  <a:gd name="T17" fmla="*/ 36 h 139"/>
                                  <a:gd name="T18" fmla="*/ 90 w 117"/>
                                  <a:gd name="T19" fmla="*/ 31 h 139"/>
                                  <a:gd name="T20" fmla="*/ 85 w 117"/>
                                  <a:gd name="T21" fmla="*/ 26 h 139"/>
                                  <a:gd name="T22" fmla="*/ 80 w 117"/>
                                  <a:gd name="T23" fmla="*/ 22 h 139"/>
                                  <a:gd name="T24" fmla="*/ 71 w 117"/>
                                  <a:gd name="T25" fmla="*/ 17 h 139"/>
                                  <a:gd name="T26" fmla="*/ 61 w 117"/>
                                  <a:gd name="T27" fmla="*/ 15 h 139"/>
                                  <a:gd name="T28" fmla="*/ 61 w 117"/>
                                  <a:gd name="T29" fmla="*/ 0 h 139"/>
                                  <a:gd name="T30" fmla="*/ 76 w 117"/>
                                  <a:gd name="T31" fmla="*/ 2 h 139"/>
                                  <a:gd name="T32" fmla="*/ 91 w 117"/>
                                  <a:gd name="T33" fmla="*/ 8 h 139"/>
                                  <a:gd name="T34" fmla="*/ 102 w 117"/>
                                  <a:gd name="T35" fmla="*/ 17 h 139"/>
                                  <a:gd name="T36" fmla="*/ 110 w 117"/>
                                  <a:gd name="T37" fmla="*/ 32 h 139"/>
                                  <a:gd name="T38" fmla="*/ 115 w 117"/>
                                  <a:gd name="T39" fmla="*/ 49 h 139"/>
                                  <a:gd name="T40" fmla="*/ 117 w 117"/>
                                  <a:gd name="T41" fmla="*/ 71 h 139"/>
                                  <a:gd name="T42" fmla="*/ 23 w 117"/>
                                  <a:gd name="T43" fmla="*/ 71 h 139"/>
                                  <a:gd name="T44" fmla="*/ 24 w 117"/>
                                  <a:gd name="T45" fmla="*/ 89 h 139"/>
                                  <a:gd name="T46" fmla="*/ 28 w 117"/>
                                  <a:gd name="T47" fmla="*/ 102 h 139"/>
                                  <a:gd name="T48" fmla="*/ 35 w 117"/>
                                  <a:gd name="T49" fmla="*/ 111 h 139"/>
                                  <a:gd name="T50" fmla="*/ 47 w 117"/>
                                  <a:gd name="T51" fmla="*/ 120 h 139"/>
                                  <a:gd name="T52" fmla="*/ 62 w 117"/>
                                  <a:gd name="T53" fmla="*/ 122 h 139"/>
                                  <a:gd name="T54" fmla="*/ 73 w 117"/>
                                  <a:gd name="T55" fmla="*/ 121 h 139"/>
                                  <a:gd name="T56" fmla="*/ 82 w 117"/>
                                  <a:gd name="T57" fmla="*/ 116 h 139"/>
                                  <a:gd name="T58" fmla="*/ 91 w 117"/>
                                  <a:gd name="T59" fmla="*/ 107 h 139"/>
                                  <a:gd name="T60" fmla="*/ 97 w 117"/>
                                  <a:gd name="T61" fmla="*/ 96 h 139"/>
                                  <a:gd name="T62" fmla="*/ 115 w 117"/>
                                  <a:gd name="T63" fmla="*/ 100 h 139"/>
                                  <a:gd name="T64" fmla="*/ 108 w 117"/>
                                  <a:gd name="T65" fmla="*/ 116 h 139"/>
                                  <a:gd name="T66" fmla="*/ 96 w 117"/>
                                  <a:gd name="T67" fmla="*/ 128 h 139"/>
                                  <a:gd name="T68" fmla="*/ 79 w 117"/>
                                  <a:gd name="T69" fmla="*/ 136 h 139"/>
                                  <a:gd name="T70" fmla="*/ 60 w 117"/>
                                  <a:gd name="T71" fmla="*/ 139 h 139"/>
                                  <a:gd name="T72" fmla="*/ 43 w 117"/>
                                  <a:gd name="T73" fmla="*/ 137 h 139"/>
                                  <a:gd name="T74" fmla="*/ 29 w 117"/>
                                  <a:gd name="T75" fmla="*/ 130 h 139"/>
                                  <a:gd name="T76" fmla="*/ 16 w 117"/>
                                  <a:gd name="T77" fmla="*/ 120 h 139"/>
                                  <a:gd name="T78" fmla="*/ 7 w 117"/>
                                  <a:gd name="T79" fmla="*/ 106 h 139"/>
                                  <a:gd name="T80" fmla="*/ 2 w 117"/>
                                  <a:gd name="T81" fmla="*/ 90 h 139"/>
                                  <a:gd name="T82" fmla="*/ 0 w 117"/>
                                  <a:gd name="T83" fmla="*/ 70 h 139"/>
                                  <a:gd name="T84" fmla="*/ 2 w 117"/>
                                  <a:gd name="T85" fmla="*/ 50 h 139"/>
                                  <a:gd name="T86" fmla="*/ 7 w 117"/>
                                  <a:gd name="T87" fmla="*/ 34 h 139"/>
                                  <a:gd name="T88" fmla="*/ 17 w 117"/>
                                  <a:gd name="T89" fmla="*/ 19 h 139"/>
                                  <a:gd name="T90" fmla="*/ 30 w 117"/>
                                  <a:gd name="T91" fmla="*/ 8 h 139"/>
                                  <a:gd name="T92" fmla="*/ 44 w 117"/>
                                  <a:gd name="T93" fmla="*/ 2 h 139"/>
                                  <a:gd name="T94" fmla="*/ 61 w 117"/>
                                  <a:gd name="T95"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17" h="139">
                                    <a:moveTo>
                                      <a:pt x="61" y="15"/>
                                    </a:moveTo>
                                    <a:lnTo>
                                      <a:pt x="47" y="18"/>
                                    </a:lnTo>
                                    <a:lnTo>
                                      <a:pt x="35" y="27"/>
                                    </a:lnTo>
                                    <a:lnTo>
                                      <a:pt x="29" y="35"/>
                                    </a:lnTo>
                                    <a:lnTo>
                                      <a:pt x="25" y="45"/>
                                    </a:lnTo>
                                    <a:lnTo>
                                      <a:pt x="24" y="57"/>
                                    </a:lnTo>
                                    <a:lnTo>
                                      <a:pt x="96" y="57"/>
                                    </a:lnTo>
                                    <a:lnTo>
                                      <a:pt x="95" y="45"/>
                                    </a:lnTo>
                                    <a:lnTo>
                                      <a:pt x="92" y="36"/>
                                    </a:lnTo>
                                    <a:lnTo>
                                      <a:pt x="90" y="31"/>
                                    </a:lnTo>
                                    <a:lnTo>
                                      <a:pt x="85" y="26"/>
                                    </a:lnTo>
                                    <a:lnTo>
                                      <a:pt x="80" y="22"/>
                                    </a:lnTo>
                                    <a:lnTo>
                                      <a:pt x="71" y="17"/>
                                    </a:lnTo>
                                    <a:lnTo>
                                      <a:pt x="61" y="15"/>
                                    </a:lnTo>
                                    <a:close/>
                                    <a:moveTo>
                                      <a:pt x="61" y="0"/>
                                    </a:moveTo>
                                    <a:lnTo>
                                      <a:pt x="76" y="2"/>
                                    </a:lnTo>
                                    <a:lnTo>
                                      <a:pt x="91" y="8"/>
                                    </a:lnTo>
                                    <a:lnTo>
                                      <a:pt x="102" y="17"/>
                                    </a:lnTo>
                                    <a:lnTo>
                                      <a:pt x="110" y="32"/>
                                    </a:lnTo>
                                    <a:lnTo>
                                      <a:pt x="115" y="49"/>
                                    </a:lnTo>
                                    <a:lnTo>
                                      <a:pt x="117" y="71"/>
                                    </a:lnTo>
                                    <a:lnTo>
                                      <a:pt x="23" y="71"/>
                                    </a:lnTo>
                                    <a:lnTo>
                                      <a:pt x="24" y="89"/>
                                    </a:lnTo>
                                    <a:lnTo>
                                      <a:pt x="28" y="102"/>
                                    </a:lnTo>
                                    <a:lnTo>
                                      <a:pt x="35" y="111"/>
                                    </a:lnTo>
                                    <a:lnTo>
                                      <a:pt x="47" y="120"/>
                                    </a:lnTo>
                                    <a:lnTo>
                                      <a:pt x="62" y="122"/>
                                    </a:lnTo>
                                    <a:lnTo>
                                      <a:pt x="73" y="121"/>
                                    </a:lnTo>
                                    <a:lnTo>
                                      <a:pt x="82" y="116"/>
                                    </a:lnTo>
                                    <a:lnTo>
                                      <a:pt x="91" y="107"/>
                                    </a:lnTo>
                                    <a:lnTo>
                                      <a:pt x="97" y="96"/>
                                    </a:lnTo>
                                    <a:lnTo>
                                      <a:pt x="115" y="100"/>
                                    </a:lnTo>
                                    <a:lnTo>
                                      <a:pt x="108" y="116"/>
                                    </a:lnTo>
                                    <a:lnTo>
                                      <a:pt x="96" y="128"/>
                                    </a:lnTo>
                                    <a:lnTo>
                                      <a:pt x="79" y="136"/>
                                    </a:lnTo>
                                    <a:lnTo>
                                      <a:pt x="60" y="139"/>
                                    </a:lnTo>
                                    <a:lnTo>
                                      <a:pt x="43" y="137"/>
                                    </a:lnTo>
                                    <a:lnTo>
                                      <a:pt x="29" y="130"/>
                                    </a:lnTo>
                                    <a:lnTo>
                                      <a:pt x="16" y="120"/>
                                    </a:lnTo>
                                    <a:lnTo>
                                      <a:pt x="7" y="106"/>
                                    </a:lnTo>
                                    <a:lnTo>
                                      <a:pt x="2" y="90"/>
                                    </a:lnTo>
                                    <a:lnTo>
                                      <a:pt x="0" y="70"/>
                                    </a:lnTo>
                                    <a:lnTo>
                                      <a:pt x="2" y="50"/>
                                    </a:lnTo>
                                    <a:lnTo>
                                      <a:pt x="7" y="34"/>
                                    </a:lnTo>
                                    <a:lnTo>
                                      <a:pt x="17" y="19"/>
                                    </a:lnTo>
                                    <a:lnTo>
                                      <a:pt x="30" y="8"/>
                                    </a:lnTo>
                                    <a:lnTo>
                                      <a:pt x="44" y="2"/>
                                    </a:lnTo>
                                    <a:lnTo>
                                      <a:pt x="61"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40" name="Freeform 638"/>
                            <wps:cNvSpPr>
                              <a:spLocks/>
                            </wps:cNvSpPr>
                            <wps:spPr bwMode="auto">
                              <a:xfrm>
                                <a:off x="2904" y="1864"/>
                                <a:ext cx="77" cy="59"/>
                              </a:xfrm>
                              <a:custGeom>
                                <a:avLst/>
                                <a:gdLst>
                                  <a:gd name="T0" fmla="*/ 58 w 175"/>
                                  <a:gd name="T1" fmla="*/ 0 h 135"/>
                                  <a:gd name="T2" fmla="*/ 71 w 175"/>
                                  <a:gd name="T3" fmla="*/ 2 h 135"/>
                                  <a:gd name="T4" fmla="*/ 82 w 175"/>
                                  <a:gd name="T5" fmla="*/ 9 h 135"/>
                                  <a:gd name="T6" fmla="*/ 90 w 175"/>
                                  <a:gd name="T7" fmla="*/ 19 h 135"/>
                                  <a:gd name="T8" fmla="*/ 95 w 175"/>
                                  <a:gd name="T9" fmla="*/ 32 h 135"/>
                                  <a:gd name="T10" fmla="*/ 102 w 175"/>
                                  <a:gd name="T11" fmla="*/ 17 h 135"/>
                                  <a:gd name="T12" fmla="*/ 112 w 175"/>
                                  <a:gd name="T13" fmla="*/ 8 h 135"/>
                                  <a:gd name="T14" fmla="*/ 123 w 175"/>
                                  <a:gd name="T15" fmla="*/ 2 h 135"/>
                                  <a:gd name="T16" fmla="*/ 136 w 175"/>
                                  <a:gd name="T17" fmla="*/ 0 h 135"/>
                                  <a:gd name="T18" fmla="*/ 149 w 175"/>
                                  <a:gd name="T19" fmla="*/ 2 h 135"/>
                                  <a:gd name="T20" fmla="*/ 160 w 175"/>
                                  <a:gd name="T21" fmla="*/ 8 h 135"/>
                                  <a:gd name="T22" fmla="*/ 168 w 175"/>
                                  <a:gd name="T23" fmla="*/ 16 h 135"/>
                                  <a:gd name="T24" fmla="*/ 173 w 175"/>
                                  <a:gd name="T25" fmla="*/ 26 h 135"/>
                                  <a:gd name="T26" fmla="*/ 175 w 175"/>
                                  <a:gd name="T27" fmla="*/ 37 h 135"/>
                                  <a:gd name="T28" fmla="*/ 175 w 175"/>
                                  <a:gd name="T29" fmla="*/ 135 h 135"/>
                                  <a:gd name="T30" fmla="*/ 156 w 175"/>
                                  <a:gd name="T31" fmla="*/ 135 h 135"/>
                                  <a:gd name="T32" fmla="*/ 156 w 175"/>
                                  <a:gd name="T33" fmla="*/ 54 h 135"/>
                                  <a:gd name="T34" fmla="*/ 155 w 175"/>
                                  <a:gd name="T35" fmla="*/ 42 h 135"/>
                                  <a:gd name="T36" fmla="*/ 154 w 175"/>
                                  <a:gd name="T37" fmla="*/ 34 h 135"/>
                                  <a:gd name="T38" fmla="*/ 152 w 175"/>
                                  <a:gd name="T39" fmla="*/ 30 h 135"/>
                                  <a:gd name="T40" fmla="*/ 150 w 175"/>
                                  <a:gd name="T41" fmla="*/ 27 h 135"/>
                                  <a:gd name="T42" fmla="*/ 146 w 175"/>
                                  <a:gd name="T43" fmla="*/ 23 h 135"/>
                                  <a:gd name="T44" fmla="*/ 140 w 175"/>
                                  <a:gd name="T45" fmla="*/ 19 h 135"/>
                                  <a:gd name="T46" fmla="*/ 130 w 175"/>
                                  <a:gd name="T47" fmla="*/ 17 h 135"/>
                                  <a:gd name="T48" fmla="*/ 119 w 175"/>
                                  <a:gd name="T49" fmla="*/ 21 h 135"/>
                                  <a:gd name="T50" fmla="*/ 108 w 175"/>
                                  <a:gd name="T51" fmla="*/ 28 h 135"/>
                                  <a:gd name="T52" fmla="*/ 102 w 175"/>
                                  <a:gd name="T53" fmla="*/ 37 h 135"/>
                                  <a:gd name="T54" fmla="*/ 98 w 175"/>
                                  <a:gd name="T55" fmla="*/ 47 h 135"/>
                                  <a:gd name="T56" fmla="*/ 97 w 175"/>
                                  <a:gd name="T57" fmla="*/ 61 h 135"/>
                                  <a:gd name="T58" fmla="*/ 97 w 175"/>
                                  <a:gd name="T59" fmla="*/ 135 h 135"/>
                                  <a:gd name="T60" fmla="*/ 78 w 175"/>
                                  <a:gd name="T61" fmla="*/ 135 h 135"/>
                                  <a:gd name="T62" fmla="*/ 78 w 175"/>
                                  <a:gd name="T63" fmla="*/ 48 h 135"/>
                                  <a:gd name="T64" fmla="*/ 76 w 175"/>
                                  <a:gd name="T65" fmla="*/ 38 h 135"/>
                                  <a:gd name="T66" fmla="*/ 73 w 175"/>
                                  <a:gd name="T67" fmla="*/ 30 h 135"/>
                                  <a:gd name="T68" fmla="*/ 69 w 175"/>
                                  <a:gd name="T69" fmla="*/ 25 h 135"/>
                                  <a:gd name="T70" fmla="*/ 61 w 175"/>
                                  <a:gd name="T71" fmla="*/ 18 h 135"/>
                                  <a:gd name="T72" fmla="*/ 52 w 175"/>
                                  <a:gd name="T73" fmla="*/ 17 h 135"/>
                                  <a:gd name="T74" fmla="*/ 39 w 175"/>
                                  <a:gd name="T75" fmla="*/ 19 h 135"/>
                                  <a:gd name="T76" fmla="*/ 29 w 175"/>
                                  <a:gd name="T77" fmla="*/ 28 h 135"/>
                                  <a:gd name="T78" fmla="*/ 24 w 175"/>
                                  <a:gd name="T79" fmla="*/ 36 h 135"/>
                                  <a:gd name="T80" fmla="*/ 21 w 175"/>
                                  <a:gd name="T81" fmla="*/ 45 h 135"/>
                                  <a:gd name="T82" fmla="*/ 20 w 175"/>
                                  <a:gd name="T83" fmla="*/ 57 h 135"/>
                                  <a:gd name="T84" fmla="*/ 20 w 175"/>
                                  <a:gd name="T85" fmla="*/ 135 h 135"/>
                                  <a:gd name="T86" fmla="*/ 0 w 175"/>
                                  <a:gd name="T87" fmla="*/ 135 h 135"/>
                                  <a:gd name="T88" fmla="*/ 0 w 175"/>
                                  <a:gd name="T89" fmla="*/ 4 h 135"/>
                                  <a:gd name="T90" fmla="*/ 18 w 175"/>
                                  <a:gd name="T91" fmla="*/ 4 h 135"/>
                                  <a:gd name="T92" fmla="*/ 18 w 175"/>
                                  <a:gd name="T93" fmla="*/ 29 h 135"/>
                                  <a:gd name="T94" fmla="*/ 26 w 175"/>
                                  <a:gd name="T95" fmla="*/ 16 h 135"/>
                                  <a:gd name="T96" fmla="*/ 35 w 175"/>
                                  <a:gd name="T97" fmla="*/ 7 h 135"/>
                                  <a:gd name="T98" fmla="*/ 46 w 175"/>
                                  <a:gd name="T99" fmla="*/ 2 h 135"/>
                                  <a:gd name="T100" fmla="*/ 58 w 175"/>
                                  <a:gd name="T101"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5" h="135">
                                    <a:moveTo>
                                      <a:pt x="58" y="0"/>
                                    </a:moveTo>
                                    <a:lnTo>
                                      <a:pt x="71" y="2"/>
                                    </a:lnTo>
                                    <a:lnTo>
                                      <a:pt x="82" y="9"/>
                                    </a:lnTo>
                                    <a:lnTo>
                                      <a:pt x="90" y="19"/>
                                    </a:lnTo>
                                    <a:lnTo>
                                      <a:pt x="95" y="32"/>
                                    </a:lnTo>
                                    <a:lnTo>
                                      <a:pt x="102" y="17"/>
                                    </a:lnTo>
                                    <a:lnTo>
                                      <a:pt x="112" y="8"/>
                                    </a:lnTo>
                                    <a:lnTo>
                                      <a:pt x="123" y="2"/>
                                    </a:lnTo>
                                    <a:lnTo>
                                      <a:pt x="136" y="0"/>
                                    </a:lnTo>
                                    <a:lnTo>
                                      <a:pt x="149" y="2"/>
                                    </a:lnTo>
                                    <a:lnTo>
                                      <a:pt x="160" y="8"/>
                                    </a:lnTo>
                                    <a:lnTo>
                                      <a:pt x="168" y="16"/>
                                    </a:lnTo>
                                    <a:lnTo>
                                      <a:pt x="173" y="26"/>
                                    </a:lnTo>
                                    <a:lnTo>
                                      <a:pt x="175" y="37"/>
                                    </a:lnTo>
                                    <a:lnTo>
                                      <a:pt x="175" y="135"/>
                                    </a:lnTo>
                                    <a:lnTo>
                                      <a:pt x="156" y="135"/>
                                    </a:lnTo>
                                    <a:lnTo>
                                      <a:pt x="156" y="54"/>
                                    </a:lnTo>
                                    <a:lnTo>
                                      <a:pt x="155" y="42"/>
                                    </a:lnTo>
                                    <a:lnTo>
                                      <a:pt x="154" y="34"/>
                                    </a:lnTo>
                                    <a:lnTo>
                                      <a:pt x="152" y="30"/>
                                    </a:lnTo>
                                    <a:lnTo>
                                      <a:pt x="150" y="27"/>
                                    </a:lnTo>
                                    <a:lnTo>
                                      <a:pt x="146" y="23"/>
                                    </a:lnTo>
                                    <a:lnTo>
                                      <a:pt x="140" y="19"/>
                                    </a:lnTo>
                                    <a:lnTo>
                                      <a:pt x="130" y="17"/>
                                    </a:lnTo>
                                    <a:lnTo>
                                      <a:pt x="119" y="21"/>
                                    </a:lnTo>
                                    <a:lnTo>
                                      <a:pt x="108" y="28"/>
                                    </a:lnTo>
                                    <a:lnTo>
                                      <a:pt x="102" y="37"/>
                                    </a:lnTo>
                                    <a:lnTo>
                                      <a:pt x="98" y="47"/>
                                    </a:lnTo>
                                    <a:lnTo>
                                      <a:pt x="97" y="61"/>
                                    </a:lnTo>
                                    <a:lnTo>
                                      <a:pt x="97" y="135"/>
                                    </a:lnTo>
                                    <a:lnTo>
                                      <a:pt x="78" y="135"/>
                                    </a:lnTo>
                                    <a:lnTo>
                                      <a:pt x="78" y="48"/>
                                    </a:lnTo>
                                    <a:lnTo>
                                      <a:pt x="76" y="38"/>
                                    </a:lnTo>
                                    <a:lnTo>
                                      <a:pt x="73" y="30"/>
                                    </a:lnTo>
                                    <a:lnTo>
                                      <a:pt x="69" y="25"/>
                                    </a:lnTo>
                                    <a:lnTo>
                                      <a:pt x="61" y="18"/>
                                    </a:lnTo>
                                    <a:lnTo>
                                      <a:pt x="52" y="17"/>
                                    </a:lnTo>
                                    <a:lnTo>
                                      <a:pt x="39" y="19"/>
                                    </a:lnTo>
                                    <a:lnTo>
                                      <a:pt x="29" y="28"/>
                                    </a:lnTo>
                                    <a:lnTo>
                                      <a:pt x="24" y="36"/>
                                    </a:lnTo>
                                    <a:lnTo>
                                      <a:pt x="21" y="45"/>
                                    </a:lnTo>
                                    <a:lnTo>
                                      <a:pt x="20" y="57"/>
                                    </a:lnTo>
                                    <a:lnTo>
                                      <a:pt x="20" y="135"/>
                                    </a:lnTo>
                                    <a:lnTo>
                                      <a:pt x="0" y="135"/>
                                    </a:lnTo>
                                    <a:lnTo>
                                      <a:pt x="0" y="4"/>
                                    </a:lnTo>
                                    <a:lnTo>
                                      <a:pt x="18" y="4"/>
                                    </a:lnTo>
                                    <a:lnTo>
                                      <a:pt x="18" y="29"/>
                                    </a:lnTo>
                                    <a:lnTo>
                                      <a:pt x="26" y="16"/>
                                    </a:lnTo>
                                    <a:lnTo>
                                      <a:pt x="35" y="7"/>
                                    </a:lnTo>
                                    <a:lnTo>
                                      <a:pt x="46" y="2"/>
                                    </a:lnTo>
                                    <a:lnTo>
                                      <a:pt x="58"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s:wsp>
                            <wps:cNvPr id="41" name="Freeform 639"/>
                            <wps:cNvSpPr>
                              <a:spLocks/>
                            </wps:cNvSpPr>
                            <wps:spPr bwMode="auto">
                              <a:xfrm>
                                <a:off x="2987" y="1864"/>
                                <a:ext cx="49" cy="61"/>
                              </a:xfrm>
                              <a:custGeom>
                                <a:avLst/>
                                <a:gdLst>
                                  <a:gd name="T0" fmla="*/ 55 w 113"/>
                                  <a:gd name="T1" fmla="*/ 0 h 139"/>
                                  <a:gd name="T2" fmla="*/ 70 w 113"/>
                                  <a:gd name="T3" fmla="*/ 1 h 139"/>
                                  <a:gd name="T4" fmla="*/ 83 w 113"/>
                                  <a:gd name="T5" fmla="*/ 5 h 139"/>
                                  <a:gd name="T6" fmla="*/ 94 w 113"/>
                                  <a:gd name="T7" fmla="*/ 12 h 139"/>
                                  <a:gd name="T8" fmla="*/ 102 w 113"/>
                                  <a:gd name="T9" fmla="*/ 22 h 139"/>
                                  <a:gd name="T10" fmla="*/ 107 w 113"/>
                                  <a:gd name="T11" fmla="*/ 33 h 139"/>
                                  <a:gd name="T12" fmla="*/ 89 w 113"/>
                                  <a:gd name="T13" fmla="*/ 37 h 139"/>
                                  <a:gd name="T14" fmla="*/ 83 w 113"/>
                                  <a:gd name="T15" fmla="*/ 29 h 139"/>
                                  <a:gd name="T16" fmla="*/ 76 w 113"/>
                                  <a:gd name="T17" fmla="*/ 22 h 139"/>
                                  <a:gd name="T18" fmla="*/ 67 w 113"/>
                                  <a:gd name="T19" fmla="*/ 17 h 139"/>
                                  <a:gd name="T20" fmla="*/ 56 w 113"/>
                                  <a:gd name="T21" fmla="*/ 16 h 139"/>
                                  <a:gd name="T22" fmla="*/ 44 w 113"/>
                                  <a:gd name="T23" fmla="*/ 17 h 139"/>
                                  <a:gd name="T24" fmla="*/ 35 w 113"/>
                                  <a:gd name="T25" fmla="*/ 22 h 139"/>
                                  <a:gd name="T26" fmla="*/ 31 w 113"/>
                                  <a:gd name="T27" fmla="*/ 25 h 139"/>
                                  <a:gd name="T28" fmla="*/ 29 w 113"/>
                                  <a:gd name="T29" fmla="*/ 28 h 139"/>
                                  <a:gd name="T30" fmla="*/ 27 w 113"/>
                                  <a:gd name="T31" fmla="*/ 32 h 139"/>
                                  <a:gd name="T32" fmla="*/ 27 w 113"/>
                                  <a:gd name="T33" fmla="*/ 36 h 139"/>
                                  <a:gd name="T34" fmla="*/ 29 w 113"/>
                                  <a:gd name="T35" fmla="*/ 44 h 139"/>
                                  <a:gd name="T36" fmla="*/ 36 w 113"/>
                                  <a:gd name="T37" fmla="*/ 50 h 139"/>
                                  <a:gd name="T38" fmla="*/ 47 w 113"/>
                                  <a:gd name="T39" fmla="*/ 55 h 139"/>
                                  <a:gd name="T40" fmla="*/ 73 w 113"/>
                                  <a:gd name="T41" fmla="*/ 60 h 139"/>
                                  <a:gd name="T42" fmla="*/ 91 w 113"/>
                                  <a:gd name="T43" fmla="*/ 65 h 139"/>
                                  <a:gd name="T44" fmla="*/ 103 w 113"/>
                                  <a:gd name="T45" fmla="*/ 73 h 139"/>
                                  <a:gd name="T46" fmla="*/ 110 w 113"/>
                                  <a:gd name="T47" fmla="*/ 84 h 139"/>
                                  <a:gd name="T48" fmla="*/ 113 w 113"/>
                                  <a:gd name="T49" fmla="*/ 98 h 139"/>
                                  <a:gd name="T50" fmla="*/ 111 w 113"/>
                                  <a:gd name="T51" fmla="*/ 109 h 139"/>
                                  <a:gd name="T52" fmla="*/ 106 w 113"/>
                                  <a:gd name="T53" fmla="*/ 120 h 139"/>
                                  <a:gd name="T54" fmla="*/ 98 w 113"/>
                                  <a:gd name="T55" fmla="*/ 128 h 139"/>
                                  <a:gd name="T56" fmla="*/ 87 w 113"/>
                                  <a:gd name="T57" fmla="*/ 134 h 139"/>
                                  <a:gd name="T58" fmla="*/ 73 w 113"/>
                                  <a:gd name="T59" fmla="*/ 138 h 139"/>
                                  <a:gd name="T60" fmla="*/ 58 w 113"/>
                                  <a:gd name="T61" fmla="*/ 139 h 139"/>
                                  <a:gd name="T62" fmla="*/ 41 w 113"/>
                                  <a:gd name="T63" fmla="*/ 137 h 139"/>
                                  <a:gd name="T64" fmla="*/ 27 w 113"/>
                                  <a:gd name="T65" fmla="*/ 133 h 139"/>
                                  <a:gd name="T66" fmla="*/ 14 w 113"/>
                                  <a:gd name="T67" fmla="*/ 125 h 139"/>
                                  <a:gd name="T68" fmla="*/ 6 w 113"/>
                                  <a:gd name="T69" fmla="*/ 115 h 139"/>
                                  <a:gd name="T70" fmla="*/ 0 w 113"/>
                                  <a:gd name="T71" fmla="*/ 101 h 139"/>
                                  <a:gd name="T72" fmla="*/ 20 w 113"/>
                                  <a:gd name="T73" fmla="*/ 97 h 139"/>
                                  <a:gd name="T74" fmla="*/ 25 w 113"/>
                                  <a:gd name="T75" fmla="*/ 108 h 139"/>
                                  <a:gd name="T76" fmla="*/ 33 w 113"/>
                                  <a:gd name="T77" fmla="*/ 116 h 139"/>
                                  <a:gd name="T78" fmla="*/ 45 w 113"/>
                                  <a:gd name="T79" fmla="*/ 121 h 139"/>
                                  <a:gd name="T80" fmla="*/ 61 w 113"/>
                                  <a:gd name="T81" fmla="*/ 122 h 139"/>
                                  <a:gd name="T82" fmla="*/ 73 w 113"/>
                                  <a:gd name="T83" fmla="*/ 121 h 139"/>
                                  <a:gd name="T84" fmla="*/ 82 w 113"/>
                                  <a:gd name="T85" fmla="*/ 117 h 139"/>
                                  <a:gd name="T86" fmla="*/ 87 w 113"/>
                                  <a:gd name="T87" fmla="*/ 113 h 139"/>
                                  <a:gd name="T88" fmla="*/ 90 w 113"/>
                                  <a:gd name="T89" fmla="*/ 109 h 139"/>
                                  <a:gd name="T90" fmla="*/ 91 w 113"/>
                                  <a:gd name="T91" fmla="*/ 105 h 139"/>
                                  <a:gd name="T92" fmla="*/ 92 w 113"/>
                                  <a:gd name="T93" fmla="*/ 100 h 139"/>
                                  <a:gd name="T94" fmla="*/ 89 w 113"/>
                                  <a:gd name="T95" fmla="*/ 91 h 139"/>
                                  <a:gd name="T96" fmla="*/ 81 w 113"/>
                                  <a:gd name="T97" fmla="*/ 85 h 139"/>
                                  <a:gd name="T98" fmla="*/ 69 w 113"/>
                                  <a:gd name="T99" fmla="*/ 80 h 139"/>
                                  <a:gd name="T100" fmla="*/ 41 w 113"/>
                                  <a:gd name="T101" fmla="*/ 75 h 139"/>
                                  <a:gd name="T102" fmla="*/ 27 w 113"/>
                                  <a:gd name="T103" fmla="*/ 70 h 139"/>
                                  <a:gd name="T104" fmla="*/ 15 w 113"/>
                                  <a:gd name="T105" fmla="*/ 63 h 139"/>
                                  <a:gd name="T106" fmla="*/ 8 w 113"/>
                                  <a:gd name="T107" fmla="*/ 53 h 139"/>
                                  <a:gd name="T108" fmla="*/ 6 w 113"/>
                                  <a:gd name="T109" fmla="*/ 39 h 139"/>
                                  <a:gd name="T110" fmla="*/ 7 w 113"/>
                                  <a:gd name="T111" fmla="*/ 29 h 139"/>
                                  <a:gd name="T112" fmla="*/ 11 w 113"/>
                                  <a:gd name="T113" fmla="*/ 19 h 139"/>
                                  <a:gd name="T114" fmla="*/ 19 w 113"/>
                                  <a:gd name="T115" fmla="*/ 11 h 139"/>
                                  <a:gd name="T116" fmla="*/ 29 w 113"/>
                                  <a:gd name="T117" fmla="*/ 5 h 139"/>
                                  <a:gd name="T118" fmla="*/ 40 w 113"/>
                                  <a:gd name="T119" fmla="*/ 1 h 139"/>
                                  <a:gd name="T120" fmla="*/ 55 w 113"/>
                                  <a:gd name="T121"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3" h="139">
                                    <a:moveTo>
                                      <a:pt x="55" y="0"/>
                                    </a:moveTo>
                                    <a:lnTo>
                                      <a:pt x="70" y="1"/>
                                    </a:lnTo>
                                    <a:lnTo>
                                      <a:pt x="83" y="5"/>
                                    </a:lnTo>
                                    <a:lnTo>
                                      <a:pt x="94" y="12"/>
                                    </a:lnTo>
                                    <a:lnTo>
                                      <a:pt x="102" y="22"/>
                                    </a:lnTo>
                                    <a:lnTo>
                                      <a:pt x="107" y="33"/>
                                    </a:lnTo>
                                    <a:lnTo>
                                      <a:pt x="89" y="37"/>
                                    </a:lnTo>
                                    <a:lnTo>
                                      <a:pt x="83" y="29"/>
                                    </a:lnTo>
                                    <a:lnTo>
                                      <a:pt x="76" y="22"/>
                                    </a:lnTo>
                                    <a:lnTo>
                                      <a:pt x="67" y="17"/>
                                    </a:lnTo>
                                    <a:lnTo>
                                      <a:pt x="56" y="16"/>
                                    </a:lnTo>
                                    <a:lnTo>
                                      <a:pt x="44" y="17"/>
                                    </a:lnTo>
                                    <a:lnTo>
                                      <a:pt x="35" y="22"/>
                                    </a:lnTo>
                                    <a:lnTo>
                                      <a:pt x="31" y="25"/>
                                    </a:lnTo>
                                    <a:lnTo>
                                      <a:pt x="29" y="28"/>
                                    </a:lnTo>
                                    <a:lnTo>
                                      <a:pt x="27" y="32"/>
                                    </a:lnTo>
                                    <a:lnTo>
                                      <a:pt x="27" y="36"/>
                                    </a:lnTo>
                                    <a:lnTo>
                                      <a:pt x="29" y="44"/>
                                    </a:lnTo>
                                    <a:lnTo>
                                      <a:pt x="36" y="50"/>
                                    </a:lnTo>
                                    <a:lnTo>
                                      <a:pt x="47" y="55"/>
                                    </a:lnTo>
                                    <a:lnTo>
                                      <a:pt x="73" y="60"/>
                                    </a:lnTo>
                                    <a:lnTo>
                                      <a:pt x="91" y="65"/>
                                    </a:lnTo>
                                    <a:lnTo>
                                      <a:pt x="103" y="73"/>
                                    </a:lnTo>
                                    <a:lnTo>
                                      <a:pt x="110" y="84"/>
                                    </a:lnTo>
                                    <a:lnTo>
                                      <a:pt x="113" y="98"/>
                                    </a:lnTo>
                                    <a:lnTo>
                                      <a:pt x="111" y="109"/>
                                    </a:lnTo>
                                    <a:lnTo>
                                      <a:pt x="106" y="120"/>
                                    </a:lnTo>
                                    <a:lnTo>
                                      <a:pt x="98" y="128"/>
                                    </a:lnTo>
                                    <a:lnTo>
                                      <a:pt x="87" y="134"/>
                                    </a:lnTo>
                                    <a:lnTo>
                                      <a:pt x="73" y="138"/>
                                    </a:lnTo>
                                    <a:lnTo>
                                      <a:pt x="58" y="139"/>
                                    </a:lnTo>
                                    <a:lnTo>
                                      <a:pt x="41" y="137"/>
                                    </a:lnTo>
                                    <a:lnTo>
                                      <a:pt x="27" y="133"/>
                                    </a:lnTo>
                                    <a:lnTo>
                                      <a:pt x="14" y="125"/>
                                    </a:lnTo>
                                    <a:lnTo>
                                      <a:pt x="6" y="115"/>
                                    </a:lnTo>
                                    <a:lnTo>
                                      <a:pt x="0" y="101"/>
                                    </a:lnTo>
                                    <a:lnTo>
                                      <a:pt x="20" y="97"/>
                                    </a:lnTo>
                                    <a:lnTo>
                                      <a:pt x="25" y="108"/>
                                    </a:lnTo>
                                    <a:lnTo>
                                      <a:pt x="33" y="116"/>
                                    </a:lnTo>
                                    <a:lnTo>
                                      <a:pt x="45" y="121"/>
                                    </a:lnTo>
                                    <a:lnTo>
                                      <a:pt x="61" y="122"/>
                                    </a:lnTo>
                                    <a:lnTo>
                                      <a:pt x="73" y="121"/>
                                    </a:lnTo>
                                    <a:lnTo>
                                      <a:pt x="82" y="117"/>
                                    </a:lnTo>
                                    <a:lnTo>
                                      <a:pt x="87" y="113"/>
                                    </a:lnTo>
                                    <a:lnTo>
                                      <a:pt x="90" y="109"/>
                                    </a:lnTo>
                                    <a:lnTo>
                                      <a:pt x="91" y="105"/>
                                    </a:lnTo>
                                    <a:lnTo>
                                      <a:pt x="92" y="100"/>
                                    </a:lnTo>
                                    <a:lnTo>
                                      <a:pt x="89" y="91"/>
                                    </a:lnTo>
                                    <a:lnTo>
                                      <a:pt x="81" y="85"/>
                                    </a:lnTo>
                                    <a:lnTo>
                                      <a:pt x="69" y="80"/>
                                    </a:lnTo>
                                    <a:lnTo>
                                      <a:pt x="41" y="75"/>
                                    </a:lnTo>
                                    <a:lnTo>
                                      <a:pt x="27" y="70"/>
                                    </a:lnTo>
                                    <a:lnTo>
                                      <a:pt x="15" y="63"/>
                                    </a:lnTo>
                                    <a:lnTo>
                                      <a:pt x="8" y="53"/>
                                    </a:lnTo>
                                    <a:lnTo>
                                      <a:pt x="6" y="39"/>
                                    </a:lnTo>
                                    <a:lnTo>
                                      <a:pt x="7" y="29"/>
                                    </a:lnTo>
                                    <a:lnTo>
                                      <a:pt x="11" y="19"/>
                                    </a:lnTo>
                                    <a:lnTo>
                                      <a:pt x="19" y="11"/>
                                    </a:lnTo>
                                    <a:lnTo>
                                      <a:pt x="29" y="5"/>
                                    </a:lnTo>
                                    <a:lnTo>
                                      <a:pt x="40" y="1"/>
                                    </a:lnTo>
                                    <a:lnTo>
                                      <a:pt x="55" y="0"/>
                                    </a:lnTo>
                                    <a:close/>
                                  </a:path>
                                </a:pathLst>
                              </a:custGeom>
                              <a:solidFill>
                                <a:srgbClr val="000000"/>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A51F35" id="Group 605" o:spid="_x0000_s1026" style="width:66.75pt;height:13.35pt;mso-position-horizontal-relative:char;mso-position-vertical-relative:line" coordorigin="1701,1678" coordsize="1335,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">
                    <v:shape id="Freeform 606" o:spid="_x0000_s1027" style="position:absolute;left:1702;top:1678;width:70;height:128;visibility:visible;mso-wrap-style:square;v-text-anchor:top" coordsize="16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" path="m80,r22,1l119,4r16,5l145,16,134,50r-9,-6l110,38,96,34,81,33,69,34,59,38r-9,7l44,53r-4,9l39,74r,10l42,93r4,6l49,105r5,4l70,119r13,6l107,137r18,9l138,157r9,13l154,183r5,17l160,217r-3,21l148,256r-14,16l119,281r-15,7l85,293r-20,2l41,293,19,286,1,276,15,241r12,7l42,254r16,4l71,259r13,-1l97,254r10,-7l114,238r5,-11l120,215r-1,-13l113,188r-7,-8l93,171,75,161,52,151,35,142,21,131,11,119,5,106,1,91,,75,2,54,10,36,22,22,39,9,58,3,80,xe" fillcolor="black" stroked="f" strokeweight="0">
                      <v:path arrowok="t" o:connecttype="custom" o:connectlocs="45,0;59,4;59,22;48,16;35,14;26,16;19,23;17,32;18,40;21,46;31,52;47,59;60,68;67,79;70,94;65,111;52,122;37,127;18,127;0,120;12,108;25,112;37,112;47,107;52,98;52,88;46,78;33,70;15,62;5,52;0,39;1,23;10,10;25,1" o:connectangles="0,0,0,0,0,0,0,0,0,0,0,0,0,0,0,0,0,0,0,0,0,0,0,0,0,0,0,0,0,0,0,0,0,0"/>
                    </v:shape>
                    <v:rect id="Rectangle 607" o:spid="_x0000_s1028" style="position:absolute;left:1915;top:1680;width:16;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" fillcolor="black" stroked="f" strokeweight="0"/>
                    <v:shape id="Freeform 608" o:spid="_x0000_s1029" style="position:absolute;left:2075;top:1678;width:69;height:128;visibility:visible;mso-wrap-style:square;v-text-anchor:top" coordsize="16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" path="m80,r22,1l119,4r16,5l145,16,134,50,124,44,110,38,96,34,81,33,69,34,58,38r-8,7l44,53r-4,9l39,74r,10l42,93r4,6l49,105r5,4l70,119r13,6l107,137r17,9l138,157r9,13l154,183r4,17l160,217r-4,21l148,256r-14,16l119,281r-15,7l85,293r-20,2l41,293,19,286,1,276,15,241r11,7l42,254r15,4l71,259r13,-1l97,254r10,-7l114,238r5,-11l120,215r-1,-13l113,188r-7,-8l92,171,75,161,52,151,35,142,21,131,11,119,5,106,1,91,,75,2,54,10,36,22,22,39,9,57,3,80,xe" fillcolor="black" stroked="f" strokeweight="0">
                      <v:path arrowok="t" o:connecttype="custom" o:connectlocs="44,0;58,4;58,22;47,16;35,14;25,16;19,23;17,32;18,40;21,46;30,52;46,59;60,68;66,79;69,94;64,111;51,122;37,127;18,127;0,120;11,108;25,112;36,112;46,107;51,98;51,88;46,78;32,70;15,62;5,52;0,39;1,23;9,10;25,1" o:connectangles="0,0,0,0,0,0,0,0,0,0,0,0,0,0,0,0,0,0,0,0,0,0,0,0,0,0,0,0,0,0,0,0,0,0"/>
                    </v:shape>
                    <v:shape id="Freeform 609" o:spid="_x0000_s1030" style="position:absolute;left:2274;top:1680;width:97;height:124;visibility:visible;mso-wrap-style:square;v-text-anchor:top" coordsize="22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" path="m,l223,r,35l129,35r,249l90,284,90,35,,35,,xe" fillcolor="black" stroked="f" strokeweight="0">
                      <v:path arrowok="t" o:connecttype="custom" o:connectlocs="0,0;97,0;97,15;56,15;56,124;39,124;39,15;0,15;0,0" o:connectangles="0,0,0,0,0,0,0,0,0"/>
                    </v:shape>
                    <v:shape id="Freeform 610" o:spid="_x0000_s1031" style="position:absolute;left:2478;top:1711;width:83;height:94;visibility:visible;mso-wrap-style:square;v-text-anchor:top" coordsize="19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" path="m99,31l83,33,70,38,57,47,48,58,42,71,39,84r115,l152,71,148,59,140,47,129,38,115,33,99,31xm97,r20,2l136,6r16,8l166,24r11,14l184,53r5,17l190,89r-1,12l187,111r-148,l40,129r4,14l50,157r8,10l71,177r15,6l104,185r19,-2l141,176r15,-10l172,193r-12,7l145,207r-23,7l97,216,77,214,60,208,45,200,31,189,17,173,7,155,2,134,,110,2,85,7,64,17,44,31,28,45,15,61,7,78,2,97,xe" fillcolor="black" stroked="f" strokeweight="0">
                      <v:path arrowok="t" o:connecttype="custom" o:connectlocs="43,13;36,14;31,17;25,20;21,25;18,31;17,37;67,37;66,31;65,26;61,20;56,17;50,14;43,13;42,0;51,1;59,3;66,6;73,10;77,17;80,23;83,30;83,39;83,44;82,48;17,48;17,56;19,62;22,68;25,73;31,77;38,80;45,81;54,80;62,77;68,72;75,84;70,87;63,90;53,93;42,94;34,93;26,91;20,87;14,82;7,75;3,67;1,58;0,48;1,37;3,28;7,19;14,12;20,7;27,3;34,1;42,0" o:connectangles="0,0,0,0,0,0,0,0,0,0,0,0,0,0,0,0,0,0,0,0,0,0,0,0,0,0,0,0,0,0,0,0,0,0,0,0,0,0,0,0,0,0,0,0,0,0,0,0,0,0,0,0,0,0,0,0,0"/>
                      <o:lock v:ext="edit" verticies="t"/>
                    </v:shape>
                    <v:shape id="Freeform 611" o:spid="_x0000_s1032" style="position:absolute;left:2689;top:1680;width:120;height:125;visibility:visible;mso-wrap-style:square;v-text-anchor:top" coordsize="27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" path="m54,l71,r68,208l201,r18,l276,284r-37,l205,103,144,289r-10,l70,103,37,284,,284,54,xe" fillcolor="black" stroked="f" strokeweight="0">
                      <v:path arrowok="t" o:connecttype="custom" o:connectlocs="23,0;31,0;60,90;87,0;95,0;120,123;104,123;89,45;63,125;58,125;30,45;16,123;0,123;23,0" o:connectangles="0,0,0,0,0,0,0,0,0,0,0,0,0,0"/>
                    </v:shape>
                    <v:shape id="Freeform 612" o:spid="_x0000_s1033" style="position:absolute;left:2932;top:1679;width:101;height:125;visibility:visible;mso-wrap-style:square;v-text-anchor:top" coordsize="23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" path="m119,75l74,199r85,l119,75xm115,r10,l232,287r-43,l169,228r-105,l42,287,,287,115,xe" fillcolor="black" stroked="f" strokeweight="0">
                      <v:path arrowok="t" o:connecttype="custom" o:connectlocs="52,33;32,87;69,87;52,33;50,0;54,0;101,125;82,125;74,99;28,99;18,125;0,125;50,0" o:connectangles="0,0,0,0,0,0,0,0,0,0,0,0,0"/>
                      <o:lock v:ext="edit" verticies="t"/>
                    </v:shape>
                    <v:shape id="Freeform 613" o:spid="_x0000_s1034" style="position:absolute;left:1701;top:1845;width:10;height:78;visibility:visible;mso-wrap-style:square;v-text-anchor:top" coordsize="2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" path="m1,46r20,l21,177r-20,l1,46xm,l22,r,22l,22,,xe" fillcolor="black" stroked="f" strokeweight="0">
                      <v:path arrowok="t" o:connecttype="custom" o:connectlocs="0,20;10,20;10,78;0,78;0,20;0,0;10,0;10,10;0,10;0,0" o:connectangles="0,0,0,0,0,0,0,0,0,0"/>
                      <o:lock v:ext="edit" verticies="t"/>
                    </v:shape>
                    <v:shape id="Freeform 614" o:spid="_x0000_s1035" style="position:absolute;left:1725;top:1864;width:45;height:59;visibility:visible;mso-wrap-style:square;v-text-anchor:top" coordsize="10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" path="m60,l74,2,85,8r9,7l99,25r2,8l102,44r2,15l104,135r-20,l84,50,83,39,81,31,76,25,67,19,57,17,47,18r-8,5l30,30r-5,9l21,50,20,63r,72l,135,,4r19,l19,28,27,15,38,7,48,2,60,xe" fillcolor="black" stroked="f" strokeweight="0">
                      <v:path arrowok="t" o:connecttype="custom" o:connectlocs="26,0;32,1;37,3;41,7;43,11;44,14;44,19;45,26;45,59;36,59;36,22;36,17;35,14;33,11;29,8;25,7;20,8;17,10;13,13;11,17;9,22;9,28;9,59;0,59;0,2;8,2;8,12;12,7;16,3;21,1;26,0" o:connectangles="0,0,0,0,0,0,0,0,0,0,0,0,0,0,0,0,0,0,0,0,0,0,0,0,0,0,0,0,0,0,0"/>
                    </v:shape>
                    <v:shape id="Freeform 615" o:spid="_x0000_s1036" style="position:absolute;left:1775;top:1851;width:36;height:74;visibility:visible;mso-wrap-style:square;v-text-anchor:top" coordsize="8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" path="m43,r,35l73,35r,15l43,50r,83l45,142r3,7l56,153r9,1l72,154r8,-1l80,168r-10,1l62,170,47,168,37,163r-7,-7l25,144,24,130r,-80l,50,,35r24,l24,2,43,xe" fillcolor="black" stroked="f" strokeweight="0">
                      <v:path arrowok="t" o:connecttype="custom" o:connectlocs="19,0;19,15;33,15;33,22;19,22;19,58;20,62;22,65;25,67;29,67;32,67;36,67;36,73;32,74;28,74;21,73;17,71;14,68;11,63;11,57;11,22;0,22;0,15;11,15;11,1;19,0" o:connectangles="0,0,0,0,0,0,0,0,0,0,0,0,0,0,0,0,0,0,0,0,0,0,0,0,0,0"/>
                    </v:shape>
                    <v:shape id="Freeform 616" o:spid="_x0000_s1037" style="position:absolute;left:1811;top:1864;width:51;height:61;visibility:visible;mso-wrap-style:square;v-text-anchor:top" coordsize="11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" path="m61,15l47,18,35,27r-6,8l25,45,23,57r73,l95,45,92,36,86,26,81,22,71,17,61,15xm60,l77,2,91,8r11,9l111,32r5,17l118,71r-95,l24,89r4,13l35,111r13,9l62,122r12,-1l83,116r8,-9l97,96r19,4l109,116,96,128r-16,8l60,139,44,137,29,130,17,120,8,106,2,90,,70,1,50,8,34,17,19,29,8,44,2,60,xe" fillcolor="black" stroked="f" strokeweight="0">
                      <v:path arrowok="t" o:connecttype="custom" o:connectlocs="26,7;20,8;15,12;13,15;11,20;10,25;41,25;41,20;40,16;37,11;35,10;31,7;26,7;26,0;33,1;39,4;44,7;48,14;50,22;51,31;10,31;10,39;12,45;15,49;21,53;27,54;32,53;36,51;39,47;42,42;50,44;47,51;41,56;35,60;26,61;19,60;13,57;7,53;3,47;1,39;0,31;0,22;3,15;7,8;13,4;19,1;26,0" o:connectangles="0,0,0,0,0,0,0,0,0,0,0,0,0,0,0,0,0,0,0,0,0,0,0,0,0,0,0,0,0,0,0,0,0,0,0,0,0,0,0,0,0,0,0,0,0,0,0"/>
                      <o:lock v:ext="edit" verticies="t"/>
                    </v:shape>
                    <v:rect id="Rectangle 617" o:spid="_x0000_s1038" style="position:absolute;left:1872;top:1845;width: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" fillcolor="black" stroked="f" strokeweight="0"/>
                    <v:rect id="Rectangle 618" o:spid="_x0000_s1039" style="position:absolute;left:1896;top:1845;width: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" fillcolor="black" stroked="f" strokeweight="0"/>
                    <v:shape id="Freeform 619" o:spid="_x0000_s1040" style="position:absolute;left:1918;top:1845;width:10;height:78;visibility:visible;mso-wrap-style:square;v-text-anchor:top" coordsize="2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" path="m1,46r19,l20,177r-19,l1,46xm,l21,r,22l,22,,xe" fillcolor="black" stroked="f" strokeweight="0">
                      <v:path arrowok="t" o:connecttype="custom" o:connectlocs="0,20;10,20;10,78;0,78;0,20;0,0;10,0;10,10;0,10;0,0" o:connectangles="0,0,0,0,0,0,0,0,0,0"/>
                      <o:lock v:ext="edit" verticies="t"/>
                    </v:shape>
                    <v:shape id="Freeform 620" o:spid="_x0000_s1041" style="position:absolute;left:1937;top:1857;width:54;height:88;visibility:visible;mso-wrap-style:square;v-text-anchor:top" coordsize="12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" path="m34,147r-8,5l21,157r-1,8l20,169r2,4l24,176r3,2l31,181r13,4l61,186r16,-1l92,181r5,-2l101,177r2,-3l105,170r1,-4l105,161r-1,-3l101,155r-6,-4l91,150,80,149r-15,l46,148,34,147xm59,33l47,34r-9,7l33,47r-3,7l29,62r2,13l37,83r9,6l58,91,70,89r9,-6l86,74,88,62,86,51,78,42,69,35,59,33xm116,r4,l120,17r-12,l101,20r-2,2l98,24r-2,3l95,31r10,16l108,63r-2,12l102,85r-8,9l85,102r-13,4l58,107r-9,l44,106r-3,-1l39,105r-2,1l34,107r-3,2l29,111r-2,3l27,121r1,2l34,127r6,1l52,129r15,1l87,132r13,2l109,138r9,6l124,153r2,12l124,176r-5,9l109,192r-13,6l79,201r-19,1l40,201,26,198,14,192,6,185,1,177,,168,2,155r6,-8l20,141r-8,-6l8,127,7,119r2,-9l14,103,25,96,16,86,10,75,8,61,9,49,14,39,23,29,33,22,44,18,58,17r14,1l85,22,88,12,94,4r8,-3l116,xe" fillcolor="black" stroked="f" strokeweight="0">
                      <v:path arrowok="t" o:connecttype="custom" o:connectlocs="11,66;9,72;9,75;12,78;19,81;33,81;42,78;44,76;45,72;45,69;41,66;34,65;20,64;25,14;16,18;13,24;13,33;20,39;30,39;37,32;37,22;30,15;50,0;51,7;43,9;42,10;41,14;46,27;44,37;36,44;25,47;19,46;17,46;15,47;12,48;12,53;15,55;22,56;37,58;47,60;53,67;53,77;47,84;34,88;17,88;6,84;0,77;1,68;9,61;3,55;4,48;11,42;4,33;4,21;10,13;19,8;31,8;38,5;44,0" o:connectangles="0,0,0,0,0,0,0,0,0,0,0,0,0,0,0,0,0,0,0,0,0,0,0,0,0,0,0,0,0,0,0,0,0,0,0,0,0,0,0,0,0,0,0,0,0,0,0,0,0,0,0,0,0,0,0,0,0,0,0"/>
                      <o:lock v:ext="edit" verticies="t"/>
                    </v:shape>
                    <v:shape id="Freeform 621" o:spid="_x0000_s1042" style="position:absolute;left:1991;top:1864;width:52;height:61;visibility:visible;mso-wrap-style:square;v-text-anchor:top" coordsize="11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" path="m62,15l47,18,35,27r-5,8l26,45,24,57r72,l95,45,92,36,90,31,85,26,80,22,72,17,62,15xm61,l77,2,91,8r11,9l111,32r5,17l118,71r-95,l24,89r4,13l35,111r13,9l62,122r11,-1l83,116r8,-9l97,96r19,4l108,116,96,128r-17,8l61,139,43,137,29,130,16,120,7,106,2,90,,70,2,50,8,34,17,19,30,8,44,2,61,xe" fillcolor="black" stroked="f" strokeweight="0">
                      <v:path arrowok="t" o:connecttype="custom" o:connectlocs="27,7;21,8;15,12;13,15;11,20;11,25;42,25;42,20;41,16;40,14;37,11;35,10;32,7;27,7;27,0;34,1;40,4;45,7;49,14;51,22;52,31;10,31;11,39;12,45;15,49;21,53;27,54;32,53;37,51;40,47;43,42;51,44;48,51;42,56;35,60;27,61;19,60;13,57;7,53;3,47;1,39;0,31;1,22;4,15;7,8;13,4;19,1;27,0" o:connectangles="0,0,0,0,0,0,0,0,0,0,0,0,0,0,0,0,0,0,0,0,0,0,0,0,0,0,0,0,0,0,0,0,0,0,0,0,0,0,0,0,0,0,0,0,0,0,0,0"/>
                      <o:lock v:ext="edit" verticies="t"/>
                    </v:shape>
                    <v:shape id="Freeform 622" o:spid="_x0000_s1043" style="position:absolute;left:2053;top:1864;width:45;height:59;visibility:visible;mso-wrap-style:square;v-text-anchor:top" coordsize="10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" path="m61,l74,2,86,8r8,7l100,25r2,8l103,44r,91l85,135r,-85l84,39,81,31,76,25,68,19,58,17,48,18,38,23r-7,7l25,39,22,50,21,63r,72l,135,,4r20,l20,28,28,15,37,7,49,2,61,xe" fillcolor="black" stroked="f" strokeweight="0">
                      <v:path arrowok="t" o:connecttype="custom" o:connectlocs="27,0;32,1;38,3;41,7;44,11;45,14;45,19;45,59;37,59;37,22;37,17;35,14;33,11;30,8;25,7;21,8;17,10;14,13;11,17;10,22;9,28;9,59;0,59;0,2;9,2;9,12;12,7;16,3;21,1;27,0" o:connectangles="0,0,0,0,0,0,0,0,0,0,0,0,0,0,0,0,0,0,0,0,0,0,0,0,0,0,0,0,0,0"/>
                    </v:shape>
                    <v:shape id="Freeform 623" o:spid="_x0000_s1044" style="position:absolute;left:2103;top:1851;width:36;height:74;visibility:visible;mso-wrap-style:square;v-text-anchor:top" coordsize="8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" path="m43,r,35l72,35r,15l43,50r,83l44,142r4,7l54,153r10,1l72,154r8,-1l80,168r-19,2l47,168,37,163r-8,-7l24,144,22,130r,-80l,50,,35r22,l23,2,43,xe" fillcolor="black" stroked="f" strokeweight="0">
                      <v:path arrowok="t" o:connecttype="custom" o:connectlocs="19,0;19,15;32,15;32,22;19,22;19,58;20,62;22,65;24,67;29,67;32,67;36,67;36,73;27,74;21,73;17,71;13,68;11,63;10,57;10,22;0,22;0,15;10,15;10,1;19,0" o:connectangles="0,0,0,0,0,0,0,0,0,0,0,0,0,0,0,0,0,0,0,0,0,0,0,0,0"/>
                    </v:shape>
                    <v:shape id="Freeform 624" o:spid="_x0000_s1045" style="position:absolute;left:2187;top:1851;width:35;height:74;visibility:visible;mso-wrap-style:square;v-text-anchor:top" coordsize="8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" path="m44,r,35l74,35r,15l44,50r,83l45,142r4,7l56,153r9,1l73,154r8,-1l81,168r-20,2l48,168,38,163r-8,-7l25,144,24,130r,-80l,50,,35r24,l24,2,44,xe" fillcolor="black" stroked="f" strokeweight="0">
                      <v:path arrowok="t" o:connecttype="custom" o:connectlocs="19,0;19,15;32,15;32,22;19,22;19,58;19,62;21,65;24,67;28,67;32,67;35,67;35,73;26,74;21,73;16,71;13,68;11,63;10,57;10,22;0,22;0,15;10,15;10,1;19,0" o:connectangles="0,0,0,0,0,0,0,0,0,0,0,0,0,0,0,0,0,0,0,0,0,0,0,0,0"/>
                    </v:shape>
                    <v:shape id="Freeform 625" o:spid="_x0000_s1046" style="position:absolute;left:2229;top:1864;width:28;height:59;visibility:visible;mso-wrap-style:square;v-text-anchor:top" coordsize="6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" path="m57,r3,l65,1r,18l61,19,50,22r-9,4l32,33r-6,9l22,53,21,66r,69l,135,,4r18,l18,34,28,16,37,6,47,2,57,xe" fillcolor="black" stroked="f" strokeweight="0">
                      <v:path arrowok="t" o:connecttype="custom" o:connectlocs="25,0;26,0;28,0;28,8;26,8;22,10;18,11;14,14;11,18;9,23;9,29;9,59;0,59;0,2;8,2;8,15;12,7;16,3;20,1;25,0" o:connectangles="0,0,0,0,0,0,0,0,0,0,0,0,0,0,0,0,0,0,0,0"/>
                    </v:shape>
                    <v:shape id="Freeform 626" o:spid="_x0000_s1047" style="position:absolute;left:2259;top:1864;width:49;height:61;visibility:visible;mso-wrap-style:square;v-text-anchor:top" coordsize="115,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" path="m74,69l59,70,46,72,35,76r-7,7l24,91r-1,9l24,109r6,8l39,122r12,1l62,122r11,-5l81,109,90,95,93,78r,-6l92,69r-18,xm62,l79,1,91,5r9,7l108,22r4,14l113,54r,69l115,135r-20,l94,126,92,111r-7,13l75,132r-14,5l47,139,33,137,22,133r-9,-6l6,119,2,109,,99,2,87,9,75r9,-9l28,61,41,57,57,55,76,54r16,l92,40,90,31,89,28,84,23,80,21,71,17,59,16,46,17,35,22r-8,8l23,40,5,36,9,24,17,13,28,6,44,1,62,xe" fillcolor="black" stroked="f" strokeweight="0">
                      <v:path arrowok="t" o:connecttype="custom" o:connectlocs="25,31;15,33;10,40;10,48;17,54;26,54;35,48;40,34;39,30;26,0;39,2;46,10;48,24;49,59;40,55;36,54;26,60;14,60;6,56;1,48;1,38;8,29;17,25;32,24;39,18;38,12;34,9;25,7;15,10;10,18;4,11;12,3;26,0" o:connectangles="0,0,0,0,0,0,0,0,0,0,0,0,0,0,0,0,0,0,0,0,0,0,0,0,0,0,0,0,0,0,0,0,0"/>
                      <o:lock v:ext="edit" verticies="t"/>
                    </v:shape>
                    <v:shape id="Freeform 627" o:spid="_x0000_s1048" style="position:absolute;left:2322;top:1864;width:45;height:59;visibility:visible;mso-wrap-style:square;v-text-anchor:top" coordsize="10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" path="m61,l74,2,85,8r9,7l99,25r2,8l103,44r,91l83,135r,-96l80,31,76,25,67,19,57,17,47,18r-9,5l31,30r-6,9l21,50,20,63r,72l,135,,4r18,l18,28,28,15,37,7,48,2,61,xe" fillcolor="black" stroked="f" strokeweight="0">
                      <v:path arrowok="t" o:connecttype="custom" o:connectlocs="27,0;32,1;37,3;41,7;43,11;44,14;45,19;45,59;36,59;36,17;35,14;33,11;29,8;25,7;21,8;17,10;14,13;11,17;9,22;9,28;9,59;0,59;0,2;8,2;8,12;12,7;16,3;21,1;27,0" o:connectangles="0,0,0,0,0,0,0,0,0,0,0,0,0,0,0,0,0,0,0,0,0,0,0,0,0,0,0,0,0"/>
                    </v:shape>
                    <v:shape id="Freeform 628" o:spid="_x0000_s1049" style="position:absolute;left:2374;top:1864;width:49;height:61;visibility:visible;mso-wrap-style:square;v-text-anchor:top" coordsize="11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" path="m54,l71,1,84,5r10,7l102,22r6,11l89,37,84,29,77,22,67,17,56,16,44,17,34,22r-3,3l29,28r-2,4l27,36r2,8l36,50r12,5l73,60r17,5l104,73r7,11l113,98r-1,11l107,120r-9,8l87,134r-13,4l58,139,41,137,26,133,15,125,7,115,,101,20,97r5,11l33,116r13,5l61,122r12,-1l83,117r4,-4l91,105r,-5l89,91,82,85,69,80,42,75,27,70,16,63,9,53,6,39,8,29,12,19r7,-8l28,5,41,1,54,xe" fillcolor="black" stroked="f" strokeweight="0">
                      <v:path arrowok="t" o:connecttype="custom" o:connectlocs="23,0;31,0;36,2;41,5;44,10;47,14;39,16;36,13;33,10;29,7;24,7;19,7;15,10;13,11;13,12;12,14;12,16;13,19;16,22;21,24;32,26;39,29;45,32;48,37;49,43;49,48;46,53;42,56;38,59;32,61;25,61;18,60;11,58;7,55;3,50;0,44;9,43;11,47;14,51;20,53;26,54;32,53;36,51;38,50;39,46;39,44;39,40;36,37;30,35;18,33;12,31;7,28;4,23;3,17;3,13;5,8;8,5;12,2;18,0;23,0" o:connectangles="0,0,0,0,0,0,0,0,0,0,0,0,0,0,0,0,0,0,0,0,0,0,0,0,0,0,0,0,0,0,0,0,0,0,0,0,0,0,0,0,0,0,0,0,0,0,0,0,0,0,0,0,0,0,0,0,0,0,0,0"/>
                    </v:shape>
                    <v:shape id="Freeform 629" o:spid="_x0000_s1050" style="position:absolute;left:2432;top:1864;width:48;height:78;visibility:visible;mso-wrap-style:square;v-text-anchor:top" coordsize="11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" path="m55,17l44,21,33,28,25,38,20,50r,38l24,101r8,11l44,120r11,2l67,119r12,-9l85,101,88,88,89,70,88,55,85,41,80,32,73,24,64,19,55,17xm60,l75,2,87,8,97,19r9,15l110,50r2,19l110,89r-4,17l97,120,86,130r-12,7l59,139,44,136,31,129,20,116r,64l,180,,4r19,l19,29,26,16,36,7,47,2,60,xe" fillcolor="black" stroked="f" strokeweight="0">
                      <v:path arrowok="t" o:connecttype="custom" o:connectlocs="24,7;19,9;14,12;11,16;9,22;9,38;10,44;14,49;19,52;24,53;29,52;34,48;36,44;38,38;38,30;38,24;36,18;34,14;31,10;27,8;24,7;26,0;32,1;37,3;42,8;45,15;47,22;48,30;47,39;45,46;42,52;37,56;32,59;25,60;19,59;13,56;9,50;9,78;0,78;0,2;8,2;8,13;11,7;15,3;20,1;26,0" o:connectangles="0,0,0,0,0,0,0,0,0,0,0,0,0,0,0,0,0,0,0,0,0,0,0,0,0,0,0,0,0,0,0,0,0,0,0,0,0,0,0,0,0,0,0,0,0,0"/>
                      <o:lock v:ext="edit" verticies="t"/>
                    </v:shape>
                    <v:shape id="Freeform 630" o:spid="_x0000_s1051" style="position:absolute;left:2487;top:1864;width:50;height:61;visibility:visible;mso-wrap-style:square;v-text-anchor:top" coordsize="11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" path="m59,16r-9,2l40,23r-7,6l27,39,24,53,23,69r1,17l27,100r6,9l40,117r10,4l59,122r10,-1l78,117r7,-8l91,99,95,86,96,69,95,53,91,39,85,29,77,23,68,18,59,16xm60,l77,2,91,9r11,10l112,34r5,16l118,69r-1,20l111,105r-10,15l89,130r-15,7l58,139,41,136,27,130,16,119,7,104,2,88,,69,2,49,7,33,18,18,30,8,44,2,60,xe" fillcolor="black" stroked="f" strokeweight="0">
                      <v:path arrowok="t" o:connecttype="custom" o:connectlocs="25,7;21,8;17,10;14,13;11,17;10,23;10,30;10,38;11,44;14,48;17,51;21,53;25,54;29,53;33,51;36,48;39,43;40,38;41,30;40,23;39,17;36,13;33,10;29,8;25,7;25,0;33,1;39,4;43,8;47,15;50,22;50,30;50,39;47,46;43,53;38,57;31,60;25,61;17,60;11,57;7,52;3,46;1,39;0,30;1,22;3,14;8,8;13,4;19,1;25,0" o:connectangles="0,0,0,0,0,0,0,0,0,0,0,0,0,0,0,0,0,0,0,0,0,0,0,0,0,0,0,0,0,0,0,0,0,0,0,0,0,0,0,0,0,0,0,0,0,0,0,0,0,0"/>
                      <o:lock v:ext="edit" verticies="t"/>
                    </v:shape>
                    <v:shape id="Freeform 631" o:spid="_x0000_s1052" style="position:absolute;left:2548;top:1864;width:28;height:59;visibility:visible;mso-wrap-style:square;v-text-anchor:top" coordsize="6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" path="m57,r3,l65,1r,18l61,19,50,22r-9,4l32,33r-6,9l22,53,21,66r,69l,135,,4r18,l18,34,28,16,38,6,47,2,57,xe" fillcolor="black" stroked="f" strokeweight="0">
                      <v:path arrowok="t" o:connecttype="custom" o:connectlocs="25,0;26,0;28,0;28,8;26,8;22,10;18,11;14,14;11,18;9,23;9,29;9,59;0,59;0,2;8,2;8,15;12,7;16,3;20,1;25,0" o:connectangles="0,0,0,0,0,0,0,0,0,0,0,0,0,0,0,0,0,0,0,0"/>
                    </v:shape>
                    <v:shape id="Freeform 632" o:spid="_x0000_s1053" style="position:absolute;left:2577;top:1851;width:35;height:74;visibility:visible;mso-wrap-style:square;v-text-anchor:top" coordsize="8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" path="m43,r,35l73,35r,15l43,50r,83l44,142r4,7l54,153r9,1l72,154r8,-1l80,168r-20,2l47,168,37,163r-9,-7l24,144,22,130r,-80l,50,,35r22,l23,2,43,xe" fillcolor="black" stroked="f" strokeweight="0">
                      <v:path arrowok="t" o:connecttype="custom" o:connectlocs="19,0;19,15;32,15;32,22;19,22;19,58;19,62;21,65;24,67;28,67;32,67;35,67;35,73;26,74;21,73;16,71;12,68;11,63;10,57;10,22;0,22;0,15;10,15;10,1;19,0" o:connectangles="0,0,0,0,0,0,0,0,0,0,0,0,0,0,0,0,0,0,0,0,0,0,0,0,0"/>
                    </v:shape>
                    <v:shape id="Freeform 633" o:spid="_x0000_s1054" style="position:absolute;left:2663;top:1864;width:49;height:61;visibility:visible;mso-wrap-style:square;v-text-anchor:top" coordsize="11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" path="m54,l70,1,83,5r10,7l101,22r6,11l88,37,83,29,76,22,66,17,55,16,44,17,34,22r-6,6l26,36r2,8l36,50r11,5l73,60r17,5l103,73r7,11l113,98r-2,11l106,120r-9,8l87,134r-13,4l58,139,41,137,26,133,15,125,7,115,,101,19,97r5,11l33,116r12,5l60,122r13,-1l82,117r4,-4l89,109r1,-4l91,100,88,91,81,85,68,80,41,75,26,70,15,63,8,53,6,39,7,29,11,19r7,-8l28,5,41,1,54,xe" fillcolor="black" stroked="f" strokeweight="0">
                      <v:path arrowok="t" o:connecttype="custom" o:connectlocs="23,0;30,0;36,2;40,5;44,10;46,14;38,16;36,13;33,10;29,7;24,7;19,7;15,10;12,12;11,16;12,19;16,22;20,24;32,26;39,29;45,32;48,37;49,43;48,48;46,53;42,56;38,59;32,61;25,61;18,60;11,58;7,55;3,50;0,44;8,43;10,47;14,51;20,53;26,54;32,53;36,51;37,50;39,48;39,46;39,44;38,40;35,37;29,35;18,33;11,31;7,28;3,23;3,17;3,13;5,8;8,5;12,2;18,0;23,0" o:connectangles="0,0,0,0,0,0,0,0,0,0,0,0,0,0,0,0,0,0,0,0,0,0,0,0,0,0,0,0,0,0,0,0,0,0,0,0,0,0,0,0,0,0,0,0,0,0,0,0,0,0,0,0,0,0,0,0,0,0,0"/>
                    </v:shape>
                    <v:shape id="Freeform 634" o:spid="_x0000_s1055" style="position:absolute;left:2713;top:1866;width:48;height:78;visibility:visible;mso-wrap-style:square;v-text-anchor:top" coordsize="109,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" path="m,l21,,56,98,91,r18,l56,147r-7,13l41,170r-10,7l19,179r-8,-1l2,176r,-16l7,161r14,l25,160r4,-2l32,156r4,-5l41,142r4,-13l,xe" fillcolor="black" stroked="f" strokeweight="0">
                      <v:path arrowok="t" o:connecttype="custom" o:connectlocs="0,0;9,0;25,43;40,0;48,0;25,64;22,70;18,74;14,77;8,78;5,78;1,77;1,70;3,70;9,70;11,70;13,69;14,68;16,66;18,62;20,56;0,0" o:connectangles="0,0,0,0,0,0,0,0,0,0,0,0,0,0,0,0,0,0,0,0,0,0"/>
                    </v:shape>
                    <v:shape id="Freeform 635" o:spid="_x0000_s1056" style="position:absolute;left:2758;top:1864;width:49;height:61;visibility:visible;mso-wrap-style:square;v-text-anchor:top" coordsize="11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" path="m54,l69,1,83,5r10,7l101,22r5,11l88,37,83,29,75,22,66,17,55,16,43,17r-9,5l28,28r-2,8l28,44r7,6l46,55r26,5l90,65r12,8l109,84r3,14l110,109r-5,11l97,128r-10,6l73,138r-15,1l40,137,26,133,14,125,6,115,,101,19,97r5,11l33,116r11,5l60,122r12,-1l82,117r4,-4l89,109r1,-4l91,100,89,91,80,85,68,80,40,75,26,70,14,63,7,53,5,39,6,29,10,19r8,-8l28,5,40,1,54,xe" fillcolor="black" stroked="f" strokeweight="0">
                      <v:path arrowok="t" o:connecttype="custom" o:connectlocs="24,0;30,0;36,2;41,5;44,10;46,14;39,16;36,13;33,10;29,7;24,7;19,7;15,10;12,12;11,16;12,19;15,22;20,24;32,26;39,29;45,32;48,37;49,43;48,48;46,53;42,56;38,59;32,61;25,61;18,60;11,58;6,55;3,50;0,44;8,43;11,47;14,51;19,53;26,54;32,53;36,51;38,50;39,48;39,46;40,44;39,40;35,37;30,35;18,33;11,31;6,28;3,23;2,17;3,13;4,8;8,5;12,2;18,0;24,0" o:connectangles="0,0,0,0,0,0,0,0,0,0,0,0,0,0,0,0,0,0,0,0,0,0,0,0,0,0,0,0,0,0,0,0,0,0,0,0,0,0,0,0,0,0,0,0,0,0,0,0,0,0,0,0,0,0,0,0,0,0,0"/>
                    </v:shape>
                    <v:shape id="Freeform 636" o:spid="_x0000_s1057" style="position:absolute;left:2807;top:1851;width:35;height:74;visibility:visible;mso-wrap-style:square;v-text-anchor:top" coordsize="8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" path="m44,r,35l74,35r,15l44,50r,83l46,142r4,7l56,153r9,1l73,154r8,-1l81,168r-10,1l62,170,49,168,38,163r-8,-7l25,144,24,130r,-80l,50,,35r24,l25,2,44,xe" fillcolor="black" stroked="f" strokeweight="0">
                      <v:path arrowok="t" o:connecttype="custom" o:connectlocs="19,0;19,15;32,15;32,22;19,22;19,58;20,62;22,65;24,67;28,67;32,67;35,67;35,73;31,74;27,74;21,73;16,71;13,68;11,63;10,57;10,22;0,22;0,15;10,15;11,1;19,0" o:connectangles="0,0,0,0,0,0,0,0,0,0,0,0,0,0,0,0,0,0,0,0,0,0,0,0,0,0"/>
                    </v:shape>
                    <v:shape id="Freeform 637" o:spid="_x0000_s1058" style="position:absolute;left:2842;top:1864;width:51;height:61;visibility:visible;mso-wrap-style:square;v-text-anchor:top" coordsize="117,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" path="m61,15l47,18,35,27r-6,8l25,45,24,57r72,l95,45,92,36,90,31,85,26,80,22,71,17,61,15xm61,l76,2,91,8r11,9l110,32r5,17l117,71r-94,l24,89r4,13l35,111r12,9l62,122r11,-1l82,116r9,-9l97,96r18,4l108,116,96,128r-17,8l60,139,43,137,29,130,16,120,7,106,2,90,,70,2,50,7,34,17,19,30,8,44,2,61,xe" fillcolor="black" stroked="f" strokeweight="0">
                      <v:path arrowok="t" o:connecttype="custom" o:connectlocs="27,7;20,8;15,12;13,15;11,20;10,25;42,25;41,20;40,16;39,14;37,11;35,10;31,7;27,7;27,0;33,1;40,4;44,7;48,14;50,22;51,31;10,31;10,39;12,45;15,49;20,53;27,54;32,53;36,51;40,47;42,42;50,44;47,51;42,56;34,60;26,61;19,60;13,57;7,53;3,47;1,39;0,31;1,22;3,15;7,8;13,4;19,1;27,0" o:connectangles="0,0,0,0,0,0,0,0,0,0,0,0,0,0,0,0,0,0,0,0,0,0,0,0,0,0,0,0,0,0,0,0,0,0,0,0,0,0,0,0,0,0,0,0,0,0,0,0"/>
                      <o:lock v:ext="edit" verticies="t"/>
                    </v:shape>
                    <v:shape id="Freeform 638" o:spid="_x0000_s1059" style="position:absolute;left:2904;top:1864;width:77;height:59;visibility:visible;mso-wrap-style:square;v-text-anchor:top" coordsize="17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" path="m58,l71,2,82,9r8,10l95,32r7,-15l112,8,123,2,136,r13,2l160,8r8,8l173,26r2,11l175,135r-19,l156,54,155,42r-1,-8l152,30r-2,-3l146,23r-6,-4l130,17r-11,4l108,28r-6,9l98,47,97,61r,74l78,135r,-87l76,38,73,30,69,25,61,18,52,17,39,19,29,28r-5,8l21,45,20,57r,78l,135,,4r18,l18,29,26,16,35,7,46,2,58,xe" fillcolor="black" stroked="f" strokeweight="0">
                      <v:path arrowok="t" o:connecttype="custom" o:connectlocs="26,0;31,1;36,4;40,8;42,14;45,7;49,3;54,1;60,0;66,1;70,3;74,7;76,11;77,16;77,59;69,59;69,24;68,18;68,15;67,13;66,12;64,10;62,8;57,7;52,9;48,12;45,16;43,21;43,27;43,59;34,59;34,21;33,17;32,13;30,11;27,8;23,7;17,8;13,12;11,16;9,20;9,25;9,59;0,59;0,2;8,2;8,13;11,7;15,3;20,1;26,0" o:connectangles="0,0,0,0,0,0,0,0,0,0,0,0,0,0,0,0,0,0,0,0,0,0,0,0,0,0,0,0,0,0,0,0,0,0,0,0,0,0,0,0,0,0,0,0,0,0,0,0,0,0,0"/>
                    </v:shape>
                    <v:shape id="Freeform 639" o:spid="_x0000_s1060" style="position:absolute;left:2987;top:1864;width:49;height:61;visibility:visible;mso-wrap-style:square;v-text-anchor:top" coordsize="11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" path="m55,l70,1,83,5r11,7l102,22r5,11l89,37,83,29,76,22,67,17,56,16,44,17r-9,5l31,25r-2,3l27,32r,4l29,44r7,6l47,55r26,5l91,65r12,8l110,84r3,14l111,109r-5,11l98,128r-11,6l73,138r-15,1l41,137,27,133,14,125,6,115,,101,20,97r5,11l33,116r12,5l61,122r12,-1l82,117r5,-4l90,109r1,-4l92,100,89,91,81,85,69,80,41,75,27,70,15,63,8,53,6,39,7,29,11,19r8,-8l29,5,40,1,55,xe" fillcolor="black" stroked="f" strokeweight="0">
                      <v:path arrowok="t" o:connecttype="custom" o:connectlocs="24,0;30,0;36,2;41,5;44,10;46,14;39,16;36,13;33,10;29,7;24,7;19,7;15,10;13,11;13,12;12,14;12,16;13,19;16,22;20,24;32,26;39,29;45,32;48,37;49,43;48,48;46,53;42,56;38,59;32,61;25,61;18,60;12,58;6,55;3,50;0,44;9,43;11,47;14,51;20,53;26,54;32,53;36,51;38,50;39,48;39,46;40,44;39,40;35,37;30,35;18,33;12,31;7,28;3,23;3,17;3,13;5,8;8,5;13,2;17,0;24,0" o:connectangles="0,0,0,0,0,0,0,0,0,0,0,0,0,0,0,0,0,0,0,0,0,0,0,0,0,0,0,0,0,0,0,0,0,0,0,0,0,0,0,0,0,0,0,0,0,0,0,0,0,0,0,0,0,0,0,0,0,0,0,0,0"/>
                    </v:shape>
                    <w10:anchorlock/>
                  </v:group>
                </w:pict>
              </mc:Fallback>
            </mc:AlternateContent>
          </w:r>
        </w:p>
      </w:tc>
      <w:tc>
        <w:tcPr>
          <w:tcW w:w="3291" w:type="pct"/>
          <w:tcBorders>
            <w:top w:val="single" w:sz="12" w:space="0" w:color="822433"/>
          </w:tcBorders>
          <w:tcMar>
            <w:left w:w="0" w:type="dxa"/>
            <w:right w:w="0" w:type="dxa"/>
          </w:tcMar>
          <w:vAlign w:val="bottom"/>
        </w:tcPr>
        <w:p w:rsidR="00C421A9" w:rsidRDefault="00C421A9" w:rsidP="00C246A6">
          <w:pPr>
            <w:pStyle w:val="Header"/>
            <w:jc w:val="right"/>
          </w:pPr>
          <w:r>
            <w:t>Titolo della relazione</w:t>
          </w:r>
        </w:p>
      </w:tc>
      <w:tc>
        <w:tcPr>
          <w:tcW w:w="859" w:type="pct"/>
          <w:vMerge/>
        </w:tcPr>
        <w:p w:rsidR="00C421A9" w:rsidRDefault="00C421A9" w:rsidP="00C246A6">
          <w:pPr>
            <w:pStyle w:val="Header"/>
          </w:pPr>
        </w:p>
      </w:tc>
    </w:tr>
  </w:tbl>
  <w:p w:rsidR="00C421A9" w:rsidRPr="00F362EF" w:rsidRDefault="00C421A9" w:rsidP="00F36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5BDB"/>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18C1921"/>
    <w:multiLevelType w:val="multilevel"/>
    <w:tmpl w:val="09D8024E"/>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6946"/>
        </w:tabs>
        <w:ind w:left="6946" w:hanging="709"/>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2C8677C"/>
    <w:multiLevelType w:val="hybridMultilevel"/>
    <w:tmpl w:val="9814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C0E6D"/>
    <w:multiLevelType w:val="hybridMultilevel"/>
    <w:tmpl w:val="32B0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4A221D"/>
    <w:multiLevelType w:val="hybridMultilevel"/>
    <w:tmpl w:val="BE36A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BC56A5"/>
    <w:multiLevelType w:val="hybridMultilevel"/>
    <w:tmpl w:val="A2368246"/>
    <w:lvl w:ilvl="0" w:tplc="14E2726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A440E92"/>
    <w:multiLevelType w:val="multilevel"/>
    <w:tmpl w:val="523ACA0C"/>
    <w:name w:val="figur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7" w15:restartNumberingAfterBreak="0">
    <w:nsid w:val="17AC44E1"/>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CC6A7E"/>
    <w:multiLevelType w:val="hybridMultilevel"/>
    <w:tmpl w:val="4BFC8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CE6990"/>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32509AA"/>
    <w:multiLevelType w:val="hybridMultilevel"/>
    <w:tmpl w:val="C6983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910886"/>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5F484E"/>
    <w:multiLevelType w:val="multilevel"/>
    <w:tmpl w:val="0410001D"/>
    <w:name w:val="figur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05135D3"/>
    <w:multiLevelType w:val="hybridMultilevel"/>
    <w:tmpl w:val="3C54C9B2"/>
    <w:lvl w:ilvl="0" w:tplc="14E2726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2538E3"/>
    <w:multiLevelType w:val="hybridMultilevel"/>
    <w:tmpl w:val="2BC236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3E3267A"/>
    <w:multiLevelType w:val="hybridMultilevel"/>
    <w:tmpl w:val="A89C004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5B57D0"/>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B74673C"/>
    <w:multiLevelType w:val="hybridMultilevel"/>
    <w:tmpl w:val="6062F5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D4D46FC"/>
    <w:multiLevelType w:val="multilevel"/>
    <w:tmpl w:val="EC5636B0"/>
    <w:name w:val="tabell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9" w15:restartNumberingAfterBreak="0">
    <w:nsid w:val="5E621DAC"/>
    <w:multiLevelType w:val="multilevel"/>
    <w:tmpl w:val="0410001D"/>
    <w:name w:val="formul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8E6A63"/>
    <w:multiLevelType w:val="multilevel"/>
    <w:tmpl w:val="2CDEA6BA"/>
    <w:lvl w:ilvl="0">
      <w:start w:val="1"/>
      <w:numFmt w:val="bullet"/>
      <w:lvlText w:val=""/>
      <w:lvlJc w:val="left"/>
      <w:pPr>
        <w:ind w:left="360" w:hanging="360"/>
      </w:pPr>
      <w:rPr>
        <w:rFonts w:ascii="Wingdings 3" w:hAnsi="Wingdings 3" w:hint="default"/>
        <w:b w:val="0"/>
        <w:i w:val="0"/>
        <w:caps w:val="0"/>
        <w:strike w:val="0"/>
        <w:dstrike w:val="0"/>
        <w:vanish w:val="0"/>
        <w:color w:val="E02129"/>
        <w:sz w:val="20"/>
        <w:vertAlign w:val="baseline"/>
      </w:rPr>
    </w:lvl>
    <w:lvl w:ilvl="1">
      <w:start w:val="1"/>
      <w:numFmt w:val="bullet"/>
      <w:lvlText w:val="►"/>
      <w:lvlJc w:val="left"/>
      <w:pPr>
        <w:tabs>
          <w:tab w:val="num" w:pos="567"/>
        </w:tabs>
        <w:ind w:left="568" w:hanging="284"/>
      </w:pPr>
      <w:rPr>
        <w:rFonts w:ascii="Arial" w:hAnsi="Arial" w:hint="default"/>
        <w:color w:val="auto"/>
        <w:sz w:val="18"/>
      </w:rPr>
    </w:lvl>
    <w:lvl w:ilvl="2">
      <w:start w:val="1"/>
      <w:numFmt w:val="bullet"/>
      <w:lvlText w:val="►"/>
      <w:lvlJc w:val="left"/>
      <w:pPr>
        <w:tabs>
          <w:tab w:val="num" w:pos="851"/>
        </w:tabs>
        <w:ind w:left="852" w:hanging="284"/>
      </w:pPr>
      <w:rPr>
        <w:rFonts w:ascii="Arial" w:hAnsi="Arial" w:hint="default"/>
        <w:color w:val="auto"/>
        <w:sz w:val="18"/>
      </w:rPr>
    </w:lvl>
    <w:lvl w:ilvl="3">
      <w:start w:val="1"/>
      <w:numFmt w:val="bullet"/>
      <w:lvlText w:val=""/>
      <w:lvlJc w:val="left"/>
      <w:pPr>
        <w:tabs>
          <w:tab w:val="num" w:pos="1212"/>
        </w:tabs>
        <w:ind w:left="1136" w:hanging="284"/>
      </w:pPr>
      <w:rPr>
        <w:rFonts w:ascii="Symbol" w:hAnsi="Symbol" w:hint="default"/>
      </w:rPr>
    </w:lvl>
    <w:lvl w:ilvl="4">
      <w:start w:val="1"/>
      <w:numFmt w:val="bullet"/>
      <w:lvlText w:val="o"/>
      <w:lvlJc w:val="left"/>
      <w:pPr>
        <w:tabs>
          <w:tab w:val="num" w:pos="1496"/>
        </w:tabs>
        <w:ind w:left="1420" w:hanging="284"/>
      </w:pPr>
      <w:rPr>
        <w:rFonts w:ascii="Courier New" w:hAnsi="Courier New" w:hint="default"/>
      </w:rPr>
    </w:lvl>
    <w:lvl w:ilvl="5">
      <w:start w:val="1"/>
      <w:numFmt w:val="bullet"/>
      <w:lvlText w:val=""/>
      <w:lvlJc w:val="left"/>
      <w:pPr>
        <w:tabs>
          <w:tab w:val="num" w:pos="1780"/>
        </w:tabs>
        <w:ind w:left="1704" w:hanging="284"/>
      </w:pPr>
      <w:rPr>
        <w:rFonts w:ascii="Wingdings" w:hAnsi="Wingdings" w:hint="default"/>
      </w:rPr>
    </w:lvl>
    <w:lvl w:ilvl="6">
      <w:start w:val="1"/>
      <w:numFmt w:val="bullet"/>
      <w:lvlText w:val=""/>
      <w:lvlJc w:val="left"/>
      <w:pPr>
        <w:tabs>
          <w:tab w:val="num" w:pos="2064"/>
        </w:tabs>
        <w:ind w:left="1988" w:hanging="284"/>
      </w:pPr>
      <w:rPr>
        <w:rFonts w:ascii="Symbol" w:hAnsi="Symbol" w:hint="default"/>
      </w:rPr>
    </w:lvl>
    <w:lvl w:ilvl="7">
      <w:start w:val="1"/>
      <w:numFmt w:val="bullet"/>
      <w:lvlText w:val="o"/>
      <w:lvlJc w:val="left"/>
      <w:pPr>
        <w:tabs>
          <w:tab w:val="num" w:pos="2348"/>
        </w:tabs>
        <w:ind w:left="2272" w:hanging="284"/>
      </w:pPr>
      <w:rPr>
        <w:rFonts w:ascii="Courier New" w:hAnsi="Courier New" w:hint="default"/>
      </w:rPr>
    </w:lvl>
    <w:lvl w:ilvl="8">
      <w:start w:val="1"/>
      <w:numFmt w:val="bullet"/>
      <w:lvlText w:val=""/>
      <w:lvlJc w:val="left"/>
      <w:pPr>
        <w:tabs>
          <w:tab w:val="num" w:pos="2632"/>
        </w:tabs>
        <w:ind w:left="2556" w:hanging="284"/>
      </w:pPr>
      <w:rPr>
        <w:rFonts w:ascii="Wingdings" w:hAnsi="Wingdings" w:hint="default"/>
      </w:rPr>
    </w:lvl>
  </w:abstractNum>
  <w:abstractNum w:abstractNumId="21" w15:restartNumberingAfterBreak="0">
    <w:nsid w:val="609D264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7B57D8"/>
    <w:multiLevelType w:val="multilevel"/>
    <w:tmpl w:val="5D9A73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8FF43E0"/>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B9C0A61"/>
    <w:multiLevelType w:val="hybridMultilevel"/>
    <w:tmpl w:val="AA4220B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A5217C"/>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6590B56"/>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8C327EA"/>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88297D"/>
    <w:multiLevelType w:val="multilevel"/>
    <w:tmpl w:val="F2CACB5A"/>
    <w:name w:val="formul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num w:numId="1">
    <w:abstractNumId w:val="1"/>
  </w:num>
  <w:num w:numId="2">
    <w:abstractNumId w:val="26"/>
  </w:num>
  <w:num w:numId="3">
    <w:abstractNumId w:val="22"/>
  </w:num>
  <w:num w:numId="4">
    <w:abstractNumId w:val="16"/>
  </w:num>
  <w:num w:numId="5">
    <w:abstractNumId w:val="23"/>
  </w:num>
  <w:num w:numId="6">
    <w:abstractNumId w:val="7"/>
  </w:num>
  <w:num w:numId="7">
    <w:abstractNumId w:val="0"/>
  </w:num>
  <w:num w:numId="8">
    <w:abstractNumId w:val="11"/>
  </w:num>
  <w:num w:numId="9">
    <w:abstractNumId w:val="9"/>
  </w:num>
  <w:num w:numId="10">
    <w:abstractNumId w:val="27"/>
  </w:num>
  <w:num w:numId="11">
    <w:abstractNumId w:val="1"/>
  </w:num>
  <w:num w:numId="12">
    <w:abstractNumId w:val="1"/>
  </w:num>
  <w:num w:numId="13">
    <w:abstractNumId w:val="6"/>
  </w:num>
  <w:num w:numId="14">
    <w:abstractNumId w:val="25"/>
  </w:num>
  <w:num w:numId="15">
    <w:abstractNumId w:val="24"/>
  </w:num>
  <w:num w:numId="16">
    <w:abstractNumId w:val="18"/>
  </w:num>
  <w:num w:numId="17">
    <w:abstractNumId w:val="12"/>
  </w:num>
  <w:num w:numId="18">
    <w:abstractNumId w:val="28"/>
  </w:num>
  <w:num w:numId="19">
    <w:abstractNumId w:val="19"/>
  </w:num>
  <w:num w:numId="20">
    <w:abstractNumId w:val="15"/>
  </w:num>
  <w:num w:numId="21">
    <w:abstractNumId w:val="17"/>
  </w:num>
  <w:num w:numId="22">
    <w:abstractNumId w:val="13"/>
  </w:num>
  <w:num w:numId="23">
    <w:abstractNumId w:val="14"/>
  </w:num>
  <w:num w:numId="24">
    <w:abstractNumId w:val="5"/>
  </w:num>
  <w:num w:numId="25">
    <w:abstractNumId w:val="20"/>
  </w:num>
  <w:num w:numId="26">
    <w:abstractNumId w:val="10"/>
  </w:num>
  <w:num w:numId="27">
    <w:abstractNumId w:val="4"/>
  </w:num>
  <w:num w:numId="28">
    <w:abstractNumId w:val="21"/>
  </w:num>
  <w:num w:numId="29">
    <w:abstractNumId w:val="8"/>
  </w:num>
  <w:num w:numId="30">
    <w:abstractNumId w:val="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inkAnnotations="0"/>
  <w:defaultTabStop w:val="709"/>
  <w:hyphenationZone w:val="283"/>
  <w:drawingGridHorizontalSpacing w:val="181"/>
  <w:drawingGridVerticalSpacing w:val="181"/>
  <w:characterSpacingControl w:val="doNotCompress"/>
  <w:hdrShapeDefaults>
    <o:shapedefaults v:ext="edit" spidmax="4097" fill="f" fillcolor="white" stroke="f">
      <v:fill color="white" on="f"/>
      <v:stroke on="f"/>
      <o:colormru v:ext="edit" colors="#822433,#3067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6"/>
    <w:rsid w:val="00007AA1"/>
    <w:rsid w:val="00007EDF"/>
    <w:rsid w:val="00010E7A"/>
    <w:rsid w:val="00010F9D"/>
    <w:rsid w:val="000161E5"/>
    <w:rsid w:val="00021335"/>
    <w:rsid w:val="00030666"/>
    <w:rsid w:val="00032E84"/>
    <w:rsid w:val="00034C5E"/>
    <w:rsid w:val="000356E1"/>
    <w:rsid w:val="00053577"/>
    <w:rsid w:val="0007668D"/>
    <w:rsid w:val="00076E06"/>
    <w:rsid w:val="000829A8"/>
    <w:rsid w:val="0008403D"/>
    <w:rsid w:val="000903E2"/>
    <w:rsid w:val="000A1351"/>
    <w:rsid w:val="000B036B"/>
    <w:rsid w:val="000D0E7B"/>
    <w:rsid w:val="000D398F"/>
    <w:rsid w:val="000E79FF"/>
    <w:rsid w:val="000F1E29"/>
    <w:rsid w:val="000F74A1"/>
    <w:rsid w:val="00101F5B"/>
    <w:rsid w:val="00110D2A"/>
    <w:rsid w:val="001206DC"/>
    <w:rsid w:val="00121C41"/>
    <w:rsid w:val="00132745"/>
    <w:rsid w:val="00142AAF"/>
    <w:rsid w:val="00151034"/>
    <w:rsid w:val="00172B78"/>
    <w:rsid w:val="001B46DA"/>
    <w:rsid w:val="001C5A69"/>
    <w:rsid w:val="001E20E4"/>
    <w:rsid w:val="001E3367"/>
    <w:rsid w:val="001F724C"/>
    <w:rsid w:val="00211FB6"/>
    <w:rsid w:val="002131D1"/>
    <w:rsid w:val="002231F6"/>
    <w:rsid w:val="002405B6"/>
    <w:rsid w:val="002406E4"/>
    <w:rsid w:val="00243287"/>
    <w:rsid w:val="00246F29"/>
    <w:rsid w:val="00251243"/>
    <w:rsid w:val="00261DF1"/>
    <w:rsid w:val="002915DA"/>
    <w:rsid w:val="002A255D"/>
    <w:rsid w:val="002A358D"/>
    <w:rsid w:val="002B1BEC"/>
    <w:rsid w:val="002B3B23"/>
    <w:rsid w:val="002B5912"/>
    <w:rsid w:val="002C12B9"/>
    <w:rsid w:val="002D3CDD"/>
    <w:rsid w:val="002F468B"/>
    <w:rsid w:val="00305AA8"/>
    <w:rsid w:val="00323558"/>
    <w:rsid w:val="00326008"/>
    <w:rsid w:val="0033170C"/>
    <w:rsid w:val="00332F4C"/>
    <w:rsid w:val="00333364"/>
    <w:rsid w:val="00340670"/>
    <w:rsid w:val="00341D15"/>
    <w:rsid w:val="003600F1"/>
    <w:rsid w:val="003671BA"/>
    <w:rsid w:val="00373103"/>
    <w:rsid w:val="0037340F"/>
    <w:rsid w:val="00374F28"/>
    <w:rsid w:val="0037560C"/>
    <w:rsid w:val="003763B4"/>
    <w:rsid w:val="00376655"/>
    <w:rsid w:val="00380533"/>
    <w:rsid w:val="00380B5A"/>
    <w:rsid w:val="0039088F"/>
    <w:rsid w:val="00397D5E"/>
    <w:rsid w:val="003B05AC"/>
    <w:rsid w:val="003D1304"/>
    <w:rsid w:val="003D4EDA"/>
    <w:rsid w:val="003E6A80"/>
    <w:rsid w:val="003F17A9"/>
    <w:rsid w:val="003F4929"/>
    <w:rsid w:val="003F5D94"/>
    <w:rsid w:val="00403793"/>
    <w:rsid w:val="00422E15"/>
    <w:rsid w:val="00431EC3"/>
    <w:rsid w:val="00434897"/>
    <w:rsid w:val="0043732C"/>
    <w:rsid w:val="00446A06"/>
    <w:rsid w:val="0044765D"/>
    <w:rsid w:val="00455AAF"/>
    <w:rsid w:val="00461C5E"/>
    <w:rsid w:val="0046712B"/>
    <w:rsid w:val="00470DF8"/>
    <w:rsid w:val="00482B39"/>
    <w:rsid w:val="00483B46"/>
    <w:rsid w:val="004978FF"/>
    <w:rsid w:val="004B5F53"/>
    <w:rsid w:val="004B79BF"/>
    <w:rsid w:val="004C31FF"/>
    <w:rsid w:val="004D19D7"/>
    <w:rsid w:val="004D1DEC"/>
    <w:rsid w:val="004D2153"/>
    <w:rsid w:val="004E6CE5"/>
    <w:rsid w:val="004F1D44"/>
    <w:rsid w:val="005148BA"/>
    <w:rsid w:val="00515BCC"/>
    <w:rsid w:val="0052028D"/>
    <w:rsid w:val="005520F0"/>
    <w:rsid w:val="0056678C"/>
    <w:rsid w:val="00566AAB"/>
    <w:rsid w:val="005718A7"/>
    <w:rsid w:val="00592171"/>
    <w:rsid w:val="005932F7"/>
    <w:rsid w:val="005A4173"/>
    <w:rsid w:val="005A4754"/>
    <w:rsid w:val="005B0726"/>
    <w:rsid w:val="005B282C"/>
    <w:rsid w:val="005D2CDB"/>
    <w:rsid w:val="005D6C73"/>
    <w:rsid w:val="005E1B59"/>
    <w:rsid w:val="005E5220"/>
    <w:rsid w:val="005F09BC"/>
    <w:rsid w:val="005F115A"/>
    <w:rsid w:val="00602FEA"/>
    <w:rsid w:val="00603493"/>
    <w:rsid w:val="006040B2"/>
    <w:rsid w:val="00613757"/>
    <w:rsid w:val="00627B41"/>
    <w:rsid w:val="006404E0"/>
    <w:rsid w:val="00640EA6"/>
    <w:rsid w:val="00654DAC"/>
    <w:rsid w:val="00654FB4"/>
    <w:rsid w:val="00661B07"/>
    <w:rsid w:val="0067510E"/>
    <w:rsid w:val="006763A1"/>
    <w:rsid w:val="00676B1B"/>
    <w:rsid w:val="00682C31"/>
    <w:rsid w:val="006A3E3F"/>
    <w:rsid w:val="006B33CC"/>
    <w:rsid w:val="006B3F56"/>
    <w:rsid w:val="006C1A4B"/>
    <w:rsid w:val="006C69FD"/>
    <w:rsid w:val="006D7B96"/>
    <w:rsid w:val="006E03AA"/>
    <w:rsid w:val="006E1F13"/>
    <w:rsid w:val="006F7017"/>
    <w:rsid w:val="00706D0B"/>
    <w:rsid w:val="007132CF"/>
    <w:rsid w:val="00725B8E"/>
    <w:rsid w:val="00736202"/>
    <w:rsid w:val="00747691"/>
    <w:rsid w:val="00772A76"/>
    <w:rsid w:val="00775660"/>
    <w:rsid w:val="00781BED"/>
    <w:rsid w:val="007828F9"/>
    <w:rsid w:val="00783607"/>
    <w:rsid w:val="007944E2"/>
    <w:rsid w:val="0079458B"/>
    <w:rsid w:val="00794A83"/>
    <w:rsid w:val="007A1104"/>
    <w:rsid w:val="007B24EB"/>
    <w:rsid w:val="007B5739"/>
    <w:rsid w:val="007B6732"/>
    <w:rsid w:val="007B775A"/>
    <w:rsid w:val="007C04CF"/>
    <w:rsid w:val="007C1A27"/>
    <w:rsid w:val="007C3DC1"/>
    <w:rsid w:val="007D004C"/>
    <w:rsid w:val="007E0150"/>
    <w:rsid w:val="007E43D1"/>
    <w:rsid w:val="007F1835"/>
    <w:rsid w:val="008114D8"/>
    <w:rsid w:val="008217EE"/>
    <w:rsid w:val="00822077"/>
    <w:rsid w:val="0082352E"/>
    <w:rsid w:val="00842EBF"/>
    <w:rsid w:val="0084755E"/>
    <w:rsid w:val="00850AF3"/>
    <w:rsid w:val="00865135"/>
    <w:rsid w:val="008663A0"/>
    <w:rsid w:val="00870738"/>
    <w:rsid w:val="00874D4F"/>
    <w:rsid w:val="00877180"/>
    <w:rsid w:val="008838AD"/>
    <w:rsid w:val="00894574"/>
    <w:rsid w:val="008C6349"/>
    <w:rsid w:val="008D389D"/>
    <w:rsid w:val="008D58D4"/>
    <w:rsid w:val="008D646C"/>
    <w:rsid w:val="008D79A0"/>
    <w:rsid w:val="008E1D01"/>
    <w:rsid w:val="008E433E"/>
    <w:rsid w:val="008F6810"/>
    <w:rsid w:val="008F6D87"/>
    <w:rsid w:val="0090103C"/>
    <w:rsid w:val="00903842"/>
    <w:rsid w:val="0091107A"/>
    <w:rsid w:val="00914331"/>
    <w:rsid w:val="00914ADB"/>
    <w:rsid w:val="00915232"/>
    <w:rsid w:val="00916EB2"/>
    <w:rsid w:val="00931AF8"/>
    <w:rsid w:val="0093642F"/>
    <w:rsid w:val="009463F1"/>
    <w:rsid w:val="0095252A"/>
    <w:rsid w:val="009641F1"/>
    <w:rsid w:val="00966C80"/>
    <w:rsid w:val="009717C5"/>
    <w:rsid w:val="00990612"/>
    <w:rsid w:val="009B259D"/>
    <w:rsid w:val="009B2FC5"/>
    <w:rsid w:val="009C4B7D"/>
    <w:rsid w:val="009D0600"/>
    <w:rsid w:val="009D62B3"/>
    <w:rsid w:val="009D68B5"/>
    <w:rsid w:val="00A01A94"/>
    <w:rsid w:val="00A308E4"/>
    <w:rsid w:val="00A45384"/>
    <w:rsid w:val="00A5371E"/>
    <w:rsid w:val="00A658D0"/>
    <w:rsid w:val="00A746B2"/>
    <w:rsid w:val="00A7604A"/>
    <w:rsid w:val="00A76FE6"/>
    <w:rsid w:val="00A87F36"/>
    <w:rsid w:val="00A92A43"/>
    <w:rsid w:val="00AA5444"/>
    <w:rsid w:val="00AB4999"/>
    <w:rsid w:val="00AC1DC5"/>
    <w:rsid w:val="00AC3208"/>
    <w:rsid w:val="00AF7094"/>
    <w:rsid w:val="00B03138"/>
    <w:rsid w:val="00B10FA2"/>
    <w:rsid w:val="00B15D47"/>
    <w:rsid w:val="00B2055F"/>
    <w:rsid w:val="00B32865"/>
    <w:rsid w:val="00B34990"/>
    <w:rsid w:val="00B625FB"/>
    <w:rsid w:val="00B62D6E"/>
    <w:rsid w:val="00B637BB"/>
    <w:rsid w:val="00B67E7A"/>
    <w:rsid w:val="00B72392"/>
    <w:rsid w:val="00B82A5B"/>
    <w:rsid w:val="00B910B3"/>
    <w:rsid w:val="00B9170E"/>
    <w:rsid w:val="00B92644"/>
    <w:rsid w:val="00B934CD"/>
    <w:rsid w:val="00B95802"/>
    <w:rsid w:val="00B971BD"/>
    <w:rsid w:val="00BA032A"/>
    <w:rsid w:val="00BB0754"/>
    <w:rsid w:val="00BB7357"/>
    <w:rsid w:val="00BB73D9"/>
    <w:rsid w:val="00BC1CEE"/>
    <w:rsid w:val="00BF240B"/>
    <w:rsid w:val="00BF2588"/>
    <w:rsid w:val="00BF53A0"/>
    <w:rsid w:val="00BF57D0"/>
    <w:rsid w:val="00C131AB"/>
    <w:rsid w:val="00C13BD2"/>
    <w:rsid w:val="00C21651"/>
    <w:rsid w:val="00C246A6"/>
    <w:rsid w:val="00C325EE"/>
    <w:rsid w:val="00C34C09"/>
    <w:rsid w:val="00C421A9"/>
    <w:rsid w:val="00C42969"/>
    <w:rsid w:val="00C44DF8"/>
    <w:rsid w:val="00C46170"/>
    <w:rsid w:val="00C57E7A"/>
    <w:rsid w:val="00C6545E"/>
    <w:rsid w:val="00C66D47"/>
    <w:rsid w:val="00C71F2C"/>
    <w:rsid w:val="00C77B2C"/>
    <w:rsid w:val="00C80EE0"/>
    <w:rsid w:val="00C84694"/>
    <w:rsid w:val="00C871C9"/>
    <w:rsid w:val="00C87E31"/>
    <w:rsid w:val="00CA103F"/>
    <w:rsid w:val="00CA6A3E"/>
    <w:rsid w:val="00CB0D1D"/>
    <w:rsid w:val="00CB2359"/>
    <w:rsid w:val="00CB53A5"/>
    <w:rsid w:val="00CC57C2"/>
    <w:rsid w:val="00CD397F"/>
    <w:rsid w:val="00CD3B28"/>
    <w:rsid w:val="00CF2668"/>
    <w:rsid w:val="00CF2AC8"/>
    <w:rsid w:val="00D01588"/>
    <w:rsid w:val="00D04902"/>
    <w:rsid w:val="00D0651D"/>
    <w:rsid w:val="00D13892"/>
    <w:rsid w:val="00D26C4B"/>
    <w:rsid w:val="00D30262"/>
    <w:rsid w:val="00D34ED3"/>
    <w:rsid w:val="00D7576B"/>
    <w:rsid w:val="00D77935"/>
    <w:rsid w:val="00D871F3"/>
    <w:rsid w:val="00D908A0"/>
    <w:rsid w:val="00D91324"/>
    <w:rsid w:val="00D94F2E"/>
    <w:rsid w:val="00DA37AC"/>
    <w:rsid w:val="00DB290C"/>
    <w:rsid w:val="00DB35BB"/>
    <w:rsid w:val="00DB406F"/>
    <w:rsid w:val="00DB799C"/>
    <w:rsid w:val="00DC5D21"/>
    <w:rsid w:val="00DD48E0"/>
    <w:rsid w:val="00DE146D"/>
    <w:rsid w:val="00DF0B93"/>
    <w:rsid w:val="00E028FA"/>
    <w:rsid w:val="00E10678"/>
    <w:rsid w:val="00E14647"/>
    <w:rsid w:val="00E3698C"/>
    <w:rsid w:val="00E46EB8"/>
    <w:rsid w:val="00E56AB7"/>
    <w:rsid w:val="00E621E4"/>
    <w:rsid w:val="00E661DF"/>
    <w:rsid w:val="00E706F8"/>
    <w:rsid w:val="00E724A0"/>
    <w:rsid w:val="00E74A84"/>
    <w:rsid w:val="00E81422"/>
    <w:rsid w:val="00E90308"/>
    <w:rsid w:val="00E96D7D"/>
    <w:rsid w:val="00EA1EBB"/>
    <w:rsid w:val="00EC443F"/>
    <w:rsid w:val="00EE4956"/>
    <w:rsid w:val="00EF50F8"/>
    <w:rsid w:val="00EF534A"/>
    <w:rsid w:val="00F0524D"/>
    <w:rsid w:val="00F0779C"/>
    <w:rsid w:val="00F1429D"/>
    <w:rsid w:val="00F14C4F"/>
    <w:rsid w:val="00F201FA"/>
    <w:rsid w:val="00F23D53"/>
    <w:rsid w:val="00F24584"/>
    <w:rsid w:val="00F30A1A"/>
    <w:rsid w:val="00F32C8B"/>
    <w:rsid w:val="00F362EF"/>
    <w:rsid w:val="00F36355"/>
    <w:rsid w:val="00F36674"/>
    <w:rsid w:val="00F367E6"/>
    <w:rsid w:val="00F45BB4"/>
    <w:rsid w:val="00F50668"/>
    <w:rsid w:val="00F65459"/>
    <w:rsid w:val="00F70B7A"/>
    <w:rsid w:val="00F713C4"/>
    <w:rsid w:val="00F812DD"/>
    <w:rsid w:val="00FA3478"/>
    <w:rsid w:val="00FC1B80"/>
    <w:rsid w:val="00FC6CA6"/>
    <w:rsid w:val="00FD465A"/>
    <w:rsid w:val="00FD65BE"/>
    <w:rsid w:val="00FE38D9"/>
    <w:rsid w:val="00FF37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colormru v:ext="edit" colors="#822433,#306769"/>
    </o:shapedefaults>
    <o:shapelayout v:ext="edit">
      <o:idmap v:ext="edit" data="1"/>
    </o:shapelayout>
  </w:shapeDefaults>
  <w:decimalSymbol w:val="."/>
  <w:listSeparator w:val=","/>
  <w15:docId w15:val="{E8C44FA8-E4C6-486F-904A-236BDFD7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3D1"/>
    <w:pPr>
      <w:spacing w:after="60"/>
      <w:jc w:val="both"/>
    </w:pPr>
    <w:rPr>
      <w:rFonts w:ascii="Arial" w:hAnsi="Arial"/>
      <w:sz w:val="22"/>
      <w:szCs w:val="24"/>
      <w:lang w:val="en-GB"/>
    </w:rPr>
  </w:style>
  <w:style w:type="paragraph" w:styleId="Heading1">
    <w:name w:val="heading 1"/>
    <w:basedOn w:val="Normal"/>
    <w:next w:val="Normal"/>
    <w:qFormat/>
    <w:rsid w:val="00F65459"/>
    <w:pPr>
      <w:keepNext/>
      <w:numPr>
        <w:numId w:val="1"/>
      </w:numPr>
      <w:spacing w:before="480" w:after="240"/>
      <w:outlineLvl w:val="0"/>
    </w:pPr>
    <w:rPr>
      <w:rFonts w:cs="Arial"/>
      <w:b/>
      <w:bCs/>
      <w:smallCaps/>
      <w:szCs w:val="32"/>
    </w:rPr>
  </w:style>
  <w:style w:type="paragraph" w:styleId="Heading2">
    <w:name w:val="heading 2"/>
    <w:basedOn w:val="Normal"/>
    <w:next w:val="Normal"/>
    <w:qFormat/>
    <w:rsid w:val="00455AAF"/>
    <w:pPr>
      <w:keepNext/>
      <w:numPr>
        <w:ilvl w:val="1"/>
        <w:numId w:val="1"/>
      </w:numPr>
      <w:tabs>
        <w:tab w:val="clear" w:pos="6946"/>
        <w:tab w:val="num" w:pos="709"/>
      </w:tabs>
      <w:spacing w:before="240" w:after="120"/>
      <w:ind w:left="709"/>
      <w:outlineLvl w:val="1"/>
    </w:pPr>
    <w:rPr>
      <w:rFonts w:cs="Arial"/>
      <w:b/>
      <w:bCs/>
      <w:iCs/>
      <w:szCs w:val="28"/>
    </w:rPr>
  </w:style>
  <w:style w:type="paragraph" w:styleId="Heading3">
    <w:name w:val="heading 3"/>
    <w:basedOn w:val="Normal"/>
    <w:next w:val="Normal"/>
    <w:qFormat/>
    <w:rsid w:val="00455AAF"/>
    <w:pPr>
      <w:keepNext/>
      <w:numPr>
        <w:ilvl w:val="2"/>
        <w:numId w:val="1"/>
      </w:numPr>
      <w:spacing w:before="120"/>
      <w:outlineLvl w:val="2"/>
    </w:pPr>
    <w:rPr>
      <w:rFonts w:cs="Arial"/>
      <w:bCs/>
      <w:i/>
      <w:szCs w:val="26"/>
    </w:rPr>
  </w:style>
  <w:style w:type="paragraph" w:styleId="Heading4">
    <w:name w:val="heading 4"/>
    <w:basedOn w:val="Normal"/>
    <w:next w:val="Normal"/>
    <w:qFormat/>
    <w:rsid w:val="00455AAF"/>
    <w:pPr>
      <w:keepNext/>
      <w:numPr>
        <w:ilvl w:val="3"/>
        <w:numId w:val="1"/>
      </w:numPr>
      <w:spacing w:before="240"/>
      <w:outlineLvl w:val="3"/>
    </w:pPr>
    <w:rPr>
      <w:rFonts w:ascii="Times New Roman" w:hAnsi="Times New Roman"/>
      <w:b/>
      <w:bCs/>
      <w:sz w:val="28"/>
      <w:szCs w:val="28"/>
    </w:rPr>
  </w:style>
  <w:style w:type="paragraph" w:styleId="Heading5">
    <w:name w:val="heading 5"/>
    <w:basedOn w:val="Normal"/>
    <w:next w:val="Normal"/>
    <w:qFormat/>
    <w:rsid w:val="00455AAF"/>
    <w:pPr>
      <w:numPr>
        <w:ilvl w:val="4"/>
        <w:numId w:val="1"/>
      </w:numPr>
      <w:spacing w:before="240"/>
      <w:outlineLvl w:val="4"/>
    </w:pPr>
    <w:rPr>
      <w:b/>
      <w:bCs/>
      <w:i/>
      <w:iCs/>
      <w:sz w:val="26"/>
      <w:szCs w:val="26"/>
    </w:rPr>
  </w:style>
  <w:style w:type="paragraph" w:styleId="Heading6">
    <w:name w:val="heading 6"/>
    <w:basedOn w:val="Normal"/>
    <w:next w:val="Normal"/>
    <w:qFormat/>
    <w:rsid w:val="00455AAF"/>
    <w:pPr>
      <w:numPr>
        <w:ilvl w:val="5"/>
        <w:numId w:val="1"/>
      </w:numPr>
      <w:spacing w:before="240"/>
      <w:outlineLvl w:val="5"/>
    </w:pPr>
    <w:rPr>
      <w:rFonts w:ascii="Times New Roman" w:hAnsi="Times New Roman"/>
      <w:b/>
      <w:bCs/>
      <w:szCs w:val="22"/>
    </w:rPr>
  </w:style>
  <w:style w:type="paragraph" w:styleId="Heading7">
    <w:name w:val="heading 7"/>
    <w:basedOn w:val="Normal"/>
    <w:next w:val="Normal"/>
    <w:qFormat/>
    <w:rsid w:val="00455AAF"/>
    <w:pPr>
      <w:numPr>
        <w:ilvl w:val="6"/>
        <w:numId w:val="1"/>
      </w:numPr>
      <w:spacing w:before="240"/>
      <w:outlineLvl w:val="6"/>
    </w:pPr>
    <w:rPr>
      <w:rFonts w:ascii="Times New Roman" w:hAnsi="Times New Roman"/>
      <w:sz w:val="24"/>
    </w:rPr>
  </w:style>
  <w:style w:type="paragraph" w:styleId="Heading8">
    <w:name w:val="heading 8"/>
    <w:basedOn w:val="Normal"/>
    <w:next w:val="Normal"/>
    <w:qFormat/>
    <w:rsid w:val="00455AAF"/>
    <w:pPr>
      <w:numPr>
        <w:ilvl w:val="7"/>
        <w:numId w:val="1"/>
      </w:numPr>
      <w:spacing w:before="240"/>
      <w:outlineLvl w:val="7"/>
    </w:pPr>
    <w:rPr>
      <w:rFonts w:ascii="Times New Roman" w:hAnsi="Times New Roman"/>
      <w:i/>
      <w:iCs/>
      <w:sz w:val="24"/>
    </w:rPr>
  </w:style>
  <w:style w:type="paragraph" w:styleId="Heading9">
    <w:name w:val="heading 9"/>
    <w:basedOn w:val="Normal"/>
    <w:next w:val="Normal"/>
    <w:qFormat/>
    <w:rsid w:val="00455AAF"/>
    <w:pPr>
      <w:numPr>
        <w:ilvl w:val="8"/>
        <w:numId w:val="1"/>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32745"/>
    <w:pPr>
      <w:tabs>
        <w:tab w:val="center" w:pos="4819"/>
        <w:tab w:val="right" w:pos="9072"/>
      </w:tabs>
      <w:spacing w:after="0"/>
    </w:pPr>
    <w:rPr>
      <w:color w:val="306769"/>
      <w:sz w:val="16"/>
    </w:rPr>
  </w:style>
  <w:style w:type="paragraph" w:customStyle="1" w:styleId="Formula">
    <w:name w:val="Formula"/>
    <w:basedOn w:val="Normal"/>
    <w:rsid w:val="005B282C"/>
    <w:pPr>
      <w:tabs>
        <w:tab w:val="right" w:pos="9072"/>
      </w:tabs>
      <w:spacing w:before="60" w:after="120"/>
    </w:pPr>
  </w:style>
  <w:style w:type="paragraph" w:styleId="Header">
    <w:name w:val="header"/>
    <w:basedOn w:val="Normal"/>
    <w:rsid w:val="00914ADB"/>
    <w:pPr>
      <w:tabs>
        <w:tab w:val="right" w:pos="4536"/>
      </w:tabs>
      <w:spacing w:after="0"/>
    </w:pPr>
    <w:rPr>
      <w:color w:val="306769"/>
      <w:sz w:val="20"/>
    </w:rPr>
  </w:style>
  <w:style w:type="character" w:styleId="Hyperlink">
    <w:name w:val="Hyperlink"/>
    <w:uiPriority w:val="99"/>
    <w:rsid w:val="00C13BD2"/>
    <w:rPr>
      <w:color w:val="0000FF"/>
      <w:u w:val="single"/>
    </w:rPr>
  </w:style>
  <w:style w:type="character" w:styleId="CommentReference">
    <w:name w:val="annotation reference"/>
    <w:semiHidden/>
    <w:rsid w:val="000D0E7B"/>
    <w:rPr>
      <w:sz w:val="16"/>
      <w:szCs w:val="16"/>
    </w:rPr>
  </w:style>
  <w:style w:type="paragraph" w:styleId="CommentText">
    <w:name w:val="annotation text"/>
    <w:basedOn w:val="Normal"/>
    <w:semiHidden/>
    <w:rsid w:val="000D0E7B"/>
    <w:rPr>
      <w:sz w:val="20"/>
      <w:szCs w:val="20"/>
    </w:rPr>
  </w:style>
  <w:style w:type="paragraph" w:styleId="CommentSubject">
    <w:name w:val="annotation subject"/>
    <w:basedOn w:val="CommentText"/>
    <w:next w:val="CommentText"/>
    <w:semiHidden/>
    <w:rsid w:val="000D0E7B"/>
    <w:rPr>
      <w:b/>
      <w:bCs/>
    </w:rPr>
  </w:style>
  <w:style w:type="paragraph" w:styleId="BalloonText">
    <w:name w:val="Balloon Text"/>
    <w:basedOn w:val="Normal"/>
    <w:semiHidden/>
    <w:rsid w:val="000D0E7B"/>
    <w:rPr>
      <w:rFonts w:ascii="Tahoma" w:hAnsi="Tahoma" w:cs="Tahoma"/>
      <w:sz w:val="16"/>
      <w:szCs w:val="16"/>
    </w:rPr>
  </w:style>
  <w:style w:type="paragraph" w:styleId="TOC1">
    <w:name w:val="toc 1"/>
    <w:basedOn w:val="Normal"/>
    <w:next w:val="Normal"/>
    <w:autoRedefine/>
    <w:uiPriority w:val="39"/>
    <w:rsid w:val="009463F1"/>
  </w:style>
  <w:style w:type="paragraph" w:styleId="TOC2">
    <w:name w:val="toc 2"/>
    <w:basedOn w:val="Normal"/>
    <w:next w:val="Normal"/>
    <w:autoRedefine/>
    <w:uiPriority w:val="39"/>
    <w:rsid w:val="009463F1"/>
    <w:pPr>
      <w:ind w:left="220"/>
    </w:pPr>
  </w:style>
  <w:style w:type="paragraph" w:customStyle="1" w:styleId="Intestazione-1">
    <w:name w:val="Intestazione-1"/>
    <w:basedOn w:val="Header"/>
    <w:rsid w:val="005B0726"/>
    <w:pPr>
      <w:tabs>
        <w:tab w:val="clear" w:pos="4536"/>
        <w:tab w:val="right" w:pos="6039"/>
      </w:tabs>
      <w:jc w:val="right"/>
    </w:pPr>
    <w:rPr>
      <w:b/>
    </w:rPr>
  </w:style>
  <w:style w:type="paragraph" w:customStyle="1" w:styleId="Intestazione-2">
    <w:name w:val="Intestazione-2"/>
    <w:basedOn w:val="Header"/>
    <w:rsid w:val="005B0726"/>
    <w:pPr>
      <w:jc w:val="center"/>
    </w:pPr>
  </w:style>
  <w:style w:type="table" w:styleId="TableGrid">
    <w:name w:val="Table Grid"/>
    <w:basedOn w:val="TableNormal"/>
    <w:rsid w:val="005B0726"/>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a">
    <w:name w:val="Tabella"/>
    <w:basedOn w:val="Normal"/>
    <w:rsid w:val="00CD3B28"/>
    <w:pPr>
      <w:spacing w:after="0"/>
    </w:pPr>
    <w:rPr>
      <w:rFonts w:cs="Tahoma"/>
    </w:rPr>
  </w:style>
  <w:style w:type="paragraph" w:customStyle="1" w:styleId="Intestazione-3">
    <w:name w:val="Intestazione-3"/>
    <w:basedOn w:val="Header"/>
    <w:rsid w:val="00B03138"/>
    <w:pPr>
      <w:jc w:val="center"/>
    </w:pPr>
    <w:rPr>
      <w:smallCaps/>
    </w:rPr>
  </w:style>
  <w:style w:type="table" w:customStyle="1" w:styleId="SISTeMA">
    <w:name w:val="SISTeMA"/>
    <w:basedOn w:val="TableNormal"/>
    <w:rsid w:val="00FF37E5"/>
    <w:rPr>
      <w:rFonts w:ascii="Trebuchet MS" w:hAnsi="Trebuchet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FBFBF"/>
      </w:tcPr>
    </w:tblStylePr>
  </w:style>
  <w:style w:type="table" w:customStyle="1" w:styleId="SISTeMAVerticale">
    <w:name w:val="SISTeMA Verticale"/>
    <w:basedOn w:val="TableNormal"/>
    <w:rsid w:val="00431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rPr>
      <w:tblPr/>
      <w:tcPr>
        <w:shd w:val="clear" w:color="auto" w:fill="BFBFBF"/>
      </w:tcPr>
    </w:tblStylePr>
  </w:style>
  <w:style w:type="paragraph" w:styleId="Caption">
    <w:name w:val="caption"/>
    <w:basedOn w:val="Normal"/>
    <w:next w:val="Normal"/>
    <w:unhideWhenUsed/>
    <w:qFormat/>
    <w:rsid w:val="00627B41"/>
    <w:rPr>
      <w:b/>
      <w:bCs/>
      <w:sz w:val="20"/>
      <w:szCs w:val="20"/>
    </w:rPr>
  </w:style>
  <w:style w:type="paragraph" w:styleId="ListParagraph">
    <w:name w:val="List Paragraph"/>
    <w:basedOn w:val="Normal"/>
    <w:uiPriority w:val="34"/>
    <w:qFormat/>
    <w:rsid w:val="003600F1"/>
    <w:pPr>
      <w:ind w:left="720"/>
      <w:contextualSpacing/>
    </w:pPr>
  </w:style>
  <w:style w:type="paragraph" w:customStyle="1" w:styleId="Code">
    <w:name w:val="Code"/>
    <w:basedOn w:val="Normal"/>
    <w:link w:val="CodeCarattere"/>
    <w:qFormat/>
    <w:rsid w:val="00A87F36"/>
    <w:rPr>
      <w:rFonts w:ascii="Courier New" w:hAnsi="Courier New" w:cs="Courier New"/>
    </w:rPr>
  </w:style>
  <w:style w:type="character" w:styleId="PlaceholderText">
    <w:name w:val="Placeholder Text"/>
    <w:basedOn w:val="DefaultParagraphFont"/>
    <w:uiPriority w:val="99"/>
    <w:semiHidden/>
    <w:rsid w:val="00914331"/>
    <w:rPr>
      <w:color w:val="808080"/>
    </w:rPr>
  </w:style>
  <w:style w:type="character" w:customStyle="1" w:styleId="CodeCarattere">
    <w:name w:val="Code Carattere"/>
    <w:basedOn w:val="DefaultParagraphFont"/>
    <w:link w:val="Code"/>
    <w:rsid w:val="00A87F36"/>
    <w:rPr>
      <w:rFonts w:ascii="Courier New" w:hAnsi="Courier New" w:cs="Courier New"/>
      <w:sz w:val="22"/>
      <w:szCs w:val="24"/>
      <w:lang w:val="en-GB"/>
    </w:rPr>
  </w:style>
  <w:style w:type="paragraph" w:styleId="TOC3">
    <w:name w:val="toc 3"/>
    <w:basedOn w:val="Normal"/>
    <w:next w:val="Normal"/>
    <w:autoRedefine/>
    <w:uiPriority w:val="39"/>
    <w:unhideWhenUsed/>
    <w:rsid w:val="003F17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82737">
      <w:bodyDiv w:val="1"/>
      <w:marLeft w:val="0"/>
      <w:marRight w:val="0"/>
      <w:marTop w:val="0"/>
      <w:marBottom w:val="0"/>
      <w:divBdr>
        <w:top w:val="none" w:sz="0" w:space="0" w:color="auto"/>
        <w:left w:val="none" w:sz="0" w:space="0" w:color="auto"/>
        <w:bottom w:val="none" w:sz="0" w:space="0" w:color="auto"/>
        <w:right w:val="none" w:sz="0" w:space="0" w:color="auto"/>
      </w:divBdr>
      <w:divsChild>
        <w:div w:id="1761490906">
          <w:marLeft w:val="0"/>
          <w:marRight w:val="0"/>
          <w:marTop w:val="135"/>
          <w:marBottom w:val="135"/>
          <w:divBdr>
            <w:top w:val="single" w:sz="6" w:space="0" w:color="CCCCCC"/>
            <w:left w:val="single" w:sz="6" w:space="0" w:color="CCCCCC"/>
            <w:bottom w:val="single" w:sz="6" w:space="0" w:color="CCCCCC"/>
            <w:right w:val="single" w:sz="6" w:space="0" w:color="CCCCCC"/>
          </w:divBdr>
          <w:divsChild>
            <w:div w:id="6560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2599">
      <w:bodyDiv w:val="1"/>
      <w:marLeft w:val="0"/>
      <w:marRight w:val="0"/>
      <w:marTop w:val="0"/>
      <w:marBottom w:val="0"/>
      <w:divBdr>
        <w:top w:val="none" w:sz="0" w:space="0" w:color="auto"/>
        <w:left w:val="none" w:sz="0" w:space="0" w:color="auto"/>
        <w:bottom w:val="none" w:sz="0" w:space="0" w:color="auto"/>
        <w:right w:val="none" w:sz="0" w:space="0" w:color="auto"/>
      </w:divBdr>
    </w:div>
    <w:div w:id="1073117989">
      <w:bodyDiv w:val="1"/>
      <w:marLeft w:val="0"/>
      <w:marRight w:val="0"/>
      <w:marTop w:val="0"/>
      <w:marBottom w:val="0"/>
      <w:divBdr>
        <w:top w:val="none" w:sz="0" w:space="0" w:color="auto"/>
        <w:left w:val="none" w:sz="0" w:space="0" w:color="auto"/>
        <w:bottom w:val="none" w:sz="0" w:space="0" w:color="auto"/>
        <w:right w:val="none" w:sz="0" w:space="0" w:color="auto"/>
      </w:divBdr>
    </w:div>
    <w:div w:id="1534685070">
      <w:bodyDiv w:val="1"/>
      <w:marLeft w:val="0"/>
      <w:marRight w:val="0"/>
      <w:marTop w:val="0"/>
      <w:marBottom w:val="0"/>
      <w:divBdr>
        <w:top w:val="none" w:sz="0" w:space="0" w:color="auto"/>
        <w:left w:val="none" w:sz="0" w:space="0" w:color="auto"/>
        <w:bottom w:val="none" w:sz="0" w:space="0" w:color="auto"/>
        <w:right w:val="none" w:sz="0" w:space="0" w:color="auto"/>
      </w:divBdr>
    </w:div>
    <w:div w:id="194276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mondo.silvestri\Documents\TechnicalReportTemplateENG.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439F4-D784-4570-BE67-639A69182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TechnicalReportTemplateENG.dotx</Template>
  <TotalTime>1</TotalTime>
  <Pages>5</Pages>
  <Words>267</Words>
  <Characters>2284</Characters>
  <Application>Microsoft Office Word</Application>
  <DocSecurity>4</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XXXX</Company>
  <LinksUpToDate>false</LinksUpToDate>
  <CharactersWithSpaces>2546</CharactersWithSpaces>
  <SharedDoc>false</SharedDoc>
  <HLinks>
    <vt:vector size="12" baseType="variant">
      <vt:variant>
        <vt:i4>1835059</vt:i4>
      </vt:variant>
      <vt:variant>
        <vt:i4>8</vt:i4>
      </vt:variant>
      <vt:variant>
        <vt:i4>0</vt:i4>
      </vt:variant>
      <vt:variant>
        <vt:i4>5</vt:i4>
      </vt:variant>
      <vt:variant>
        <vt:lpwstr/>
      </vt:variant>
      <vt:variant>
        <vt:lpwstr>_Toc252842748</vt:lpwstr>
      </vt:variant>
      <vt:variant>
        <vt:i4>1835059</vt:i4>
      </vt:variant>
      <vt:variant>
        <vt:i4>2</vt:i4>
      </vt:variant>
      <vt:variant>
        <vt:i4>0</vt:i4>
      </vt:variant>
      <vt:variant>
        <vt:i4>5</vt:i4>
      </vt:variant>
      <vt:variant>
        <vt:lpwstr/>
      </vt:variant>
      <vt:variant>
        <vt:lpwstr>_Toc252842747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Edmondo Silvestri</dc:creator>
  <cp:lastModifiedBy>Pietro Meschini</cp:lastModifiedBy>
  <cp:revision>2</cp:revision>
  <cp:lastPrinted>2010-02-02T12:40:00Z</cp:lastPrinted>
  <dcterms:created xsi:type="dcterms:W3CDTF">2018-10-02T10:32:00Z</dcterms:created>
  <dcterms:modified xsi:type="dcterms:W3CDTF">2018-10-02T10:32:00Z</dcterms:modified>
</cp:coreProperties>
</file>